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6E208" w14:textId="6A67C2E9" w:rsidR="00F03BCD" w:rsidRPr="0021782D" w:rsidRDefault="00B00A2B" w:rsidP="009C32B8">
      <w:pPr>
        <w:pStyle w:val="Title"/>
        <w:spacing w:before="120" w:after="120"/>
        <w:jc w:val="center"/>
        <w:rPr>
          <w:rFonts w:asciiTheme="minorHAnsi" w:hAnsiTheme="minorHAnsi"/>
        </w:rPr>
      </w:pPr>
      <w:r w:rsidRPr="0021782D">
        <w:rPr>
          <w:rFonts w:asciiTheme="minorHAnsi" w:hAnsiTheme="minorHAnsi"/>
          <w:noProof/>
        </w:rPr>
        <w:drawing>
          <wp:inline distT="0" distB="0" distL="0" distR="0" wp14:anchorId="7F36EF05" wp14:editId="1161EA02">
            <wp:extent cx="4812318" cy="32052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apple:Desktop:MTlogo.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12318" cy="3205285"/>
                    </a:xfrm>
                    <a:prstGeom prst="rect">
                      <a:avLst/>
                    </a:prstGeom>
                    <a:noFill/>
                    <a:ln>
                      <a:noFill/>
                    </a:ln>
                  </pic:spPr>
                </pic:pic>
              </a:graphicData>
            </a:graphic>
          </wp:inline>
        </w:drawing>
      </w:r>
    </w:p>
    <w:p w14:paraId="792A1941" w14:textId="77777777" w:rsidR="00F03BCD" w:rsidRPr="0021782D" w:rsidRDefault="00F03BCD" w:rsidP="009C32B8">
      <w:pPr>
        <w:pStyle w:val="Title"/>
        <w:spacing w:before="120" w:after="120"/>
        <w:jc w:val="center"/>
        <w:rPr>
          <w:rFonts w:asciiTheme="minorHAnsi" w:hAnsiTheme="minorHAnsi"/>
        </w:rPr>
      </w:pPr>
    </w:p>
    <w:p w14:paraId="117B81EA" w14:textId="6CD63540" w:rsidR="00623182" w:rsidRPr="0021782D" w:rsidRDefault="00623182" w:rsidP="009C32B8">
      <w:pPr>
        <w:pStyle w:val="Title"/>
        <w:spacing w:before="120" w:after="120"/>
        <w:jc w:val="center"/>
        <w:rPr>
          <w:rFonts w:asciiTheme="minorHAnsi" w:hAnsiTheme="minorHAnsi"/>
          <w:b/>
        </w:rPr>
      </w:pPr>
      <w:r w:rsidRPr="0021782D">
        <w:rPr>
          <w:rFonts w:asciiTheme="minorHAnsi" w:hAnsiTheme="minorHAnsi"/>
          <w:b/>
        </w:rPr>
        <w:t>BUSINESS PLAN</w:t>
      </w:r>
    </w:p>
    <w:p w14:paraId="27BC74A9" w14:textId="77777777" w:rsidR="00623182" w:rsidRPr="0021782D" w:rsidRDefault="00623182" w:rsidP="009C32B8">
      <w:pPr>
        <w:pStyle w:val="Title"/>
        <w:spacing w:before="120" w:after="120"/>
        <w:jc w:val="center"/>
        <w:rPr>
          <w:rFonts w:asciiTheme="minorHAnsi" w:hAnsiTheme="minorHAnsi"/>
        </w:rPr>
      </w:pPr>
      <w:r w:rsidRPr="0021782D">
        <w:rPr>
          <w:rFonts w:asciiTheme="minorHAnsi" w:hAnsiTheme="minorHAnsi"/>
        </w:rPr>
        <w:t>MODTECH, INC</w:t>
      </w:r>
    </w:p>
    <w:p w14:paraId="0234C85F" w14:textId="77777777" w:rsidR="00623182" w:rsidRPr="0021782D" w:rsidRDefault="00623182" w:rsidP="009C32B8">
      <w:pPr>
        <w:pStyle w:val="Title"/>
        <w:spacing w:before="120" w:after="120"/>
        <w:jc w:val="center"/>
        <w:rPr>
          <w:rFonts w:asciiTheme="minorHAnsi" w:hAnsiTheme="minorHAnsi"/>
        </w:rPr>
      </w:pPr>
      <w:r w:rsidRPr="0021782D">
        <w:rPr>
          <w:rFonts w:asciiTheme="minorHAnsi" w:hAnsiTheme="minorHAnsi"/>
        </w:rPr>
        <w:t>2013</w:t>
      </w:r>
    </w:p>
    <w:p w14:paraId="7159AD13" w14:textId="77777777" w:rsidR="000F5429" w:rsidRPr="0021782D" w:rsidRDefault="000F5429" w:rsidP="009C32B8">
      <w:pPr>
        <w:spacing w:before="120" w:after="120"/>
      </w:pPr>
    </w:p>
    <w:tbl>
      <w:tblPr>
        <w:tblStyle w:val="TableGrid"/>
        <w:tblW w:w="0" w:type="auto"/>
        <w:tblLook w:val="04A0" w:firstRow="1" w:lastRow="0" w:firstColumn="1" w:lastColumn="0" w:noHBand="0" w:noVBand="1"/>
      </w:tblPr>
      <w:tblGrid>
        <w:gridCol w:w="2952"/>
        <w:gridCol w:w="2952"/>
        <w:gridCol w:w="2952"/>
      </w:tblGrid>
      <w:tr w:rsidR="000F5429" w:rsidRPr="0021782D" w14:paraId="7571F9D7" w14:textId="77777777" w:rsidTr="000F5429">
        <w:tc>
          <w:tcPr>
            <w:tcW w:w="2952" w:type="dxa"/>
          </w:tcPr>
          <w:p w14:paraId="400802DF" w14:textId="0E03B4ED" w:rsidR="000F5429" w:rsidRPr="0021782D" w:rsidRDefault="000F5429" w:rsidP="009C32B8">
            <w:pPr>
              <w:spacing w:before="120" w:after="120"/>
            </w:pPr>
            <w:r w:rsidRPr="0021782D">
              <w:t>Revision 1.0.0</w:t>
            </w:r>
          </w:p>
        </w:tc>
        <w:tc>
          <w:tcPr>
            <w:tcW w:w="2952" w:type="dxa"/>
          </w:tcPr>
          <w:p w14:paraId="0E62ED2C" w14:textId="1B2AF518" w:rsidR="000F5429" w:rsidRPr="0021782D" w:rsidRDefault="008C4D4F" w:rsidP="009C32B8">
            <w:pPr>
              <w:spacing w:before="120" w:after="120"/>
            </w:pPr>
            <w:r w:rsidRPr="0021782D">
              <w:t>February 2013</w:t>
            </w:r>
          </w:p>
        </w:tc>
        <w:tc>
          <w:tcPr>
            <w:tcW w:w="2952" w:type="dxa"/>
          </w:tcPr>
          <w:p w14:paraId="04316164" w14:textId="5A09597B" w:rsidR="000F5429" w:rsidRPr="0021782D" w:rsidRDefault="008C4D4F" w:rsidP="009C32B8">
            <w:pPr>
              <w:spacing w:before="120" w:after="120"/>
            </w:pPr>
            <w:r w:rsidRPr="0021782D">
              <w:t>Initial plan</w:t>
            </w:r>
          </w:p>
        </w:tc>
      </w:tr>
      <w:tr w:rsidR="000F5429" w:rsidRPr="0021782D" w14:paraId="2AAFE716" w14:textId="77777777" w:rsidTr="000F5429">
        <w:tc>
          <w:tcPr>
            <w:tcW w:w="2952" w:type="dxa"/>
          </w:tcPr>
          <w:p w14:paraId="308A9602" w14:textId="3F40B2CD" w:rsidR="000F5429" w:rsidRPr="0021782D" w:rsidRDefault="000F5429" w:rsidP="009C32B8">
            <w:pPr>
              <w:spacing w:before="120" w:after="120"/>
            </w:pPr>
            <w:r w:rsidRPr="0021782D">
              <w:t>Revision 1.0.1</w:t>
            </w:r>
          </w:p>
        </w:tc>
        <w:tc>
          <w:tcPr>
            <w:tcW w:w="2952" w:type="dxa"/>
          </w:tcPr>
          <w:p w14:paraId="4FA98997" w14:textId="18280107" w:rsidR="000F5429" w:rsidRPr="0021782D" w:rsidRDefault="00C30E45" w:rsidP="009C32B8">
            <w:pPr>
              <w:spacing w:before="120" w:after="120"/>
            </w:pPr>
            <w:r w:rsidRPr="0021782D">
              <w:t>April 2013</w:t>
            </w:r>
          </w:p>
        </w:tc>
        <w:tc>
          <w:tcPr>
            <w:tcW w:w="2952" w:type="dxa"/>
          </w:tcPr>
          <w:p w14:paraId="36104EE8" w14:textId="51BC2B54" w:rsidR="000F5429" w:rsidRPr="0021782D" w:rsidRDefault="00C30E45" w:rsidP="009C32B8">
            <w:pPr>
              <w:spacing w:before="120" w:after="120"/>
            </w:pPr>
            <w:r w:rsidRPr="0021782D">
              <w:t>Updated plan</w:t>
            </w:r>
          </w:p>
        </w:tc>
      </w:tr>
    </w:tbl>
    <w:p w14:paraId="185193D6" w14:textId="77777777" w:rsidR="000F5429" w:rsidRDefault="000F5429" w:rsidP="009C32B8">
      <w:pPr>
        <w:spacing w:before="120" w:after="120"/>
      </w:pPr>
    </w:p>
    <w:p w14:paraId="366B5726" w14:textId="77777777" w:rsidR="0021782D" w:rsidRDefault="0021782D" w:rsidP="009C32B8">
      <w:pPr>
        <w:spacing w:before="120" w:after="120"/>
      </w:pPr>
    </w:p>
    <w:p w14:paraId="313262FC" w14:textId="750C3642" w:rsidR="0021782D" w:rsidRDefault="0021782D" w:rsidP="009C32B8">
      <w:pPr>
        <w:spacing w:before="120" w:after="120"/>
      </w:pPr>
      <w:r w:rsidRPr="0021782D">
        <w:t>Gustavo MARIN</w:t>
      </w:r>
    </w:p>
    <w:p w14:paraId="70C5CA70" w14:textId="38BC99F6" w:rsidR="0021782D" w:rsidRDefault="0021782D" w:rsidP="009C32B8">
      <w:pPr>
        <w:spacing w:before="120" w:after="120"/>
      </w:pPr>
      <w:proofErr w:type="spellStart"/>
      <w:r>
        <w:t>Mathilde</w:t>
      </w:r>
      <w:proofErr w:type="spellEnd"/>
      <w:r>
        <w:t xml:space="preserve"> SAHUGUET</w:t>
      </w:r>
    </w:p>
    <w:p w14:paraId="43D2D570" w14:textId="77777777" w:rsidR="0021782D" w:rsidRPr="0021782D" w:rsidRDefault="0021782D" w:rsidP="009C32B8">
      <w:pPr>
        <w:spacing w:before="120" w:after="120"/>
        <w:jc w:val="both"/>
      </w:pPr>
      <w:proofErr w:type="spellStart"/>
      <w:r w:rsidRPr="0021782D">
        <w:t>Anh</w:t>
      </w:r>
      <w:proofErr w:type="spellEnd"/>
      <w:r w:rsidRPr="0021782D">
        <w:t>-Dung LE</w:t>
      </w:r>
    </w:p>
    <w:p w14:paraId="6EF423FE" w14:textId="77777777" w:rsidR="0021782D" w:rsidRPr="0021782D" w:rsidRDefault="0021782D" w:rsidP="009C32B8">
      <w:pPr>
        <w:spacing w:before="120" w:after="120"/>
      </w:pPr>
    </w:p>
    <w:p w14:paraId="58B4793B" w14:textId="77777777" w:rsidR="00DD6BE0" w:rsidRDefault="00D33AED" w:rsidP="009C32B8">
      <w:pPr>
        <w:pStyle w:val="Title"/>
        <w:spacing w:before="120" w:after="120"/>
        <w:jc w:val="center"/>
        <w:rPr>
          <w:noProof/>
        </w:rPr>
      </w:pPr>
      <w:r w:rsidRPr="0021782D">
        <w:rPr>
          <w:rFonts w:asciiTheme="minorHAnsi" w:hAnsiTheme="minorHAnsi"/>
        </w:rPr>
        <w:br w:type="column"/>
      </w:r>
      <w:r w:rsidR="00521DAB" w:rsidRPr="0021782D">
        <w:rPr>
          <w:rFonts w:asciiTheme="minorHAnsi" w:hAnsiTheme="minorHAnsi"/>
        </w:rPr>
        <w:lastRenderedPageBreak/>
        <w:t>Table of contents</w:t>
      </w:r>
      <w:r w:rsidR="00521DAB" w:rsidRPr="0021782D">
        <w:rPr>
          <w:rFonts w:asciiTheme="minorHAnsi" w:hAnsiTheme="minorHAnsi"/>
        </w:rPr>
        <w:fldChar w:fldCharType="begin"/>
      </w:r>
      <w:r w:rsidR="00521DAB" w:rsidRPr="0021782D">
        <w:rPr>
          <w:rFonts w:asciiTheme="minorHAnsi" w:hAnsiTheme="minorHAnsi"/>
        </w:rPr>
        <w:instrText xml:space="preserve"> TOC \o "1-4" </w:instrText>
      </w:r>
      <w:r w:rsidR="00521DAB" w:rsidRPr="0021782D">
        <w:rPr>
          <w:rFonts w:asciiTheme="minorHAnsi" w:hAnsiTheme="minorHAnsi"/>
        </w:rPr>
        <w:fldChar w:fldCharType="separate"/>
      </w:r>
    </w:p>
    <w:p w14:paraId="1E9BAF31"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1</w:t>
      </w:r>
      <w:r>
        <w:rPr>
          <w:rFonts w:asciiTheme="minorHAnsi" w:hAnsiTheme="minorHAnsi"/>
          <w:b w:val="0"/>
          <w:noProof/>
          <w:color w:val="auto"/>
          <w:lang w:eastAsia="ja-JP"/>
        </w:rPr>
        <w:tab/>
      </w:r>
      <w:r w:rsidRPr="00FA3F30">
        <w:rPr>
          <w:rFonts w:asciiTheme="minorHAnsi" w:hAnsiTheme="minorHAnsi"/>
          <w:noProof/>
        </w:rPr>
        <w:t>ModTech executive summary</w:t>
      </w:r>
      <w:r>
        <w:rPr>
          <w:noProof/>
        </w:rPr>
        <w:tab/>
      </w:r>
      <w:r>
        <w:rPr>
          <w:noProof/>
        </w:rPr>
        <w:fldChar w:fldCharType="begin"/>
      </w:r>
      <w:r>
        <w:rPr>
          <w:noProof/>
        </w:rPr>
        <w:instrText xml:space="preserve"> PAGEREF _Toc228335711 \h </w:instrText>
      </w:r>
      <w:r>
        <w:rPr>
          <w:noProof/>
        </w:rPr>
      </w:r>
      <w:r>
        <w:rPr>
          <w:noProof/>
        </w:rPr>
        <w:fldChar w:fldCharType="separate"/>
      </w:r>
      <w:r>
        <w:rPr>
          <w:noProof/>
        </w:rPr>
        <w:t>3</w:t>
      </w:r>
      <w:r>
        <w:rPr>
          <w:noProof/>
        </w:rPr>
        <w:fldChar w:fldCharType="end"/>
      </w:r>
    </w:p>
    <w:p w14:paraId="559CADB6"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2</w:t>
      </w:r>
      <w:r>
        <w:rPr>
          <w:rFonts w:asciiTheme="minorHAnsi" w:hAnsiTheme="minorHAnsi"/>
          <w:b w:val="0"/>
          <w:noProof/>
          <w:color w:val="auto"/>
          <w:lang w:eastAsia="ja-JP"/>
        </w:rPr>
        <w:tab/>
      </w:r>
      <w:r w:rsidRPr="00FA3F30">
        <w:rPr>
          <w:rFonts w:asciiTheme="minorHAnsi" w:hAnsiTheme="minorHAnsi"/>
          <w:noProof/>
        </w:rPr>
        <w:t>ModTech, a dedicated team</w:t>
      </w:r>
      <w:r>
        <w:rPr>
          <w:noProof/>
        </w:rPr>
        <w:tab/>
      </w:r>
      <w:r>
        <w:rPr>
          <w:noProof/>
        </w:rPr>
        <w:fldChar w:fldCharType="begin"/>
      </w:r>
      <w:r>
        <w:rPr>
          <w:noProof/>
        </w:rPr>
        <w:instrText xml:space="preserve"> PAGEREF _Toc228335712 \h </w:instrText>
      </w:r>
      <w:r>
        <w:rPr>
          <w:noProof/>
        </w:rPr>
      </w:r>
      <w:r>
        <w:rPr>
          <w:noProof/>
        </w:rPr>
        <w:fldChar w:fldCharType="separate"/>
      </w:r>
      <w:r>
        <w:rPr>
          <w:noProof/>
        </w:rPr>
        <w:t>3</w:t>
      </w:r>
      <w:r>
        <w:rPr>
          <w:noProof/>
        </w:rPr>
        <w:fldChar w:fldCharType="end"/>
      </w:r>
    </w:p>
    <w:p w14:paraId="76C100D2"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3</w:t>
      </w:r>
      <w:r>
        <w:rPr>
          <w:rFonts w:asciiTheme="minorHAnsi" w:hAnsiTheme="minorHAnsi"/>
          <w:b w:val="0"/>
          <w:noProof/>
          <w:color w:val="auto"/>
          <w:lang w:eastAsia="ja-JP"/>
        </w:rPr>
        <w:tab/>
      </w:r>
      <w:r w:rsidRPr="00FA3F30">
        <w:rPr>
          <w:rFonts w:asciiTheme="minorHAnsi" w:hAnsiTheme="minorHAnsi"/>
          <w:noProof/>
        </w:rPr>
        <w:t>Business model</w:t>
      </w:r>
      <w:r>
        <w:rPr>
          <w:noProof/>
        </w:rPr>
        <w:tab/>
      </w:r>
      <w:r>
        <w:rPr>
          <w:noProof/>
        </w:rPr>
        <w:fldChar w:fldCharType="begin"/>
      </w:r>
      <w:r>
        <w:rPr>
          <w:noProof/>
        </w:rPr>
        <w:instrText xml:space="preserve"> PAGEREF _Toc228335713 \h </w:instrText>
      </w:r>
      <w:r>
        <w:rPr>
          <w:noProof/>
        </w:rPr>
      </w:r>
      <w:r>
        <w:rPr>
          <w:noProof/>
        </w:rPr>
        <w:fldChar w:fldCharType="separate"/>
      </w:r>
      <w:r>
        <w:rPr>
          <w:noProof/>
        </w:rPr>
        <w:t>5</w:t>
      </w:r>
      <w:r>
        <w:rPr>
          <w:noProof/>
        </w:rPr>
        <w:fldChar w:fldCharType="end"/>
      </w:r>
    </w:p>
    <w:p w14:paraId="65497318" w14:textId="77777777" w:rsidR="00DD6BE0" w:rsidRDefault="00DD6BE0">
      <w:pPr>
        <w:pStyle w:val="TOC2"/>
        <w:tabs>
          <w:tab w:val="left" w:pos="529"/>
          <w:tab w:val="right" w:leader="dot" w:pos="8630"/>
        </w:tabs>
        <w:rPr>
          <w:noProof/>
          <w:sz w:val="24"/>
          <w:szCs w:val="24"/>
          <w:lang w:eastAsia="ja-JP"/>
        </w:rPr>
      </w:pPr>
      <w:r>
        <w:rPr>
          <w:noProof/>
        </w:rPr>
        <w:t>3.1</w:t>
      </w:r>
      <w:r>
        <w:rPr>
          <w:noProof/>
          <w:sz w:val="24"/>
          <w:szCs w:val="24"/>
          <w:lang w:eastAsia="ja-JP"/>
        </w:rPr>
        <w:tab/>
      </w:r>
      <w:r>
        <w:rPr>
          <w:noProof/>
        </w:rPr>
        <w:t>Vision for 3-5 years</w:t>
      </w:r>
      <w:r>
        <w:rPr>
          <w:noProof/>
        </w:rPr>
        <w:tab/>
      </w:r>
      <w:r>
        <w:rPr>
          <w:noProof/>
        </w:rPr>
        <w:fldChar w:fldCharType="begin"/>
      </w:r>
      <w:r>
        <w:rPr>
          <w:noProof/>
        </w:rPr>
        <w:instrText xml:space="preserve"> PAGEREF _Toc228335714 \h </w:instrText>
      </w:r>
      <w:r>
        <w:rPr>
          <w:noProof/>
        </w:rPr>
      </w:r>
      <w:r>
        <w:rPr>
          <w:noProof/>
        </w:rPr>
        <w:fldChar w:fldCharType="separate"/>
      </w:r>
      <w:r>
        <w:rPr>
          <w:noProof/>
        </w:rPr>
        <w:t>5</w:t>
      </w:r>
      <w:r>
        <w:rPr>
          <w:noProof/>
        </w:rPr>
        <w:fldChar w:fldCharType="end"/>
      </w:r>
    </w:p>
    <w:p w14:paraId="4DD154D5" w14:textId="77777777" w:rsidR="00DD6BE0" w:rsidRDefault="00DD6BE0">
      <w:pPr>
        <w:pStyle w:val="TOC2"/>
        <w:tabs>
          <w:tab w:val="left" w:pos="529"/>
          <w:tab w:val="right" w:leader="dot" w:pos="8630"/>
        </w:tabs>
        <w:rPr>
          <w:noProof/>
          <w:sz w:val="24"/>
          <w:szCs w:val="24"/>
          <w:lang w:eastAsia="ja-JP"/>
        </w:rPr>
      </w:pPr>
      <w:r>
        <w:rPr>
          <w:noProof/>
        </w:rPr>
        <w:t>3.2</w:t>
      </w:r>
      <w:r>
        <w:rPr>
          <w:noProof/>
          <w:sz w:val="24"/>
          <w:szCs w:val="24"/>
          <w:lang w:eastAsia="ja-JP"/>
        </w:rPr>
        <w:tab/>
      </w:r>
      <w:r>
        <w:rPr>
          <w:noProof/>
        </w:rPr>
        <w:t>Our mission</w:t>
      </w:r>
      <w:r>
        <w:rPr>
          <w:noProof/>
        </w:rPr>
        <w:tab/>
      </w:r>
      <w:r>
        <w:rPr>
          <w:noProof/>
        </w:rPr>
        <w:fldChar w:fldCharType="begin"/>
      </w:r>
      <w:r>
        <w:rPr>
          <w:noProof/>
        </w:rPr>
        <w:instrText xml:space="preserve"> PAGEREF _Toc228335715 \h </w:instrText>
      </w:r>
      <w:r>
        <w:rPr>
          <w:noProof/>
        </w:rPr>
      </w:r>
      <w:r>
        <w:rPr>
          <w:noProof/>
        </w:rPr>
        <w:fldChar w:fldCharType="separate"/>
      </w:r>
      <w:r>
        <w:rPr>
          <w:noProof/>
        </w:rPr>
        <w:t>5</w:t>
      </w:r>
      <w:r>
        <w:rPr>
          <w:noProof/>
        </w:rPr>
        <w:fldChar w:fldCharType="end"/>
      </w:r>
    </w:p>
    <w:p w14:paraId="72B0458B" w14:textId="77777777" w:rsidR="00DD6BE0" w:rsidRDefault="00DD6BE0">
      <w:pPr>
        <w:pStyle w:val="TOC2"/>
        <w:tabs>
          <w:tab w:val="left" w:pos="529"/>
          <w:tab w:val="right" w:leader="dot" w:pos="8630"/>
        </w:tabs>
        <w:rPr>
          <w:noProof/>
          <w:sz w:val="24"/>
          <w:szCs w:val="24"/>
          <w:lang w:eastAsia="ja-JP"/>
        </w:rPr>
      </w:pPr>
      <w:r>
        <w:rPr>
          <w:noProof/>
        </w:rPr>
        <w:t>3.3</w:t>
      </w:r>
      <w:r>
        <w:rPr>
          <w:noProof/>
          <w:sz w:val="24"/>
          <w:szCs w:val="24"/>
          <w:lang w:eastAsia="ja-JP"/>
        </w:rPr>
        <w:tab/>
      </w:r>
      <w:r>
        <w:rPr>
          <w:noProof/>
        </w:rPr>
        <w:t>Target products and market</w:t>
      </w:r>
      <w:r>
        <w:rPr>
          <w:noProof/>
        </w:rPr>
        <w:tab/>
      </w:r>
      <w:r>
        <w:rPr>
          <w:noProof/>
        </w:rPr>
        <w:fldChar w:fldCharType="begin"/>
      </w:r>
      <w:r>
        <w:rPr>
          <w:noProof/>
        </w:rPr>
        <w:instrText xml:space="preserve"> PAGEREF _Toc228335716 \h </w:instrText>
      </w:r>
      <w:r>
        <w:rPr>
          <w:noProof/>
        </w:rPr>
      </w:r>
      <w:r>
        <w:rPr>
          <w:noProof/>
        </w:rPr>
        <w:fldChar w:fldCharType="separate"/>
      </w:r>
      <w:r>
        <w:rPr>
          <w:noProof/>
        </w:rPr>
        <w:t>5</w:t>
      </w:r>
      <w:r>
        <w:rPr>
          <w:noProof/>
        </w:rPr>
        <w:fldChar w:fldCharType="end"/>
      </w:r>
    </w:p>
    <w:p w14:paraId="6F68E15A" w14:textId="77777777" w:rsidR="00DD6BE0" w:rsidRDefault="00DD6BE0">
      <w:pPr>
        <w:pStyle w:val="TOC2"/>
        <w:tabs>
          <w:tab w:val="left" w:pos="529"/>
          <w:tab w:val="right" w:leader="dot" w:pos="8630"/>
        </w:tabs>
        <w:rPr>
          <w:noProof/>
          <w:sz w:val="24"/>
          <w:szCs w:val="24"/>
          <w:lang w:eastAsia="ja-JP"/>
        </w:rPr>
      </w:pPr>
      <w:r>
        <w:rPr>
          <w:noProof/>
        </w:rPr>
        <w:t>3.4</w:t>
      </w:r>
      <w:r>
        <w:rPr>
          <w:noProof/>
          <w:sz w:val="24"/>
          <w:szCs w:val="24"/>
          <w:lang w:eastAsia="ja-JP"/>
        </w:rPr>
        <w:tab/>
      </w:r>
      <w:r>
        <w:rPr>
          <w:noProof/>
        </w:rPr>
        <w:t>Our business model</w:t>
      </w:r>
      <w:r>
        <w:rPr>
          <w:noProof/>
        </w:rPr>
        <w:tab/>
      </w:r>
      <w:r>
        <w:rPr>
          <w:noProof/>
        </w:rPr>
        <w:fldChar w:fldCharType="begin"/>
      </w:r>
      <w:r>
        <w:rPr>
          <w:noProof/>
        </w:rPr>
        <w:instrText xml:space="preserve"> PAGEREF _Toc228335717 \h </w:instrText>
      </w:r>
      <w:r>
        <w:rPr>
          <w:noProof/>
        </w:rPr>
      </w:r>
      <w:r>
        <w:rPr>
          <w:noProof/>
        </w:rPr>
        <w:fldChar w:fldCharType="separate"/>
      </w:r>
      <w:r>
        <w:rPr>
          <w:noProof/>
        </w:rPr>
        <w:t>6</w:t>
      </w:r>
      <w:r>
        <w:rPr>
          <w:noProof/>
        </w:rPr>
        <w:fldChar w:fldCharType="end"/>
      </w:r>
    </w:p>
    <w:p w14:paraId="259A1D47" w14:textId="77777777" w:rsidR="00DD6BE0" w:rsidRDefault="00DD6BE0">
      <w:pPr>
        <w:pStyle w:val="TOC3"/>
        <w:tabs>
          <w:tab w:val="left" w:pos="916"/>
          <w:tab w:val="right" w:leader="dot" w:pos="8630"/>
        </w:tabs>
        <w:rPr>
          <w:i w:val="0"/>
          <w:noProof/>
          <w:sz w:val="24"/>
          <w:szCs w:val="24"/>
          <w:lang w:eastAsia="ja-JP"/>
        </w:rPr>
      </w:pPr>
      <w:r>
        <w:rPr>
          <w:noProof/>
        </w:rPr>
        <w:t>3.4.1</w:t>
      </w:r>
      <w:r>
        <w:rPr>
          <w:i w:val="0"/>
          <w:noProof/>
          <w:sz w:val="24"/>
          <w:szCs w:val="24"/>
          <w:lang w:eastAsia="ja-JP"/>
        </w:rPr>
        <w:tab/>
      </w:r>
      <w:r>
        <w:rPr>
          <w:noProof/>
        </w:rPr>
        <w:t>Customer segments</w:t>
      </w:r>
      <w:r>
        <w:rPr>
          <w:noProof/>
        </w:rPr>
        <w:tab/>
      </w:r>
      <w:r>
        <w:rPr>
          <w:noProof/>
        </w:rPr>
        <w:fldChar w:fldCharType="begin"/>
      </w:r>
      <w:r>
        <w:rPr>
          <w:noProof/>
        </w:rPr>
        <w:instrText xml:space="preserve"> PAGEREF _Toc228335718 \h </w:instrText>
      </w:r>
      <w:r>
        <w:rPr>
          <w:noProof/>
        </w:rPr>
      </w:r>
      <w:r>
        <w:rPr>
          <w:noProof/>
        </w:rPr>
        <w:fldChar w:fldCharType="separate"/>
      </w:r>
      <w:r>
        <w:rPr>
          <w:noProof/>
        </w:rPr>
        <w:t>6</w:t>
      </w:r>
      <w:r>
        <w:rPr>
          <w:noProof/>
        </w:rPr>
        <w:fldChar w:fldCharType="end"/>
      </w:r>
    </w:p>
    <w:p w14:paraId="2461EFB5" w14:textId="77777777" w:rsidR="00DD6BE0" w:rsidRDefault="00DD6BE0">
      <w:pPr>
        <w:pStyle w:val="TOC3"/>
        <w:tabs>
          <w:tab w:val="left" w:pos="916"/>
          <w:tab w:val="right" w:leader="dot" w:pos="8630"/>
        </w:tabs>
        <w:rPr>
          <w:i w:val="0"/>
          <w:noProof/>
          <w:sz w:val="24"/>
          <w:szCs w:val="24"/>
          <w:lang w:eastAsia="ja-JP"/>
        </w:rPr>
      </w:pPr>
      <w:r>
        <w:rPr>
          <w:noProof/>
        </w:rPr>
        <w:t>3.4.2</w:t>
      </w:r>
      <w:r>
        <w:rPr>
          <w:i w:val="0"/>
          <w:noProof/>
          <w:sz w:val="24"/>
          <w:szCs w:val="24"/>
          <w:lang w:eastAsia="ja-JP"/>
        </w:rPr>
        <w:tab/>
      </w:r>
      <w:r>
        <w:rPr>
          <w:noProof/>
        </w:rPr>
        <w:t>Channels</w:t>
      </w:r>
      <w:r>
        <w:rPr>
          <w:noProof/>
        </w:rPr>
        <w:tab/>
      </w:r>
      <w:r>
        <w:rPr>
          <w:noProof/>
        </w:rPr>
        <w:fldChar w:fldCharType="begin"/>
      </w:r>
      <w:r>
        <w:rPr>
          <w:noProof/>
        </w:rPr>
        <w:instrText xml:space="preserve"> PAGEREF _Toc228335719 \h </w:instrText>
      </w:r>
      <w:r>
        <w:rPr>
          <w:noProof/>
        </w:rPr>
      </w:r>
      <w:r>
        <w:rPr>
          <w:noProof/>
        </w:rPr>
        <w:fldChar w:fldCharType="separate"/>
      </w:r>
      <w:r>
        <w:rPr>
          <w:noProof/>
        </w:rPr>
        <w:t>6</w:t>
      </w:r>
      <w:r>
        <w:rPr>
          <w:noProof/>
        </w:rPr>
        <w:fldChar w:fldCharType="end"/>
      </w:r>
    </w:p>
    <w:p w14:paraId="5C35AE19" w14:textId="77777777" w:rsidR="00DD6BE0" w:rsidRDefault="00DD6BE0">
      <w:pPr>
        <w:pStyle w:val="TOC3"/>
        <w:tabs>
          <w:tab w:val="left" w:pos="916"/>
          <w:tab w:val="right" w:leader="dot" w:pos="8630"/>
        </w:tabs>
        <w:rPr>
          <w:i w:val="0"/>
          <w:noProof/>
          <w:sz w:val="24"/>
          <w:szCs w:val="24"/>
          <w:lang w:eastAsia="ja-JP"/>
        </w:rPr>
      </w:pPr>
      <w:r>
        <w:rPr>
          <w:noProof/>
        </w:rPr>
        <w:t>3.4.3</w:t>
      </w:r>
      <w:r>
        <w:rPr>
          <w:i w:val="0"/>
          <w:noProof/>
          <w:sz w:val="24"/>
          <w:szCs w:val="24"/>
          <w:lang w:eastAsia="ja-JP"/>
        </w:rPr>
        <w:tab/>
      </w:r>
      <w:r>
        <w:rPr>
          <w:noProof/>
        </w:rPr>
        <w:t>Customer relationships</w:t>
      </w:r>
      <w:r>
        <w:rPr>
          <w:noProof/>
        </w:rPr>
        <w:tab/>
      </w:r>
      <w:r>
        <w:rPr>
          <w:noProof/>
        </w:rPr>
        <w:fldChar w:fldCharType="begin"/>
      </w:r>
      <w:r>
        <w:rPr>
          <w:noProof/>
        </w:rPr>
        <w:instrText xml:space="preserve"> PAGEREF _Toc228335720 \h </w:instrText>
      </w:r>
      <w:r>
        <w:rPr>
          <w:noProof/>
        </w:rPr>
      </w:r>
      <w:r>
        <w:rPr>
          <w:noProof/>
        </w:rPr>
        <w:fldChar w:fldCharType="separate"/>
      </w:r>
      <w:r>
        <w:rPr>
          <w:noProof/>
        </w:rPr>
        <w:t>6</w:t>
      </w:r>
      <w:r>
        <w:rPr>
          <w:noProof/>
        </w:rPr>
        <w:fldChar w:fldCharType="end"/>
      </w:r>
    </w:p>
    <w:p w14:paraId="1264C988" w14:textId="77777777" w:rsidR="00DD6BE0" w:rsidRDefault="00DD6BE0">
      <w:pPr>
        <w:pStyle w:val="TOC3"/>
        <w:tabs>
          <w:tab w:val="left" w:pos="916"/>
          <w:tab w:val="right" w:leader="dot" w:pos="8630"/>
        </w:tabs>
        <w:rPr>
          <w:i w:val="0"/>
          <w:noProof/>
          <w:sz w:val="24"/>
          <w:szCs w:val="24"/>
          <w:lang w:eastAsia="ja-JP"/>
        </w:rPr>
      </w:pPr>
      <w:r>
        <w:rPr>
          <w:noProof/>
        </w:rPr>
        <w:t>3.4.4</w:t>
      </w:r>
      <w:r>
        <w:rPr>
          <w:i w:val="0"/>
          <w:noProof/>
          <w:sz w:val="24"/>
          <w:szCs w:val="24"/>
          <w:lang w:eastAsia="ja-JP"/>
        </w:rPr>
        <w:tab/>
      </w:r>
      <w:r>
        <w:rPr>
          <w:noProof/>
        </w:rPr>
        <w:t>Value propositions</w:t>
      </w:r>
      <w:r>
        <w:rPr>
          <w:noProof/>
        </w:rPr>
        <w:tab/>
      </w:r>
      <w:r>
        <w:rPr>
          <w:noProof/>
        </w:rPr>
        <w:fldChar w:fldCharType="begin"/>
      </w:r>
      <w:r>
        <w:rPr>
          <w:noProof/>
        </w:rPr>
        <w:instrText xml:space="preserve"> PAGEREF _Toc228335721 \h </w:instrText>
      </w:r>
      <w:r>
        <w:rPr>
          <w:noProof/>
        </w:rPr>
      </w:r>
      <w:r>
        <w:rPr>
          <w:noProof/>
        </w:rPr>
        <w:fldChar w:fldCharType="separate"/>
      </w:r>
      <w:r>
        <w:rPr>
          <w:noProof/>
        </w:rPr>
        <w:t>6</w:t>
      </w:r>
      <w:r>
        <w:rPr>
          <w:noProof/>
        </w:rPr>
        <w:fldChar w:fldCharType="end"/>
      </w:r>
    </w:p>
    <w:p w14:paraId="3F940EB8" w14:textId="77777777" w:rsidR="00DD6BE0" w:rsidRDefault="00DD6BE0">
      <w:pPr>
        <w:pStyle w:val="TOC3"/>
        <w:tabs>
          <w:tab w:val="left" w:pos="916"/>
          <w:tab w:val="right" w:leader="dot" w:pos="8630"/>
        </w:tabs>
        <w:rPr>
          <w:i w:val="0"/>
          <w:noProof/>
          <w:sz w:val="24"/>
          <w:szCs w:val="24"/>
          <w:lang w:eastAsia="ja-JP"/>
        </w:rPr>
      </w:pPr>
      <w:r>
        <w:rPr>
          <w:noProof/>
        </w:rPr>
        <w:t>3.4.5</w:t>
      </w:r>
      <w:r>
        <w:rPr>
          <w:i w:val="0"/>
          <w:noProof/>
          <w:sz w:val="24"/>
          <w:szCs w:val="24"/>
          <w:lang w:eastAsia="ja-JP"/>
        </w:rPr>
        <w:tab/>
      </w:r>
      <w:r>
        <w:rPr>
          <w:noProof/>
        </w:rPr>
        <w:t>Revenue streams</w:t>
      </w:r>
      <w:r>
        <w:rPr>
          <w:noProof/>
        </w:rPr>
        <w:tab/>
      </w:r>
      <w:r>
        <w:rPr>
          <w:noProof/>
        </w:rPr>
        <w:fldChar w:fldCharType="begin"/>
      </w:r>
      <w:r>
        <w:rPr>
          <w:noProof/>
        </w:rPr>
        <w:instrText xml:space="preserve"> PAGEREF _Toc228335722 \h </w:instrText>
      </w:r>
      <w:r>
        <w:rPr>
          <w:noProof/>
        </w:rPr>
      </w:r>
      <w:r>
        <w:rPr>
          <w:noProof/>
        </w:rPr>
        <w:fldChar w:fldCharType="separate"/>
      </w:r>
      <w:r>
        <w:rPr>
          <w:noProof/>
        </w:rPr>
        <w:t>6</w:t>
      </w:r>
      <w:r>
        <w:rPr>
          <w:noProof/>
        </w:rPr>
        <w:fldChar w:fldCharType="end"/>
      </w:r>
    </w:p>
    <w:p w14:paraId="2E05780B" w14:textId="77777777" w:rsidR="00DD6BE0" w:rsidRDefault="00DD6BE0">
      <w:pPr>
        <w:pStyle w:val="TOC3"/>
        <w:tabs>
          <w:tab w:val="left" w:pos="916"/>
          <w:tab w:val="right" w:leader="dot" w:pos="8630"/>
        </w:tabs>
        <w:rPr>
          <w:i w:val="0"/>
          <w:noProof/>
          <w:sz w:val="24"/>
          <w:szCs w:val="24"/>
          <w:lang w:eastAsia="ja-JP"/>
        </w:rPr>
      </w:pPr>
      <w:r>
        <w:rPr>
          <w:noProof/>
        </w:rPr>
        <w:t>3.4.6</w:t>
      </w:r>
      <w:r>
        <w:rPr>
          <w:i w:val="0"/>
          <w:noProof/>
          <w:sz w:val="24"/>
          <w:szCs w:val="24"/>
          <w:lang w:eastAsia="ja-JP"/>
        </w:rPr>
        <w:tab/>
      </w:r>
      <w:r>
        <w:rPr>
          <w:noProof/>
        </w:rPr>
        <w:t>Key activities</w:t>
      </w:r>
      <w:r>
        <w:rPr>
          <w:noProof/>
        </w:rPr>
        <w:tab/>
      </w:r>
      <w:r>
        <w:rPr>
          <w:noProof/>
        </w:rPr>
        <w:fldChar w:fldCharType="begin"/>
      </w:r>
      <w:r>
        <w:rPr>
          <w:noProof/>
        </w:rPr>
        <w:instrText xml:space="preserve"> PAGEREF _Toc228335723 \h </w:instrText>
      </w:r>
      <w:r>
        <w:rPr>
          <w:noProof/>
        </w:rPr>
      </w:r>
      <w:r>
        <w:rPr>
          <w:noProof/>
        </w:rPr>
        <w:fldChar w:fldCharType="separate"/>
      </w:r>
      <w:r>
        <w:rPr>
          <w:noProof/>
        </w:rPr>
        <w:t>7</w:t>
      </w:r>
      <w:r>
        <w:rPr>
          <w:noProof/>
        </w:rPr>
        <w:fldChar w:fldCharType="end"/>
      </w:r>
    </w:p>
    <w:p w14:paraId="22DB179D" w14:textId="77777777" w:rsidR="00DD6BE0" w:rsidRDefault="00DD6BE0">
      <w:pPr>
        <w:pStyle w:val="TOC3"/>
        <w:tabs>
          <w:tab w:val="left" w:pos="916"/>
          <w:tab w:val="right" w:leader="dot" w:pos="8630"/>
        </w:tabs>
        <w:rPr>
          <w:i w:val="0"/>
          <w:noProof/>
          <w:sz w:val="24"/>
          <w:szCs w:val="24"/>
          <w:lang w:eastAsia="ja-JP"/>
        </w:rPr>
      </w:pPr>
      <w:r>
        <w:rPr>
          <w:noProof/>
        </w:rPr>
        <w:t>3.4.7</w:t>
      </w:r>
      <w:r>
        <w:rPr>
          <w:i w:val="0"/>
          <w:noProof/>
          <w:sz w:val="24"/>
          <w:szCs w:val="24"/>
          <w:lang w:eastAsia="ja-JP"/>
        </w:rPr>
        <w:tab/>
      </w:r>
      <w:r>
        <w:rPr>
          <w:noProof/>
        </w:rPr>
        <w:t>Key resources</w:t>
      </w:r>
      <w:r>
        <w:rPr>
          <w:noProof/>
        </w:rPr>
        <w:tab/>
      </w:r>
      <w:r>
        <w:rPr>
          <w:noProof/>
        </w:rPr>
        <w:fldChar w:fldCharType="begin"/>
      </w:r>
      <w:r>
        <w:rPr>
          <w:noProof/>
        </w:rPr>
        <w:instrText xml:space="preserve"> PAGEREF _Toc228335724 \h </w:instrText>
      </w:r>
      <w:r>
        <w:rPr>
          <w:noProof/>
        </w:rPr>
      </w:r>
      <w:r>
        <w:rPr>
          <w:noProof/>
        </w:rPr>
        <w:fldChar w:fldCharType="separate"/>
      </w:r>
      <w:r>
        <w:rPr>
          <w:noProof/>
        </w:rPr>
        <w:t>7</w:t>
      </w:r>
      <w:r>
        <w:rPr>
          <w:noProof/>
        </w:rPr>
        <w:fldChar w:fldCharType="end"/>
      </w:r>
    </w:p>
    <w:p w14:paraId="4A259ECD" w14:textId="77777777" w:rsidR="00DD6BE0" w:rsidRDefault="00DD6BE0">
      <w:pPr>
        <w:pStyle w:val="TOC3"/>
        <w:tabs>
          <w:tab w:val="left" w:pos="916"/>
          <w:tab w:val="right" w:leader="dot" w:pos="8630"/>
        </w:tabs>
        <w:rPr>
          <w:i w:val="0"/>
          <w:noProof/>
          <w:sz w:val="24"/>
          <w:szCs w:val="24"/>
          <w:lang w:eastAsia="ja-JP"/>
        </w:rPr>
      </w:pPr>
      <w:r>
        <w:rPr>
          <w:noProof/>
        </w:rPr>
        <w:t>3.4.8</w:t>
      </w:r>
      <w:r>
        <w:rPr>
          <w:i w:val="0"/>
          <w:noProof/>
          <w:sz w:val="24"/>
          <w:szCs w:val="24"/>
          <w:lang w:eastAsia="ja-JP"/>
        </w:rPr>
        <w:tab/>
      </w:r>
      <w:r>
        <w:rPr>
          <w:noProof/>
        </w:rPr>
        <w:t>Key partners</w:t>
      </w:r>
      <w:r>
        <w:rPr>
          <w:noProof/>
        </w:rPr>
        <w:tab/>
      </w:r>
      <w:r>
        <w:rPr>
          <w:noProof/>
        </w:rPr>
        <w:fldChar w:fldCharType="begin"/>
      </w:r>
      <w:r>
        <w:rPr>
          <w:noProof/>
        </w:rPr>
        <w:instrText xml:space="preserve"> PAGEREF _Toc228335725 \h </w:instrText>
      </w:r>
      <w:r>
        <w:rPr>
          <w:noProof/>
        </w:rPr>
      </w:r>
      <w:r>
        <w:rPr>
          <w:noProof/>
        </w:rPr>
        <w:fldChar w:fldCharType="separate"/>
      </w:r>
      <w:r>
        <w:rPr>
          <w:noProof/>
        </w:rPr>
        <w:t>7</w:t>
      </w:r>
      <w:r>
        <w:rPr>
          <w:noProof/>
        </w:rPr>
        <w:fldChar w:fldCharType="end"/>
      </w:r>
    </w:p>
    <w:p w14:paraId="204A043A" w14:textId="77777777" w:rsidR="00DD6BE0" w:rsidRDefault="00DD6BE0">
      <w:pPr>
        <w:pStyle w:val="TOC3"/>
        <w:tabs>
          <w:tab w:val="left" w:pos="916"/>
          <w:tab w:val="right" w:leader="dot" w:pos="8630"/>
        </w:tabs>
        <w:rPr>
          <w:i w:val="0"/>
          <w:noProof/>
          <w:sz w:val="24"/>
          <w:szCs w:val="24"/>
          <w:lang w:eastAsia="ja-JP"/>
        </w:rPr>
      </w:pPr>
      <w:r>
        <w:rPr>
          <w:noProof/>
        </w:rPr>
        <w:t>3.4.9</w:t>
      </w:r>
      <w:r>
        <w:rPr>
          <w:i w:val="0"/>
          <w:noProof/>
          <w:sz w:val="24"/>
          <w:szCs w:val="24"/>
          <w:lang w:eastAsia="ja-JP"/>
        </w:rPr>
        <w:tab/>
      </w:r>
      <w:r>
        <w:rPr>
          <w:noProof/>
        </w:rPr>
        <w:t>Cost structure</w:t>
      </w:r>
      <w:r>
        <w:rPr>
          <w:noProof/>
        </w:rPr>
        <w:tab/>
      </w:r>
      <w:r>
        <w:rPr>
          <w:noProof/>
        </w:rPr>
        <w:fldChar w:fldCharType="begin"/>
      </w:r>
      <w:r>
        <w:rPr>
          <w:noProof/>
        </w:rPr>
        <w:instrText xml:space="preserve"> PAGEREF _Toc228335726 \h </w:instrText>
      </w:r>
      <w:r>
        <w:rPr>
          <w:noProof/>
        </w:rPr>
      </w:r>
      <w:r>
        <w:rPr>
          <w:noProof/>
        </w:rPr>
        <w:fldChar w:fldCharType="separate"/>
      </w:r>
      <w:r>
        <w:rPr>
          <w:noProof/>
        </w:rPr>
        <w:t>7</w:t>
      </w:r>
      <w:r>
        <w:rPr>
          <w:noProof/>
        </w:rPr>
        <w:fldChar w:fldCharType="end"/>
      </w:r>
    </w:p>
    <w:p w14:paraId="5290F22C"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4</w:t>
      </w:r>
      <w:r>
        <w:rPr>
          <w:rFonts w:asciiTheme="minorHAnsi" w:hAnsiTheme="minorHAnsi"/>
          <w:b w:val="0"/>
          <w:noProof/>
          <w:color w:val="auto"/>
          <w:lang w:eastAsia="ja-JP"/>
        </w:rPr>
        <w:tab/>
      </w:r>
      <w:r w:rsidRPr="00FA3F30">
        <w:rPr>
          <w:rFonts w:asciiTheme="minorHAnsi" w:hAnsiTheme="minorHAnsi"/>
          <w:noProof/>
        </w:rPr>
        <w:t>Financial analysis</w:t>
      </w:r>
      <w:r>
        <w:rPr>
          <w:noProof/>
        </w:rPr>
        <w:tab/>
      </w:r>
      <w:r>
        <w:rPr>
          <w:noProof/>
        </w:rPr>
        <w:fldChar w:fldCharType="begin"/>
      </w:r>
      <w:r>
        <w:rPr>
          <w:noProof/>
        </w:rPr>
        <w:instrText xml:space="preserve"> PAGEREF _Toc228335727 \h </w:instrText>
      </w:r>
      <w:r>
        <w:rPr>
          <w:noProof/>
        </w:rPr>
      </w:r>
      <w:r>
        <w:rPr>
          <w:noProof/>
        </w:rPr>
        <w:fldChar w:fldCharType="separate"/>
      </w:r>
      <w:r>
        <w:rPr>
          <w:noProof/>
        </w:rPr>
        <w:t>7</w:t>
      </w:r>
      <w:r>
        <w:rPr>
          <w:noProof/>
        </w:rPr>
        <w:fldChar w:fldCharType="end"/>
      </w:r>
    </w:p>
    <w:p w14:paraId="1DA7584E" w14:textId="77777777" w:rsidR="00DD6BE0" w:rsidRDefault="00DD6BE0">
      <w:pPr>
        <w:pStyle w:val="TOC2"/>
        <w:tabs>
          <w:tab w:val="left" w:pos="529"/>
          <w:tab w:val="right" w:leader="dot" w:pos="8630"/>
        </w:tabs>
        <w:rPr>
          <w:noProof/>
          <w:sz w:val="24"/>
          <w:szCs w:val="24"/>
          <w:lang w:eastAsia="ja-JP"/>
        </w:rPr>
      </w:pPr>
      <w:r w:rsidRPr="00FA3F30">
        <w:rPr>
          <w:noProof/>
        </w:rPr>
        <w:t>4.1</w:t>
      </w:r>
      <w:r>
        <w:rPr>
          <w:noProof/>
          <w:sz w:val="24"/>
          <w:szCs w:val="24"/>
          <w:lang w:eastAsia="ja-JP"/>
        </w:rPr>
        <w:tab/>
      </w:r>
      <w:r w:rsidRPr="00FA3F30">
        <w:rPr>
          <w:noProof/>
        </w:rPr>
        <w:t>Return on Investment (ROI)</w:t>
      </w:r>
      <w:r>
        <w:rPr>
          <w:noProof/>
        </w:rPr>
        <w:tab/>
      </w:r>
      <w:r>
        <w:rPr>
          <w:noProof/>
        </w:rPr>
        <w:fldChar w:fldCharType="begin"/>
      </w:r>
      <w:r>
        <w:rPr>
          <w:noProof/>
        </w:rPr>
        <w:instrText xml:space="preserve"> PAGEREF _Toc228335728 \h </w:instrText>
      </w:r>
      <w:r>
        <w:rPr>
          <w:noProof/>
        </w:rPr>
      </w:r>
      <w:r>
        <w:rPr>
          <w:noProof/>
        </w:rPr>
        <w:fldChar w:fldCharType="separate"/>
      </w:r>
      <w:r>
        <w:rPr>
          <w:noProof/>
        </w:rPr>
        <w:t>8</w:t>
      </w:r>
      <w:r>
        <w:rPr>
          <w:noProof/>
        </w:rPr>
        <w:fldChar w:fldCharType="end"/>
      </w:r>
    </w:p>
    <w:p w14:paraId="37F36567" w14:textId="77777777" w:rsidR="00DD6BE0" w:rsidRDefault="00DD6BE0">
      <w:pPr>
        <w:pStyle w:val="TOC2"/>
        <w:tabs>
          <w:tab w:val="left" w:pos="529"/>
          <w:tab w:val="right" w:leader="dot" w:pos="8630"/>
        </w:tabs>
        <w:rPr>
          <w:noProof/>
          <w:sz w:val="24"/>
          <w:szCs w:val="24"/>
          <w:lang w:eastAsia="ja-JP"/>
        </w:rPr>
      </w:pPr>
      <w:r w:rsidRPr="00FA3F30">
        <w:rPr>
          <w:noProof/>
        </w:rPr>
        <w:t>4.2</w:t>
      </w:r>
      <w:r>
        <w:rPr>
          <w:noProof/>
          <w:sz w:val="24"/>
          <w:szCs w:val="24"/>
          <w:lang w:eastAsia="ja-JP"/>
        </w:rPr>
        <w:tab/>
      </w:r>
      <w:r w:rsidRPr="00FA3F30">
        <w:rPr>
          <w:noProof/>
        </w:rPr>
        <w:t>Return On Sales (ROS)</w:t>
      </w:r>
      <w:r>
        <w:rPr>
          <w:noProof/>
        </w:rPr>
        <w:tab/>
      </w:r>
      <w:r>
        <w:rPr>
          <w:noProof/>
        </w:rPr>
        <w:fldChar w:fldCharType="begin"/>
      </w:r>
      <w:r>
        <w:rPr>
          <w:noProof/>
        </w:rPr>
        <w:instrText xml:space="preserve"> PAGEREF _Toc228335729 \h </w:instrText>
      </w:r>
      <w:r>
        <w:rPr>
          <w:noProof/>
        </w:rPr>
      </w:r>
      <w:r>
        <w:rPr>
          <w:noProof/>
        </w:rPr>
        <w:fldChar w:fldCharType="separate"/>
      </w:r>
      <w:r>
        <w:rPr>
          <w:noProof/>
        </w:rPr>
        <w:t>8</w:t>
      </w:r>
      <w:r>
        <w:rPr>
          <w:noProof/>
        </w:rPr>
        <w:fldChar w:fldCharType="end"/>
      </w:r>
    </w:p>
    <w:p w14:paraId="0F85FBAF" w14:textId="77777777" w:rsidR="00DD6BE0" w:rsidRDefault="00DD6BE0">
      <w:pPr>
        <w:pStyle w:val="TOC2"/>
        <w:tabs>
          <w:tab w:val="left" w:pos="529"/>
          <w:tab w:val="right" w:leader="dot" w:pos="8630"/>
        </w:tabs>
        <w:rPr>
          <w:noProof/>
          <w:sz w:val="24"/>
          <w:szCs w:val="24"/>
          <w:lang w:eastAsia="ja-JP"/>
        </w:rPr>
      </w:pPr>
      <w:r w:rsidRPr="00FA3F30">
        <w:rPr>
          <w:noProof/>
        </w:rPr>
        <w:t>4.3</w:t>
      </w:r>
      <w:r>
        <w:rPr>
          <w:noProof/>
          <w:sz w:val="24"/>
          <w:szCs w:val="24"/>
          <w:lang w:eastAsia="ja-JP"/>
        </w:rPr>
        <w:tab/>
      </w:r>
      <w:r w:rsidRPr="00FA3F30">
        <w:rPr>
          <w:noProof/>
        </w:rPr>
        <w:t>Return On Assets (ROA)</w:t>
      </w:r>
      <w:r>
        <w:rPr>
          <w:noProof/>
        </w:rPr>
        <w:tab/>
      </w:r>
      <w:r>
        <w:rPr>
          <w:noProof/>
        </w:rPr>
        <w:fldChar w:fldCharType="begin"/>
      </w:r>
      <w:r>
        <w:rPr>
          <w:noProof/>
        </w:rPr>
        <w:instrText xml:space="preserve"> PAGEREF _Toc228335730 \h </w:instrText>
      </w:r>
      <w:r>
        <w:rPr>
          <w:noProof/>
        </w:rPr>
      </w:r>
      <w:r>
        <w:rPr>
          <w:noProof/>
        </w:rPr>
        <w:fldChar w:fldCharType="separate"/>
      </w:r>
      <w:r>
        <w:rPr>
          <w:noProof/>
        </w:rPr>
        <w:t>8</w:t>
      </w:r>
      <w:r>
        <w:rPr>
          <w:noProof/>
        </w:rPr>
        <w:fldChar w:fldCharType="end"/>
      </w:r>
    </w:p>
    <w:p w14:paraId="22152532" w14:textId="77777777" w:rsidR="00DD6BE0" w:rsidRDefault="00DD6BE0">
      <w:pPr>
        <w:pStyle w:val="TOC2"/>
        <w:tabs>
          <w:tab w:val="left" w:pos="529"/>
          <w:tab w:val="right" w:leader="dot" w:pos="8630"/>
        </w:tabs>
        <w:rPr>
          <w:noProof/>
          <w:sz w:val="24"/>
          <w:szCs w:val="24"/>
          <w:lang w:eastAsia="ja-JP"/>
        </w:rPr>
      </w:pPr>
      <w:r w:rsidRPr="00FA3F30">
        <w:rPr>
          <w:noProof/>
        </w:rPr>
        <w:t>4.4</w:t>
      </w:r>
      <w:r>
        <w:rPr>
          <w:noProof/>
          <w:sz w:val="24"/>
          <w:szCs w:val="24"/>
          <w:lang w:eastAsia="ja-JP"/>
        </w:rPr>
        <w:tab/>
      </w:r>
      <w:r w:rsidRPr="00FA3F30">
        <w:rPr>
          <w:noProof/>
        </w:rPr>
        <w:t>Return On Equity (ROE)</w:t>
      </w:r>
      <w:r>
        <w:rPr>
          <w:noProof/>
        </w:rPr>
        <w:tab/>
      </w:r>
      <w:r>
        <w:rPr>
          <w:noProof/>
        </w:rPr>
        <w:fldChar w:fldCharType="begin"/>
      </w:r>
      <w:r>
        <w:rPr>
          <w:noProof/>
        </w:rPr>
        <w:instrText xml:space="preserve"> PAGEREF _Toc228335731 \h </w:instrText>
      </w:r>
      <w:r>
        <w:rPr>
          <w:noProof/>
        </w:rPr>
      </w:r>
      <w:r>
        <w:rPr>
          <w:noProof/>
        </w:rPr>
        <w:fldChar w:fldCharType="separate"/>
      </w:r>
      <w:r>
        <w:rPr>
          <w:noProof/>
        </w:rPr>
        <w:t>8</w:t>
      </w:r>
      <w:r>
        <w:rPr>
          <w:noProof/>
        </w:rPr>
        <w:fldChar w:fldCharType="end"/>
      </w:r>
    </w:p>
    <w:p w14:paraId="2040A09E" w14:textId="77777777" w:rsidR="00DD6BE0" w:rsidRDefault="00DD6BE0">
      <w:pPr>
        <w:pStyle w:val="TOC2"/>
        <w:tabs>
          <w:tab w:val="left" w:pos="529"/>
          <w:tab w:val="right" w:leader="dot" w:pos="8630"/>
        </w:tabs>
        <w:rPr>
          <w:noProof/>
          <w:sz w:val="24"/>
          <w:szCs w:val="24"/>
          <w:lang w:eastAsia="ja-JP"/>
        </w:rPr>
      </w:pPr>
      <w:r w:rsidRPr="00FA3F30">
        <w:rPr>
          <w:noProof/>
        </w:rPr>
        <w:t>4.5</w:t>
      </w:r>
      <w:r>
        <w:rPr>
          <w:noProof/>
          <w:sz w:val="24"/>
          <w:szCs w:val="24"/>
          <w:lang w:eastAsia="ja-JP"/>
        </w:rPr>
        <w:tab/>
      </w:r>
      <w:r w:rsidRPr="00FA3F30">
        <w:rPr>
          <w:noProof/>
        </w:rPr>
        <w:t>Gross Profit Margin</w:t>
      </w:r>
      <w:r>
        <w:rPr>
          <w:noProof/>
        </w:rPr>
        <w:tab/>
      </w:r>
      <w:r>
        <w:rPr>
          <w:noProof/>
        </w:rPr>
        <w:fldChar w:fldCharType="begin"/>
      </w:r>
      <w:r>
        <w:rPr>
          <w:noProof/>
        </w:rPr>
        <w:instrText xml:space="preserve"> PAGEREF _Toc228335732 \h </w:instrText>
      </w:r>
      <w:r>
        <w:rPr>
          <w:noProof/>
        </w:rPr>
      </w:r>
      <w:r>
        <w:rPr>
          <w:noProof/>
        </w:rPr>
        <w:fldChar w:fldCharType="separate"/>
      </w:r>
      <w:r>
        <w:rPr>
          <w:noProof/>
        </w:rPr>
        <w:t>9</w:t>
      </w:r>
      <w:r>
        <w:rPr>
          <w:noProof/>
        </w:rPr>
        <w:fldChar w:fldCharType="end"/>
      </w:r>
    </w:p>
    <w:p w14:paraId="6A5EA2BD" w14:textId="77777777" w:rsidR="00DD6BE0" w:rsidRDefault="00DD6BE0">
      <w:pPr>
        <w:pStyle w:val="TOC2"/>
        <w:tabs>
          <w:tab w:val="left" w:pos="529"/>
          <w:tab w:val="right" w:leader="dot" w:pos="8630"/>
        </w:tabs>
        <w:rPr>
          <w:noProof/>
          <w:sz w:val="24"/>
          <w:szCs w:val="24"/>
          <w:lang w:eastAsia="ja-JP"/>
        </w:rPr>
      </w:pPr>
      <w:r w:rsidRPr="00FA3F30">
        <w:rPr>
          <w:noProof/>
        </w:rPr>
        <w:t>4.6</w:t>
      </w:r>
      <w:r>
        <w:rPr>
          <w:noProof/>
          <w:sz w:val="24"/>
          <w:szCs w:val="24"/>
          <w:lang w:eastAsia="ja-JP"/>
        </w:rPr>
        <w:tab/>
      </w:r>
      <w:r w:rsidRPr="00FA3F30">
        <w:rPr>
          <w:noProof/>
        </w:rPr>
        <w:t>Net Profit Margin</w:t>
      </w:r>
      <w:r>
        <w:rPr>
          <w:noProof/>
        </w:rPr>
        <w:tab/>
      </w:r>
      <w:r>
        <w:rPr>
          <w:noProof/>
        </w:rPr>
        <w:fldChar w:fldCharType="begin"/>
      </w:r>
      <w:r>
        <w:rPr>
          <w:noProof/>
        </w:rPr>
        <w:instrText xml:space="preserve"> PAGEREF _Toc228335733 \h </w:instrText>
      </w:r>
      <w:r>
        <w:rPr>
          <w:noProof/>
        </w:rPr>
      </w:r>
      <w:r>
        <w:rPr>
          <w:noProof/>
        </w:rPr>
        <w:fldChar w:fldCharType="separate"/>
      </w:r>
      <w:r>
        <w:rPr>
          <w:noProof/>
        </w:rPr>
        <w:t>9</w:t>
      </w:r>
      <w:r>
        <w:rPr>
          <w:noProof/>
        </w:rPr>
        <w:fldChar w:fldCharType="end"/>
      </w:r>
    </w:p>
    <w:p w14:paraId="4B962897"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5</w:t>
      </w:r>
      <w:r>
        <w:rPr>
          <w:rFonts w:asciiTheme="minorHAnsi" w:hAnsiTheme="minorHAnsi"/>
          <w:b w:val="0"/>
          <w:noProof/>
          <w:color w:val="auto"/>
          <w:lang w:eastAsia="ja-JP"/>
        </w:rPr>
        <w:tab/>
      </w:r>
      <w:r w:rsidRPr="00FA3F30">
        <w:rPr>
          <w:rFonts w:asciiTheme="minorHAnsi" w:hAnsiTheme="minorHAnsi"/>
          <w:noProof/>
        </w:rPr>
        <w:t>External environment</w:t>
      </w:r>
      <w:r>
        <w:rPr>
          <w:noProof/>
        </w:rPr>
        <w:tab/>
      </w:r>
      <w:r>
        <w:rPr>
          <w:noProof/>
        </w:rPr>
        <w:fldChar w:fldCharType="begin"/>
      </w:r>
      <w:r>
        <w:rPr>
          <w:noProof/>
        </w:rPr>
        <w:instrText xml:space="preserve"> PAGEREF _Toc228335734 \h </w:instrText>
      </w:r>
      <w:r>
        <w:rPr>
          <w:noProof/>
        </w:rPr>
      </w:r>
      <w:r>
        <w:rPr>
          <w:noProof/>
        </w:rPr>
        <w:fldChar w:fldCharType="separate"/>
      </w:r>
      <w:r>
        <w:rPr>
          <w:noProof/>
        </w:rPr>
        <w:t>9</w:t>
      </w:r>
      <w:r>
        <w:rPr>
          <w:noProof/>
        </w:rPr>
        <w:fldChar w:fldCharType="end"/>
      </w:r>
    </w:p>
    <w:p w14:paraId="5AA01354" w14:textId="77777777" w:rsidR="00DD6BE0" w:rsidRDefault="00DD6BE0">
      <w:pPr>
        <w:pStyle w:val="TOC2"/>
        <w:tabs>
          <w:tab w:val="left" w:pos="529"/>
          <w:tab w:val="right" w:leader="dot" w:pos="8630"/>
        </w:tabs>
        <w:rPr>
          <w:noProof/>
          <w:sz w:val="24"/>
          <w:szCs w:val="24"/>
          <w:lang w:eastAsia="ja-JP"/>
        </w:rPr>
      </w:pPr>
      <w:r w:rsidRPr="00FA3F30">
        <w:rPr>
          <w:noProof/>
        </w:rPr>
        <w:t>5.1</w:t>
      </w:r>
      <w:r>
        <w:rPr>
          <w:noProof/>
          <w:sz w:val="24"/>
          <w:szCs w:val="24"/>
          <w:lang w:eastAsia="ja-JP"/>
        </w:rPr>
        <w:tab/>
      </w:r>
      <w:r w:rsidRPr="00FA3F30">
        <w:rPr>
          <w:noProof/>
        </w:rPr>
        <w:t>Strengths</w:t>
      </w:r>
      <w:r>
        <w:rPr>
          <w:noProof/>
        </w:rPr>
        <w:tab/>
      </w:r>
      <w:r>
        <w:rPr>
          <w:noProof/>
        </w:rPr>
        <w:fldChar w:fldCharType="begin"/>
      </w:r>
      <w:r>
        <w:rPr>
          <w:noProof/>
        </w:rPr>
        <w:instrText xml:space="preserve"> PAGEREF _Toc228335735 \h </w:instrText>
      </w:r>
      <w:r>
        <w:rPr>
          <w:noProof/>
        </w:rPr>
      </w:r>
      <w:r>
        <w:rPr>
          <w:noProof/>
        </w:rPr>
        <w:fldChar w:fldCharType="separate"/>
      </w:r>
      <w:r>
        <w:rPr>
          <w:noProof/>
        </w:rPr>
        <w:t>9</w:t>
      </w:r>
      <w:r>
        <w:rPr>
          <w:noProof/>
        </w:rPr>
        <w:fldChar w:fldCharType="end"/>
      </w:r>
    </w:p>
    <w:p w14:paraId="4A125BA0" w14:textId="77777777" w:rsidR="00DD6BE0" w:rsidRDefault="00DD6BE0">
      <w:pPr>
        <w:pStyle w:val="TOC2"/>
        <w:tabs>
          <w:tab w:val="left" w:pos="529"/>
          <w:tab w:val="right" w:leader="dot" w:pos="8630"/>
        </w:tabs>
        <w:rPr>
          <w:noProof/>
          <w:sz w:val="24"/>
          <w:szCs w:val="24"/>
          <w:lang w:eastAsia="ja-JP"/>
        </w:rPr>
      </w:pPr>
      <w:r w:rsidRPr="00FA3F30">
        <w:rPr>
          <w:noProof/>
        </w:rPr>
        <w:t>5.2</w:t>
      </w:r>
      <w:r>
        <w:rPr>
          <w:noProof/>
          <w:sz w:val="24"/>
          <w:szCs w:val="24"/>
          <w:lang w:eastAsia="ja-JP"/>
        </w:rPr>
        <w:tab/>
      </w:r>
      <w:r w:rsidRPr="00FA3F30">
        <w:rPr>
          <w:noProof/>
        </w:rPr>
        <w:t>Weaknesses</w:t>
      </w:r>
      <w:r>
        <w:rPr>
          <w:noProof/>
        </w:rPr>
        <w:tab/>
      </w:r>
      <w:r>
        <w:rPr>
          <w:noProof/>
        </w:rPr>
        <w:fldChar w:fldCharType="begin"/>
      </w:r>
      <w:r>
        <w:rPr>
          <w:noProof/>
        </w:rPr>
        <w:instrText xml:space="preserve"> PAGEREF _Toc228335736 \h </w:instrText>
      </w:r>
      <w:r>
        <w:rPr>
          <w:noProof/>
        </w:rPr>
      </w:r>
      <w:r>
        <w:rPr>
          <w:noProof/>
        </w:rPr>
        <w:fldChar w:fldCharType="separate"/>
      </w:r>
      <w:r>
        <w:rPr>
          <w:noProof/>
        </w:rPr>
        <w:t>9</w:t>
      </w:r>
      <w:r>
        <w:rPr>
          <w:noProof/>
        </w:rPr>
        <w:fldChar w:fldCharType="end"/>
      </w:r>
    </w:p>
    <w:p w14:paraId="3D51E85C" w14:textId="77777777" w:rsidR="00DD6BE0" w:rsidRDefault="00DD6BE0">
      <w:pPr>
        <w:pStyle w:val="TOC2"/>
        <w:tabs>
          <w:tab w:val="left" w:pos="529"/>
          <w:tab w:val="right" w:leader="dot" w:pos="8630"/>
        </w:tabs>
        <w:rPr>
          <w:noProof/>
          <w:sz w:val="24"/>
          <w:szCs w:val="24"/>
          <w:lang w:eastAsia="ja-JP"/>
        </w:rPr>
      </w:pPr>
      <w:r w:rsidRPr="00FA3F30">
        <w:rPr>
          <w:noProof/>
        </w:rPr>
        <w:t>5.3</w:t>
      </w:r>
      <w:r>
        <w:rPr>
          <w:noProof/>
          <w:sz w:val="24"/>
          <w:szCs w:val="24"/>
          <w:lang w:eastAsia="ja-JP"/>
        </w:rPr>
        <w:tab/>
      </w:r>
      <w:r w:rsidRPr="00FA3F30">
        <w:rPr>
          <w:noProof/>
        </w:rPr>
        <w:t>Improve strength and reduce weaknesses</w:t>
      </w:r>
      <w:r>
        <w:rPr>
          <w:noProof/>
        </w:rPr>
        <w:tab/>
      </w:r>
      <w:r>
        <w:rPr>
          <w:noProof/>
        </w:rPr>
        <w:fldChar w:fldCharType="begin"/>
      </w:r>
      <w:r>
        <w:rPr>
          <w:noProof/>
        </w:rPr>
        <w:instrText xml:space="preserve"> PAGEREF _Toc228335737 \h </w:instrText>
      </w:r>
      <w:r>
        <w:rPr>
          <w:noProof/>
        </w:rPr>
      </w:r>
      <w:r>
        <w:rPr>
          <w:noProof/>
        </w:rPr>
        <w:fldChar w:fldCharType="separate"/>
      </w:r>
      <w:r>
        <w:rPr>
          <w:noProof/>
        </w:rPr>
        <w:t>9</w:t>
      </w:r>
      <w:r>
        <w:rPr>
          <w:noProof/>
        </w:rPr>
        <w:fldChar w:fldCharType="end"/>
      </w:r>
    </w:p>
    <w:p w14:paraId="0A4BE618" w14:textId="77777777" w:rsidR="00DD6BE0" w:rsidRDefault="00DD6BE0">
      <w:pPr>
        <w:pStyle w:val="TOC3"/>
        <w:tabs>
          <w:tab w:val="left" w:pos="916"/>
          <w:tab w:val="right" w:leader="dot" w:pos="8630"/>
        </w:tabs>
        <w:rPr>
          <w:i w:val="0"/>
          <w:noProof/>
          <w:sz w:val="24"/>
          <w:szCs w:val="24"/>
          <w:lang w:eastAsia="ja-JP"/>
        </w:rPr>
      </w:pPr>
      <w:r w:rsidRPr="00FA3F30">
        <w:rPr>
          <w:noProof/>
        </w:rPr>
        <w:t>5.3.1</w:t>
      </w:r>
      <w:r>
        <w:rPr>
          <w:i w:val="0"/>
          <w:noProof/>
          <w:sz w:val="24"/>
          <w:szCs w:val="24"/>
          <w:lang w:eastAsia="ja-JP"/>
        </w:rPr>
        <w:tab/>
      </w:r>
      <w:r w:rsidRPr="00FA3F30">
        <w:rPr>
          <w:noProof/>
        </w:rPr>
        <w:t>Improve strengths</w:t>
      </w:r>
      <w:r>
        <w:rPr>
          <w:noProof/>
        </w:rPr>
        <w:tab/>
      </w:r>
      <w:r>
        <w:rPr>
          <w:noProof/>
        </w:rPr>
        <w:fldChar w:fldCharType="begin"/>
      </w:r>
      <w:r>
        <w:rPr>
          <w:noProof/>
        </w:rPr>
        <w:instrText xml:space="preserve"> PAGEREF _Toc228335738 \h </w:instrText>
      </w:r>
      <w:r>
        <w:rPr>
          <w:noProof/>
        </w:rPr>
      </w:r>
      <w:r>
        <w:rPr>
          <w:noProof/>
        </w:rPr>
        <w:fldChar w:fldCharType="separate"/>
      </w:r>
      <w:r>
        <w:rPr>
          <w:noProof/>
        </w:rPr>
        <w:t>9</w:t>
      </w:r>
      <w:r>
        <w:rPr>
          <w:noProof/>
        </w:rPr>
        <w:fldChar w:fldCharType="end"/>
      </w:r>
    </w:p>
    <w:p w14:paraId="1CC6E3F0" w14:textId="77777777" w:rsidR="00DD6BE0" w:rsidRDefault="00DD6BE0">
      <w:pPr>
        <w:pStyle w:val="TOC3"/>
        <w:tabs>
          <w:tab w:val="left" w:pos="916"/>
          <w:tab w:val="right" w:leader="dot" w:pos="8630"/>
        </w:tabs>
        <w:rPr>
          <w:i w:val="0"/>
          <w:noProof/>
          <w:sz w:val="24"/>
          <w:szCs w:val="24"/>
          <w:lang w:eastAsia="ja-JP"/>
        </w:rPr>
      </w:pPr>
      <w:r w:rsidRPr="00FA3F30">
        <w:rPr>
          <w:noProof/>
        </w:rPr>
        <w:t>5.3.2</w:t>
      </w:r>
      <w:r>
        <w:rPr>
          <w:i w:val="0"/>
          <w:noProof/>
          <w:sz w:val="24"/>
          <w:szCs w:val="24"/>
          <w:lang w:eastAsia="ja-JP"/>
        </w:rPr>
        <w:tab/>
      </w:r>
      <w:r w:rsidRPr="00FA3F30">
        <w:rPr>
          <w:noProof/>
        </w:rPr>
        <w:t>Reduce weaknesses</w:t>
      </w:r>
      <w:r>
        <w:rPr>
          <w:noProof/>
        </w:rPr>
        <w:tab/>
      </w:r>
      <w:r>
        <w:rPr>
          <w:noProof/>
        </w:rPr>
        <w:fldChar w:fldCharType="begin"/>
      </w:r>
      <w:r>
        <w:rPr>
          <w:noProof/>
        </w:rPr>
        <w:instrText xml:space="preserve"> PAGEREF _Toc228335739 \h </w:instrText>
      </w:r>
      <w:r>
        <w:rPr>
          <w:noProof/>
        </w:rPr>
      </w:r>
      <w:r>
        <w:rPr>
          <w:noProof/>
        </w:rPr>
        <w:fldChar w:fldCharType="separate"/>
      </w:r>
      <w:r>
        <w:rPr>
          <w:noProof/>
        </w:rPr>
        <w:t>9</w:t>
      </w:r>
      <w:r>
        <w:rPr>
          <w:noProof/>
        </w:rPr>
        <w:fldChar w:fldCharType="end"/>
      </w:r>
    </w:p>
    <w:p w14:paraId="15233107"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6</w:t>
      </w:r>
      <w:r>
        <w:rPr>
          <w:rFonts w:asciiTheme="minorHAnsi" w:hAnsiTheme="minorHAnsi"/>
          <w:b w:val="0"/>
          <w:noProof/>
          <w:color w:val="auto"/>
          <w:lang w:eastAsia="ja-JP"/>
        </w:rPr>
        <w:tab/>
      </w:r>
      <w:r w:rsidRPr="00FA3F30">
        <w:rPr>
          <w:rFonts w:asciiTheme="minorHAnsi" w:hAnsiTheme="minorHAnsi"/>
          <w:noProof/>
        </w:rPr>
        <w:t>Implementation roadmap</w:t>
      </w:r>
      <w:r>
        <w:rPr>
          <w:noProof/>
        </w:rPr>
        <w:tab/>
      </w:r>
      <w:r>
        <w:rPr>
          <w:noProof/>
        </w:rPr>
        <w:fldChar w:fldCharType="begin"/>
      </w:r>
      <w:r>
        <w:rPr>
          <w:noProof/>
        </w:rPr>
        <w:instrText xml:space="preserve"> PAGEREF _Toc228335740 \h </w:instrText>
      </w:r>
      <w:r>
        <w:rPr>
          <w:noProof/>
        </w:rPr>
      </w:r>
      <w:r>
        <w:rPr>
          <w:noProof/>
        </w:rPr>
        <w:fldChar w:fldCharType="separate"/>
      </w:r>
      <w:r>
        <w:rPr>
          <w:noProof/>
        </w:rPr>
        <w:t>10</w:t>
      </w:r>
      <w:r>
        <w:rPr>
          <w:noProof/>
        </w:rPr>
        <w:fldChar w:fldCharType="end"/>
      </w:r>
    </w:p>
    <w:p w14:paraId="021C8DEC" w14:textId="77777777" w:rsidR="00DD6BE0" w:rsidRDefault="00DD6BE0">
      <w:pPr>
        <w:pStyle w:val="TOC2"/>
        <w:tabs>
          <w:tab w:val="left" w:pos="529"/>
          <w:tab w:val="right" w:leader="dot" w:pos="8630"/>
        </w:tabs>
        <w:rPr>
          <w:noProof/>
          <w:sz w:val="24"/>
          <w:szCs w:val="24"/>
          <w:lang w:eastAsia="ja-JP"/>
        </w:rPr>
      </w:pPr>
      <w:r w:rsidRPr="00FA3F30">
        <w:rPr>
          <w:noProof/>
        </w:rPr>
        <w:t>6.1</w:t>
      </w:r>
      <w:r>
        <w:rPr>
          <w:noProof/>
          <w:sz w:val="24"/>
          <w:szCs w:val="24"/>
          <w:lang w:eastAsia="ja-JP"/>
        </w:rPr>
        <w:tab/>
      </w:r>
      <w:r w:rsidRPr="00FA3F30">
        <w:rPr>
          <w:noProof/>
        </w:rPr>
        <w:t>SWOT Analysis</w:t>
      </w:r>
      <w:r>
        <w:rPr>
          <w:noProof/>
        </w:rPr>
        <w:tab/>
      </w:r>
      <w:r>
        <w:rPr>
          <w:noProof/>
        </w:rPr>
        <w:fldChar w:fldCharType="begin"/>
      </w:r>
      <w:r>
        <w:rPr>
          <w:noProof/>
        </w:rPr>
        <w:instrText xml:space="preserve"> PAGEREF _Toc228335741 \h </w:instrText>
      </w:r>
      <w:r>
        <w:rPr>
          <w:noProof/>
        </w:rPr>
      </w:r>
      <w:r>
        <w:rPr>
          <w:noProof/>
        </w:rPr>
        <w:fldChar w:fldCharType="separate"/>
      </w:r>
      <w:r>
        <w:rPr>
          <w:noProof/>
        </w:rPr>
        <w:t>10</w:t>
      </w:r>
      <w:r>
        <w:rPr>
          <w:noProof/>
        </w:rPr>
        <w:fldChar w:fldCharType="end"/>
      </w:r>
    </w:p>
    <w:p w14:paraId="1C7D48F0" w14:textId="77777777" w:rsidR="00DD6BE0" w:rsidRDefault="00DD6BE0">
      <w:pPr>
        <w:pStyle w:val="TOC2"/>
        <w:tabs>
          <w:tab w:val="left" w:pos="529"/>
          <w:tab w:val="right" w:leader="dot" w:pos="8630"/>
        </w:tabs>
        <w:rPr>
          <w:noProof/>
          <w:sz w:val="24"/>
          <w:szCs w:val="24"/>
          <w:lang w:eastAsia="ja-JP"/>
        </w:rPr>
      </w:pPr>
      <w:r w:rsidRPr="00FA3F30">
        <w:rPr>
          <w:noProof/>
        </w:rPr>
        <w:t>6.2</w:t>
      </w:r>
      <w:r>
        <w:rPr>
          <w:noProof/>
          <w:sz w:val="24"/>
          <w:szCs w:val="24"/>
          <w:lang w:eastAsia="ja-JP"/>
        </w:rPr>
        <w:tab/>
      </w:r>
      <w:r w:rsidRPr="00FA3F30">
        <w:rPr>
          <w:noProof/>
        </w:rPr>
        <w:t>Competitive Edge</w:t>
      </w:r>
      <w:r>
        <w:rPr>
          <w:noProof/>
        </w:rPr>
        <w:tab/>
      </w:r>
      <w:r>
        <w:rPr>
          <w:noProof/>
        </w:rPr>
        <w:fldChar w:fldCharType="begin"/>
      </w:r>
      <w:r>
        <w:rPr>
          <w:noProof/>
        </w:rPr>
        <w:instrText xml:space="preserve"> PAGEREF _Toc228335742 \h </w:instrText>
      </w:r>
      <w:r>
        <w:rPr>
          <w:noProof/>
        </w:rPr>
      </w:r>
      <w:r>
        <w:rPr>
          <w:noProof/>
        </w:rPr>
        <w:fldChar w:fldCharType="separate"/>
      </w:r>
      <w:r>
        <w:rPr>
          <w:noProof/>
        </w:rPr>
        <w:t>10</w:t>
      </w:r>
      <w:r>
        <w:rPr>
          <w:noProof/>
        </w:rPr>
        <w:fldChar w:fldCharType="end"/>
      </w:r>
    </w:p>
    <w:p w14:paraId="0D63ED7E" w14:textId="77777777" w:rsidR="00DD6BE0" w:rsidRDefault="00DD6BE0">
      <w:pPr>
        <w:pStyle w:val="TOC2"/>
        <w:tabs>
          <w:tab w:val="left" w:pos="529"/>
          <w:tab w:val="right" w:leader="dot" w:pos="8630"/>
        </w:tabs>
        <w:rPr>
          <w:noProof/>
          <w:sz w:val="24"/>
          <w:szCs w:val="24"/>
          <w:lang w:eastAsia="ja-JP"/>
        </w:rPr>
      </w:pPr>
      <w:r w:rsidRPr="00FA3F30">
        <w:rPr>
          <w:noProof/>
        </w:rPr>
        <w:t>6.3</w:t>
      </w:r>
      <w:r>
        <w:rPr>
          <w:noProof/>
          <w:sz w:val="24"/>
          <w:szCs w:val="24"/>
          <w:lang w:eastAsia="ja-JP"/>
        </w:rPr>
        <w:tab/>
      </w:r>
      <w:r w:rsidRPr="00FA3F30">
        <w:rPr>
          <w:noProof/>
        </w:rPr>
        <w:t>Marketing Strategy</w:t>
      </w:r>
      <w:r>
        <w:rPr>
          <w:noProof/>
        </w:rPr>
        <w:tab/>
      </w:r>
      <w:r>
        <w:rPr>
          <w:noProof/>
        </w:rPr>
        <w:fldChar w:fldCharType="begin"/>
      </w:r>
      <w:r>
        <w:rPr>
          <w:noProof/>
        </w:rPr>
        <w:instrText xml:space="preserve"> PAGEREF _Toc228335743 \h </w:instrText>
      </w:r>
      <w:r>
        <w:rPr>
          <w:noProof/>
        </w:rPr>
      </w:r>
      <w:r>
        <w:rPr>
          <w:noProof/>
        </w:rPr>
        <w:fldChar w:fldCharType="separate"/>
      </w:r>
      <w:r>
        <w:rPr>
          <w:noProof/>
        </w:rPr>
        <w:t>10</w:t>
      </w:r>
      <w:r>
        <w:rPr>
          <w:noProof/>
        </w:rPr>
        <w:fldChar w:fldCharType="end"/>
      </w:r>
    </w:p>
    <w:p w14:paraId="4D9ABE22" w14:textId="77777777" w:rsidR="00DD6BE0" w:rsidRDefault="00DD6BE0">
      <w:pPr>
        <w:pStyle w:val="TOC2"/>
        <w:tabs>
          <w:tab w:val="left" w:pos="529"/>
          <w:tab w:val="right" w:leader="dot" w:pos="8630"/>
        </w:tabs>
        <w:rPr>
          <w:noProof/>
          <w:sz w:val="24"/>
          <w:szCs w:val="24"/>
          <w:lang w:eastAsia="ja-JP"/>
        </w:rPr>
      </w:pPr>
      <w:r w:rsidRPr="00FA3F30">
        <w:rPr>
          <w:noProof/>
        </w:rPr>
        <w:t>6.4</w:t>
      </w:r>
      <w:r>
        <w:rPr>
          <w:noProof/>
          <w:sz w:val="24"/>
          <w:szCs w:val="24"/>
          <w:lang w:eastAsia="ja-JP"/>
        </w:rPr>
        <w:tab/>
      </w:r>
      <w:r w:rsidRPr="00FA3F30">
        <w:rPr>
          <w:noProof/>
        </w:rPr>
        <w:t>Partnership</w:t>
      </w:r>
      <w:r>
        <w:rPr>
          <w:noProof/>
        </w:rPr>
        <w:tab/>
      </w:r>
      <w:r>
        <w:rPr>
          <w:noProof/>
        </w:rPr>
        <w:fldChar w:fldCharType="begin"/>
      </w:r>
      <w:r>
        <w:rPr>
          <w:noProof/>
        </w:rPr>
        <w:instrText xml:space="preserve"> PAGEREF _Toc228335744 \h </w:instrText>
      </w:r>
      <w:r>
        <w:rPr>
          <w:noProof/>
        </w:rPr>
      </w:r>
      <w:r>
        <w:rPr>
          <w:noProof/>
        </w:rPr>
        <w:fldChar w:fldCharType="separate"/>
      </w:r>
      <w:r>
        <w:rPr>
          <w:noProof/>
        </w:rPr>
        <w:t>10</w:t>
      </w:r>
      <w:r>
        <w:rPr>
          <w:noProof/>
        </w:rPr>
        <w:fldChar w:fldCharType="end"/>
      </w:r>
    </w:p>
    <w:p w14:paraId="447D0381" w14:textId="77777777" w:rsidR="00DD6BE0" w:rsidRDefault="00DD6BE0">
      <w:pPr>
        <w:pStyle w:val="TOC3"/>
        <w:tabs>
          <w:tab w:val="left" w:pos="916"/>
          <w:tab w:val="right" w:leader="dot" w:pos="8630"/>
        </w:tabs>
        <w:rPr>
          <w:i w:val="0"/>
          <w:noProof/>
          <w:sz w:val="24"/>
          <w:szCs w:val="24"/>
          <w:lang w:eastAsia="ja-JP"/>
        </w:rPr>
      </w:pPr>
      <w:r w:rsidRPr="00FA3F30">
        <w:rPr>
          <w:noProof/>
        </w:rPr>
        <w:t>6.4.1</w:t>
      </w:r>
      <w:r>
        <w:rPr>
          <w:i w:val="0"/>
          <w:noProof/>
          <w:sz w:val="24"/>
          <w:szCs w:val="24"/>
          <w:lang w:eastAsia="ja-JP"/>
        </w:rPr>
        <w:tab/>
      </w:r>
      <w:r w:rsidRPr="00FA3F30">
        <w:rPr>
          <w:noProof/>
        </w:rPr>
        <w:t>Strengths</w:t>
      </w:r>
      <w:r>
        <w:rPr>
          <w:noProof/>
        </w:rPr>
        <w:tab/>
      </w:r>
      <w:r>
        <w:rPr>
          <w:noProof/>
        </w:rPr>
        <w:fldChar w:fldCharType="begin"/>
      </w:r>
      <w:r>
        <w:rPr>
          <w:noProof/>
        </w:rPr>
        <w:instrText xml:space="preserve"> PAGEREF _Toc228335745 \h </w:instrText>
      </w:r>
      <w:r>
        <w:rPr>
          <w:noProof/>
        </w:rPr>
      </w:r>
      <w:r>
        <w:rPr>
          <w:noProof/>
        </w:rPr>
        <w:fldChar w:fldCharType="separate"/>
      </w:r>
      <w:r>
        <w:rPr>
          <w:noProof/>
        </w:rPr>
        <w:t>11</w:t>
      </w:r>
      <w:r>
        <w:rPr>
          <w:noProof/>
        </w:rPr>
        <w:fldChar w:fldCharType="end"/>
      </w:r>
    </w:p>
    <w:p w14:paraId="0AFC4DF3" w14:textId="77777777" w:rsidR="00DD6BE0" w:rsidRDefault="00DD6BE0">
      <w:pPr>
        <w:pStyle w:val="TOC3"/>
        <w:tabs>
          <w:tab w:val="left" w:pos="916"/>
          <w:tab w:val="right" w:leader="dot" w:pos="8630"/>
        </w:tabs>
        <w:rPr>
          <w:i w:val="0"/>
          <w:noProof/>
          <w:sz w:val="24"/>
          <w:szCs w:val="24"/>
          <w:lang w:eastAsia="ja-JP"/>
        </w:rPr>
      </w:pPr>
      <w:r w:rsidRPr="00FA3F30">
        <w:rPr>
          <w:noProof/>
        </w:rPr>
        <w:t>6.4.2</w:t>
      </w:r>
      <w:r>
        <w:rPr>
          <w:i w:val="0"/>
          <w:noProof/>
          <w:sz w:val="24"/>
          <w:szCs w:val="24"/>
          <w:lang w:eastAsia="ja-JP"/>
        </w:rPr>
        <w:tab/>
      </w:r>
      <w:r w:rsidRPr="00FA3F30">
        <w:rPr>
          <w:noProof/>
        </w:rPr>
        <w:t>Weaknesses</w:t>
      </w:r>
      <w:r>
        <w:rPr>
          <w:noProof/>
        </w:rPr>
        <w:tab/>
      </w:r>
      <w:r>
        <w:rPr>
          <w:noProof/>
        </w:rPr>
        <w:fldChar w:fldCharType="begin"/>
      </w:r>
      <w:r>
        <w:rPr>
          <w:noProof/>
        </w:rPr>
        <w:instrText xml:space="preserve"> PAGEREF _Toc228335746 \h </w:instrText>
      </w:r>
      <w:r>
        <w:rPr>
          <w:noProof/>
        </w:rPr>
      </w:r>
      <w:r>
        <w:rPr>
          <w:noProof/>
        </w:rPr>
        <w:fldChar w:fldCharType="separate"/>
      </w:r>
      <w:r>
        <w:rPr>
          <w:noProof/>
        </w:rPr>
        <w:t>11</w:t>
      </w:r>
      <w:r>
        <w:rPr>
          <w:noProof/>
        </w:rPr>
        <w:fldChar w:fldCharType="end"/>
      </w:r>
    </w:p>
    <w:p w14:paraId="0C470DD7" w14:textId="77777777" w:rsidR="00DD6BE0" w:rsidRDefault="00DD6BE0">
      <w:pPr>
        <w:pStyle w:val="TOC3"/>
        <w:tabs>
          <w:tab w:val="left" w:pos="916"/>
          <w:tab w:val="right" w:leader="dot" w:pos="8630"/>
        </w:tabs>
        <w:rPr>
          <w:i w:val="0"/>
          <w:noProof/>
          <w:sz w:val="24"/>
          <w:szCs w:val="24"/>
          <w:lang w:eastAsia="ja-JP"/>
        </w:rPr>
      </w:pPr>
      <w:r w:rsidRPr="00FA3F30">
        <w:rPr>
          <w:noProof/>
        </w:rPr>
        <w:t>6.4.3</w:t>
      </w:r>
      <w:r>
        <w:rPr>
          <w:i w:val="0"/>
          <w:noProof/>
          <w:sz w:val="24"/>
          <w:szCs w:val="24"/>
          <w:lang w:eastAsia="ja-JP"/>
        </w:rPr>
        <w:tab/>
      </w:r>
      <w:r w:rsidRPr="00FA3F30">
        <w:rPr>
          <w:noProof/>
        </w:rPr>
        <w:t>Opportunities</w:t>
      </w:r>
      <w:r>
        <w:rPr>
          <w:noProof/>
        </w:rPr>
        <w:tab/>
      </w:r>
      <w:r>
        <w:rPr>
          <w:noProof/>
        </w:rPr>
        <w:fldChar w:fldCharType="begin"/>
      </w:r>
      <w:r>
        <w:rPr>
          <w:noProof/>
        </w:rPr>
        <w:instrText xml:space="preserve"> PAGEREF _Toc228335747 \h </w:instrText>
      </w:r>
      <w:r>
        <w:rPr>
          <w:noProof/>
        </w:rPr>
      </w:r>
      <w:r>
        <w:rPr>
          <w:noProof/>
        </w:rPr>
        <w:fldChar w:fldCharType="separate"/>
      </w:r>
      <w:r>
        <w:rPr>
          <w:noProof/>
        </w:rPr>
        <w:t>11</w:t>
      </w:r>
      <w:r>
        <w:rPr>
          <w:noProof/>
        </w:rPr>
        <w:fldChar w:fldCharType="end"/>
      </w:r>
    </w:p>
    <w:p w14:paraId="1CEAAB2D" w14:textId="77777777" w:rsidR="00DD6BE0" w:rsidRDefault="00DD6BE0">
      <w:pPr>
        <w:pStyle w:val="TOC3"/>
        <w:tabs>
          <w:tab w:val="left" w:pos="916"/>
          <w:tab w:val="right" w:leader="dot" w:pos="8630"/>
        </w:tabs>
        <w:rPr>
          <w:i w:val="0"/>
          <w:noProof/>
          <w:sz w:val="24"/>
          <w:szCs w:val="24"/>
          <w:lang w:eastAsia="ja-JP"/>
        </w:rPr>
      </w:pPr>
      <w:r w:rsidRPr="00FA3F30">
        <w:rPr>
          <w:noProof/>
        </w:rPr>
        <w:t>6.4.4</w:t>
      </w:r>
      <w:r>
        <w:rPr>
          <w:i w:val="0"/>
          <w:noProof/>
          <w:sz w:val="24"/>
          <w:szCs w:val="24"/>
          <w:lang w:eastAsia="ja-JP"/>
        </w:rPr>
        <w:tab/>
      </w:r>
      <w:r w:rsidRPr="00FA3F30">
        <w:rPr>
          <w:noProof/>
        </w:rPr>
        <w:t>Threats</w:t>
      </w:r>
      <w:r>
        <w:rPr>
          <w:noProof/>
        </w:rPr>
        <w:tab/>
      </w:r>
      <w:r>
        <w:rPr>
          <w:noProof/>
        </w:rPr>
        <w:fldChar w:fldCharType="begin"/>
      </w:r>
      <w:r>
        <w:rPr>
          <w:noProof/>
        </w:rPr>
        <w:instrText xml:space="preserve"> PAGEREF _Toc228335748 \h </w:instrText>
      </w:r>
      <w:r>
        <w:rPr>
          <w:noProof/>
        </w:rPr>
      </w:r>
      <w:r>
        <w:rPr>
          <w:noProof/>
        </w:rPr>
        <w:fldChar w:fldCharType="separate"/>
      </w:r>
      <w:r>
        <w:rPr>
          <w:noProof/>
        </w:rPr>
        <w:t>11</w:t>
      </w:r>
      <w:r>
        <w:rPr>
          <w:noProof/>
        </w:rPr>
        <w:fldChar w:fldCharType="end"/>
      </w:r>
    </w:p>
    <w:p w14:paraId="71B5AE6B"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7</w:t>
      </w:r>
      <w:r>
        <w:rPr>
          <w:rFonts w:asciiTheme="minorHAnsi" w:hAnsiTheme="minorHAnsi"/>
          <w:b w:val="0"/>
          <w:noProof/>
          <w:color w:val="auto"/>
          <w:lang w:eastAsia="ja-JP"/>
        </w:rPr>
        <w:tab/>
      </w:r>
      <w:r w:rsidRPr="00FA3F30">
        <w:rPr>
          <w:rFonts w:asciiTheme="minorHAnsi" w:hAnsiTheme="minorHAnsi"/>
          <w:noProof/>
        </w:rPr>
        <w:t>Risks analysis</w:t>
      </w:r>
      <w:r>
        <w:rPr>
          <w:noProof/>
        </w:rPr>
        <w:tab/>
      </w:r>
      <w:r>
        <w:rPr>
          <w:noProof/>
        </w:rPr>
        <w:fldChar w:fldCharType="begin"/>
      </w:r>
      <w:r>
        <w:rPr>
          <w:noProof/>
        </w:rPr>
        <w:instrText xml:space="preserve"> PAGEREF _Toc228335749 \h </w:instrText>
      </w:r>
      <w:r>
        <w:rPr>
          <w:noProof/>
        </w:rPr>
      </w:r>
      <w:r>
        <w:rPr>
          <w:noProof/>
        </w:rPr>
        <w:fldChar w:fldCharType="separate"/>
      </w:r>
      <w:r>
        <w:rPr>
          <w:noProof/>
        </w:rPr>
        <w:t>11</w:t>
      </w:r>
      <w:r>
        <w:rPr>
          <w:noProof/>
        </w:rPr>
        <w:fldChar w:fldCharType="end"/>
      </w:r>
    </w:p>
    <w:p w14:paraId="61F12D3D" w14:textId="77777777" w:rsidR="00DD6BE0" w:rsidRDefault="00DD6BE0">
      <w:pPr>
        <w:pStyle w:val="TOC1"/>
        <w:tabs>
          <w:tab w:val="left" w:pos="382"/>
          <w:tab w:val="right" w:leader="dot" w:pos="8630"/>
        </w:tabs>
        <w:rPr>
          <w:rFonts w:asciiTheme="minorHAnsi" w:hAnsiTheme="minorHAnsi"/>
          <w:b w:val="0"/>
          <w:noProof/>
          <w:color w:val="auto"/>
          <w:lang w:eastAsia="ja-JP"/>
        </w:rPr>
      </w:pPr>
      <w:r w:rsidRPr="00FA3F30">
        <w:rPr>
          <w:rFonts w:asciiTheme="minorHAnsi" w:hAnsiTheme="minorHAnsi"/>
          <w:noProof/>
        </w:rPr>
        <w:t>8</w:t>
      </w:r>
      <w:r>
        <w:rPr>
          <w:rFonts w:asciiTheme="minorHAnsi" w:hAnsiTheme="minorHAnsi"/>
          <w:b w:val="0"/>
          <w:noProof/>
          <w:color w:val="auto"/>
          <w:lang w:eastAsia="ja-JP"/>
        </w:rPr>
        <w:tab/>
      </w:r>
      <w:r w:rsidRPr="00FA3F30">
        <w:rPr>
          <w:rFonts w:asciiTheme="minorHAnsi" w:hAnsiTheme="minorHAnsi"/>
          <w:noProof/>
        </w:rPr>
        <w:t>Conclusion</w:t>
      </w:r>
      <w:r>
        <w:rPr>
          <w:noProof/>
        </w:rPr>
        <w:tab/>
      </w:r>
      <w:r>
        <w:rPr>
          <w:noProof/>
        </w:rPr>
        <w:fldChar w:fldCharType="begin"/>
      </w:r>
      <w:r>
        <w:rPr>
          <w:noProof/>
        </w:rPr>
        <w:instrText xml:space="preserve"> PAGEREF _Toc228335750 \h </w:instrText>
      </w:r>
      <w:r>
        <w:rPr>
          <w:noProof/>
        </w:rPr>
      </w:r>
      <w:r>
        <w:rPr>
          <w:noProof/>
        </w:rPr>
        <w:fldChar w:fldCharType="separate"/>
      </w:r>
      <w:r>
        <w:rPr>
          <w:noProof/>
        </w:rPr>
        <w:t>12</w:t>
      </w:r>
      <w:r>
        <w:rPr>
          <w:noProof/>
        </w:rPr>
        <w:fldChar w:fldCharType="end"/>
      </w:r>
    </w:p>
    <w:p w14:paraId="7C616C6D" w14:textId="77777777" w:rsidR="00DD6BE0" w:rsidRDefault="00DD6BE0">
      <w:pPr>
        <w:pStyle w:val="TOC1"/>
        <w:tabs>
          <w:tab w:val="left" w:pos="362"/>
          <w:tab w:val="right" w:leader="dot" w:pos="8630"/>
        </w:tabs>
        <w:rPr>
          <w:rFonts w:asciiTheme="minorHAnsi" w:hAnsiTheme="minorHAnsi"/>
          <w:b w:val="0"/>
          <w:noProof/>
          <w:color w:val="auto"/>
          <w:lang w:eastAsia="ja-JP"/>
        </w:rPr>
      </w:pPr>
      <w:r>
        <w:rPr>
          <w:noProof/>
        </w:rPr>
        <w:t>9</w:t>
      </w:r>
      <w:r>
        <w:rPr>
          <w:rFonts w:asciiTheme="minorHAnsi" w:hAnsiTheme="minorHAnsi"/>
          <w:b w:val="0"/>
          <w:noProof/>
          <w:color w:val="auto"/>
          <w:lang w:eastAsia="ja-JP"/>
        </w:rPr>
        <w:tab/>
      </w:r>
      <w:r>
        <w:rPr>
          <w:noProof/>
        </w:rPr>
        <w:t>Annexes</w:t>
      </w:r>
      <w:r>
        <w:rPr>
          <w:noProof/>
        </w:rPr>
        <w:tab/>
      </w:r>
      <w:r>
        <w:rPr>
          <w:noProof/>
        </w:rPr>
        <w:fldChar w:fldCharType="begin"/>
      </w:r>
      <w:r>
        <w:rPr>
          <w:noProof/>
        </w:rPr>
        <w:instrText xml:space="preserve"> PAGEREF _Toc228335751 \h </w:instrText>
      </w:r>
      <w:r>
        <w:rPr>
          <w:noProof/>
        </w:rPr>
      </w:r>
      <w:r>
        <w:rPr>
          <w:noProof/>
        </w:rPr>
        <w:fldChar w:fldCharType="separate"/>
      </w:r>
      <w:r>
        <w:rPr>
          <w:noProof/>
        </w:rPr>
        <w:t>13</w:t>
      </w:r>
      <w:r>
        <w:rPr>
          <w:noProof/>
        </w:rPr>
        <w:fldChar w:fldCharType="end"/>
      </w:r>
    </w:p>
    <w:p w14:paraId="46FE1645" w14:textId="308469C4" w:rsidR="002A6846" w:rsidRPr="0021782D" w:rsidRDefault="00521DAB" w:rsidP="009C32B8">
      <w:pPr>
        <w:pStyle w:val="Title"/>
        <w:spacing w:before="120" w:after="120"/>
        <w:jc w:val="center"/>
        <w:rPr>
          <w:rFonts w:asciiTheme="minorHAnsi" w:hAnsiTheme="minorHAnsi"/>
        </w:rPr>
      </w:pPr>
      <w:r w:rsidRPr="0021782D">
        <w:rPr>
          <w:rFonts w:asciiTheme="minorHAnsi" w:hAnsiTheme="minorHAnsi"/>
        </w:rPr>
        <w:fldChar w:fldCharType="end"/>
      </w:r>
      <w:r w:rsidR="009417B5" w:rsidRPr="0021782D">
        <w:rPr>
          <w:rFonts w:asciiTheme="minorHAnsi" w:hAnsiTheme="minorHAnsi"/>
        </w:rPr>
        <w:br w:type="column"/>
      </w:r>
      <w:r w:rsidR="002A6846" w:rsidRPr="0021782D">
        <w:rPr>
          <w:rFonts w:asciiTheme="minorHAnsi" w:hAnsiTheme="minorHAnsi"/>
        </w:rPr>
        <w:lastRenderedPageBreak/>
        <w:t>THE BUSINESS PLAN</w:t>
      </w:r>
    </w:p>
    <w:p w14:paraId="2C8F0CFD" w14:textId="06F21E2E" w:rsidR="00FA0493" w:rsidRPr="0021782D" w:rsidRDefault="00FA0493" w:rsidP="009C32B8">
      <w:pPr>
        <w:pStyle w:val="Subtitle"/>
        <w:spacing w:before="120" w:after="120"/>
        <w:rPr>
          <w:rFonts w:asciiTheme="minorHAnsi" w:hAnsiTheme="minorHAnsi"/>
        </w:rPr>
      </w:pPr>
      <w:r w:rsidRPr="0021782D">
        <w:rPr>
          <w:rFonts w:asciiTheme="minorHAnsi" w:hAnsiTheme="minorHAnsi"/>
        </w:rPr>
        <w:t>MODTECH, INC</w:t>
      </w:r>
    </w:p>
    <w:p w14:paraId="1E9C290D" w14:textId="466495A1" w:rsidR="00F26795" w:rsidRDefault="002B6B66" w:rsidP="009C32B8">
      <w:pPr>
        <w:pStyle w:val="Heading1"/>
        <w:spacing w:before="120" w:after="120"/>
        <w:rPr>
          <w:rFonts w:asciiTheme="minorHAnsi" w:hAnsiTheme="minorHAnsi"/>
        </w:rPr>
      </w:pPr>
      <w:bookmarkStart w:id="0" w:name="_Toc228335711"/>
      <w:proofErr w:type="spellStart"/>
      <w:r>
        <w:rPr>
          <w:rFonts w:asciiTheme="minorHAnsi" w:hAnsiTheme="minorHAnsi"/>
        </w:rPr>
        <w:t>ModTech</w:t>
      </w:r>
      <w:proofErr w:type="spellEnd"/>
      <w:r>
        <w:rPr>
          <w:rFonts w:asciiTheme="minorHAnsi" w:hAnsiTheme="minorHAnsi"/>
        </w:rPr>
        <w:t xml:space="preserve"> e</w:t>
      </w:r>
      <w:r w:rsidR="00074975" w:rsidRPr="0021782D">
        <w:rPr>
          <w:rFonts w:asciiTheme="minorHAnsi" w:hAnsiTheme="minorHAnsi"/>
        </w:rPr>
        <w:t>xecutive summary</w:t>
      </w:r>
      <w:bookmarkEnd w:id="0"/>
    </w:p>
    <w:p w14:paraId="4B4A522E" w14:textId="0BE22ADF" w:rsidR="00967CF3" w:rsidRDefault="00967CF3" w:rsidP="009C32B8">
      <w:pPr>
        <w:spacing w:before="120" w:after="120"/>
        <w:jc w:val="both"/>
      </w:pPr>
      <w:r>
        <w:t xml:space="preserve">We here at </w:t>
      </w:r>
      <w:proofErr w:type="spellStart"/>
      <w:r>
        <w:t>ModTech</w:t>
      </w:r>
      <w:proofErr w:type="spellEnd"/>
      <w:r>
        <w:t xml:space="preserve"> are a new company in the PCs and chips wholesaling </w:t>
      </w:r>
      <w:proofErr w:type="gramStart"/>
      <w:r>
        <w:t>business, that</w:t>
      </w:r>
      <w:proofErr w:type="gramEnd"/>
      <w:r>
        <w:t xml:space="preserve"> aim to make modern technology accessible to all. Because we want to make our contribution in </w:t>
      </w:r>
      <w:r w:rsidR="00BA5102">
        <w:t>overcoming</w:t>
      </w:r>
      <w:r>
        <w:t xml:space="preserve"> the digital divide, </w:t>
      </w:r>
      <w:r w:rsidR="00BA5102">
        <w:t xml:space="preserve">we will focus in different areas and adapt to different markets and markets segments: we believe that computer experts as well as every one of us, little end user, in Europe, the US and </w:t>
      </w:r>
      <w:proofErr w:type="spellStart"/>
      <w:r w:rsidR="00BA5102">
        <w:t>Brasil</w:t>
      </w:r>
      <w:proofErr w:type="spellEnd"/>
      <w:r w:rsidR="00BA5102">
        <w:t xml:space="preserve"> should be able to access technology and internet through his/her own device. B</w:t>
      </w:r>
      <w:r>
        <w:t xml:space="preserve">y bulk </w:t>
      </w:r>
      <w:r w:rsidR="00BA5102">
        <w:t>buying and selling</w:t>
      </w:r>
      <w:r>
        <w:t>, we hope to allow each customer to afford technology</w:t>
      </w:r>
      <w:r w:rsidR="00BA5102">
        <w:t xml:space="preserve"> access</w:t>
      </w:r>
      <w:r>
        <w:t xml:space="preserve">. </w:t>
      </w:r>
    </w:p>
    <w:p w14:paraId="7E936E1F" w14:textId="77777777" w:rsidR="00BA5102" w:rsidRPr="00967CF3" w:rsidRDefault="00BA5102" w:rsidP="009C32B8">
      <w:pPr>
        <w:spacing w:before="120" w:after="120"/>
        <w:jc w:val="both"/>
      </w:pPr>
    </w:p>
    <w:p w14:paraId="18E79F73" w14:textId="13CA3F96" w:rsidR="007E208D" w:rsidRPr="0021782D" w:rsidRDefault="00BA5102" w:rsidP="009C32B8">
      <w:pPr>
        <w:spacing w:before="120" w:after="120"/>
        <w:jc w:val="both"/>
      </w:pPr>
      <w:r>
        <w:t>Hence, t</w:t>
      </w:r>
      <w:r w:rsidR="007E208D" w:rsidRPr="0021782D">
        <w:t xml:space="preserve">he aim of our company is to be in the wholesalers business. We </w:t>
      </w:r>
      <w:r>
        <w:t xml:space="preserve">already started to </w:t>
      </w:r>
      <w:r w:rsidR="007E208D" w:rsidRPr="0021782D">
        <w:t xml:space="preserve">set up in places where there already </w:t>
      </w:r>
      <w:r>
        <w:t>wa</w:t>
      </w:r>
      <w:r w:rsidR="007E208D" w:rsidRPr="0021782D">
        <w:t>s a market (e.g., US) so to e</w:t>
      </w:r>
      <w:r>
        <w:t>stablish our tools and method. Then, we</w:t>
      </w:r>
      <w:r w:rsidR="007E208D" w:rsidRPr="0021782D">
        <w:t xml:space="preserve"> extend</w:t>
      </w:r>
      <w:r>
        <w:t>ed</w:t>
      </w:r>
      <w:r w:rsidR="007E208D" w:rsidRPr="0021782D">
        <w:t xml:space="preserve"> to other places such a Brazil. Our business </w:t>
      </w:r>
      <w:r>
        <w:t xml:space="preserve">is </w:t>
      </w:r>
      <w:r w:rsidR="007E208D" w:rsidRPr="0021782D">
        <w:t xml:space="preserve">in both chips and PCs, as those products are complementary and will support each other in case of any loss in sales. </w:t>
      </w:r>
    </w:p>
    <w:p w14:paraId="08DCC9B6" w14:textId="079AF0D8" w:rsidR="007E208D" w:rsidRPr="0021782D" w:rsidRDefault="007E208D" w:rsidP="009C32B8">
      <w:pPr>
        <w:spacing w:before="120" w:after="120"/>
        <w:jc w:val="both"/>
      </w:pPr>
      <w:r w:rsidRPr="0021782D">
        <w:t xml:space="preserve">We know that different customers have different needs, so we </w:t>
      </w:r>
      <w:r w:rsidR="00BA5102">
        <w:t>a</w:t>
      </w:r>
      <w:r w:rsidRPr="0021782D">
        <w:t xml:space="preserve">dapt our strategy to different geographic markets and create targeted advertising campaigns. We </w:t>
      </w:r>
      <w:r w:rsidR="00BA5102">
        <w:t>also</w:t>
      </w:r>
      <w:r w:rsidRPr="0021782D">
        <w:t xml:space="preserve"> create market opportunities by adapting products grades and prices to customers.</w:t>
      </w:r>
    </w:p>
    <w:p w14:paraId="1932F0CF" w14:textId="5B0AB028" w:rsidR="007E208D" w:rsidRPr="0021782D" w:rsidRDefault="002B6B66" w:rsidP="009C32B8">
      <w:pPr>
        <w:spacing w:before="120" w:after="120"/>
        <w:jc w:val="both"/>
      </w:pPr>
      <w:r>
        <w:t xml:space="preserve">We already have several standing long-term contracts with different providers of chips and PCs, which if a proof of our strength in this market. </w:t>
      </w:r>
      <w:r w:rsidR="007E208D" w:rsidRPr="0021782D">
        <w:t>In the long term, we plan</w:t>
      </w:r>
      <w:r w:rsidR="00BA5102">
        <w:t>ned</w:t>
      </w:r>
      <w:r w:rsidR="007E208D" w:rsidRPr="0021782D">
        <w:t xml:space="preserve"> to produce computers if possible, depending on factories set-up prices. </w:t>
      </w:r>
    </w:p>
    <w:p w14:paraId="524CF6B0" w14:textId="77777777" w:rsidR="007E208D" w:rsidRPr="0021782D" w:rsidRDefault="007E208D" w:rsidP="009C32B8">
      <w:pPr>
        <w:spacing w:before="120" w:after="120"/>
        <w:jc w:val="both"/>
      </w:pPr>
    </w:p>
    <w:p w14:paraId="534E2A90" w14:textId="6DA08E55" w:rsidR="00807146" w:rsidRDefault="007E208D" w:rsidP="009C32B8">
      <w:pPr>
        <w:spacing w:before="120" w:after="120"/>
        <w:jc w:val="both"/>
      </w:pPr>
      <w:r w:rsidRPr="0021782D">
        <w:t xml:space="preserve">The company name is </w:t>
      </w:r>
      <w:proofErr w:type="spellStart"/>
      <w:r w:rsidRPr="0021782D">
        <w:t>ModTech</w:t>
      </w:r>
      <w:proofErr w:type="spellEnd"/>
      <w:r w:rsidRPr="0021782D">
        <w:t xml:space="preserve"> Inc. – it is an abbreviation for Modern Technology, because we the key value of our company is to bring technology to people and ameliorate daily life through innovation.</w:t>
      </w:r>
    </w:p>
    <w:p w14:paraId="4414D8C8" w14:textId="77777777" w:rsidR="002B6B66" w:rsidRPr="0021782D" w:rsidRDefault="002B6B66" w:rsidP="009C32B8">
      <w:pPr>
        <w:spacing w:before="120" w:after="120"/>
        <w:jc w:val="both"/>
      </w:pPr>
    </w:p>
    <w:p w14:paraId="683A5BD5" w14:textId="046F0073" w:rsidR="003A2A7E" w:rsidRPr="0021782D" w:rsidRDefault="00967CF3" w:rsidP="009C32B8">
      <w:pPr>
        <w:pStyle w:val="Heading1"/>
        <w:spacing w:before="120" w:after="120"/>
        <w:rPr>
          <w:rFonts w:asciiTheme="minorHAnsi" w:hAnsiTheme="minorHAnsi"/>
        </w:rPr>
      </w:pPr>
      <w:bookmarkStart w:id="1" w:name="_Toc228335712"/>
      <w:proofErr w:type="spellStart"/>
      <w:r>
        <w:rPr>
          <w:rFonts w:asciiTheme="minorHAnsi" w:hAnsiTheme="minorHAnsi"/>
        </w:rPr>
        <w:t>ModTech</w:t>
      </w:r>
      <w:proofErr w:type="spellEnd"/>
      <w:r>
        <w:rPr>
          <w:rFonts w:asciiTheme="minorHAnsi" w:hAnsiTheme="minorHAnsi"/>
        </w:rPr>
        <w:t>, a dedicated team</w:t>
      </w:r>
      <w:bookmarkEnd w:id="1"/>
    </w:p>
    <w:p w14:paraId="7A7C65E8" w14:textId="7CE2C23F" w:rsidR="00816DEA" w:rsidRPr="0021782D" w:rsidRDefault="002B6B66" w:rsidP="009C32B8">
      <w:pPr>
        <w:spacing w:before="120" w:after="120"/>
        <w:jc w:val="both"/>
      </w:pPr>
      <w:r>
        <w:t xml:space="preserve">Our </w:t>
      </w:r>
      <w:r w:rsidR="00816DEA" w:rsidRPr="0021782D">
        <w:t>team includes 3 members:</w:t>
      </w:r>
    </w:p>
    <w:p w14:paraId="115E7569" w14:textId="247E5030" w:rsidR="00816DEA" w:rsidRPr="0021782D" w:rsidRDefault="00816DEA" w:rsidP="009C32B8">
      <w:pPr>
        <w:pStyle w:val="ListParagraph"/>
        <w:numPr>
          <w:ilvl w:val="0"/>
          <w:numId w:val="4"/>
        </w:numPr>
        <w:spacing w:before="120" w:after="120"/>
        <w:jc w:val="both"/>
        <w:rPr>
          <w:rFonts w:asciiTheme="minorHAnsi" w:hAnsiTheme="minorHAnsi"/>
        </w:rPr>
      </w:pPr>
      <w:r w:rsidRPr="0021782D">
        <w:rPr>
          <w:rFonts w:asciiTheme="minorHAnsi" w:hAnsiTheme="minorHAnsi"/>
        </w:rPr>
        <w:t>Gustavo MARIN</w:t>
      </w:r>
      <w:r w:rsidR="002B6B66">
        <w:rPr>
          <w:rFonts w:asciiTheme="minorHAnsi" w:hAnsiTheme="minorHAnsi"/>
        </w:rPr>
        <w:t xml:space="preserve">, CEO. </w:t>
      </w:r>
      <w:r w:rsidR="004B5D8B" w:rsidRPr="004B5D8B">
        <w:rPr>
          <w:rFonts w:asciiTheme="minorHAnsi" w:hAnsiTheme="minorHAnsi"/>
        </w:rPr>
        <w:t>Gustavo.Marin@eurecom.fr</w:t>
      </w:r>
    </w:p>
    <w:p w14:paraId="6FCB07FF" w14:textId="32A55FC9" w:rsidR="00816DEA" w:rsidRPr="0021782D" w:rsidRDefault="00816DEA" w:rsidP="009C32B8">
      <w:pPr>
        <w:pStyle w:val="ListParagraph"/>
        <w:numPr>
          <w:ilvl w:val="0"/>
          <w:numId w:val="4"/>
        </w:numPr>
        <w:spacing w:before="120" w:after="120"/>
        <w:jc w:val="both"/>
        <w:rPr>
          <w:rFonts w:asciiTheme="minorHAnsi" w:hAnsiTheme="minorHAnsi"/>
        </w:rPr>
      </w:pPr>
      <w:proofErr w:type="spellStart"/>
      <w:r w:rsidRPr="0021782D">
        <w:rPr>
          <w:rFonts w:asciiTheme="minorHAnsi" w:hAnsiTheme="minorHAnsi"/>
        </w:rPr>
        <w:t>Mathilde</w:t>
      </w:r>
      <w:proofErr w:type="spellEnd"/>
      <w:r w:rsidRPr="0021782D">
        <w:rPr>
          <w:rFonts w:asciiTheme="minorHAnsi" w:hAnsiTheme="minorHAnsi"/>
        </w:rPr>
        <w:t xml:space="preserve"> SAHUGUET</w:t>
      </w:r>
      <w:r w:rsidR="004B5D8B">
        <w:rPr>
          <w:rFonts w:asciiTheme="minorHAnsi" w:hAnsiTheme="minorHAnsi"/>
        </w:rPr>
        <w:t>. Mathilde.sahuguet@eurecom.fr</w:t>
      </w:r>
    </w:p>
    <w:p w14:paraId="58001A4E" w14:textId="77777777" w:rsidR="004B5D8B" w:rsidRPr="00F70A11" w:rsidRDefault="00816DEA" w:rsidP="009C32B8">
      <w:pPr>
        <w:pStyle w:val="ListParagraph"/>
        <w:numPr>
          <w:ilvl w:val="0"/>
          <w:numId w:val="4"/>
        </w:numPr>
        <w:spacing w:before="120" w:after="120"/>
        <w:jc w:val="both"/>
        <w:rPr>
          <w:lang w:val="de-DE"/>
        </w:rPr>
      </w:pPr>
      <w:r w:rsidRPr="00F70A11">
        <w:rPr>
          <w:rFonts w:asciiTheme="minorHAnsi" w:hAnsiTheme="minorHAnsi"/>
          <w:lang w:val="de-DE"/>
        </w:rPr>
        <w:t>Anh-Dung LE</w:t>
      </w:r>
      <w:r w:rsidR="004B5D8B" w:rsidRPr="00F70A11">
        <w:rPr>
          <w:rFonts w:asciiTheme="minorHAnsi" w:hAnsiTheme="minorHAnsi"/>
          <w:lang w:val="de-DE"/>
        </w:rPr>
        <w:t xml:space="preserve">. Anh-Dung.Le@eurecom.fr </w:t>
      </w:r>
    </w:p>
    <w:p w14:paraId="2B477297" w14:textId="5BC3B515" w:rsidR="004B35B8" w:rsidRDefault="002B6B66" w:rsidP="009C32B8">
      <w:pPr>
        <w:spacing w:before="120" w:after="120"/>
        <w:jc w:val="both"/>
      </w:pPr>
      <w:r>
        <w:t xml:space="preserve">Our team gathers people from different backgrounds; we think this diversity as a source of enrichment and success that will enable us to go beyond what other companies can do. This diversity </w:t>
      </w:r>
      <w:r w:rsidR="004B5D8B">
        <w:t>is first c</w:t>
      </w:r>
      <w:r>
        <w:t xml:space="preserve">ultural: our team gathers Venezuelan, </w:t>
      </w:r>
      <w:r w:rsidR="004B5D8B">
        <w:t xml:space="preserve">Vietnamese and French origins so we get different expertise in the different </w:t>
      </w:r>
      <w:r w:rsidR="004B5D8B">
        <w:lastRenderedPageBreak/>
        <w:t xml:space="preserve">markets. </w:t>
      </w:r>
      <w:proofErr w:type="gramStart"/>
      <w:r w:rsidR="004B5D8B">
        <w:t>Diverse technical and educational backgrounds also adds</w:t>
      </w:r>
      <w:proofErr w:type="gramEnd"/>
      <w:r w:rsidR="004B5D8B">
        <w:t xml:space="preserve"> to our wide knowledge: computer science is a common factor among us, but we also sum up law, engineering, human-computer interaction, multimedia, </w:t>
      </w:r>
      <w:r w:rsidR="004B35B8">
        <w:t xml:space="preserve">and </w:t>
      </w:r>
      <w:r w:rsidR="004B5D8B">
        <w:t>security skills among others.</w:t>
      </w:r>
      <w:r w:rsidR="004B35B8">
        <w:t xml:space="preserve"> </w:t>
      </w:r>
    </w:p>
    <w:p w14:paraId="07387FDB" w14:textId="290BBDE9" w:rsidR="002B6B66" w:rsidRDefault="004B35B8" w:rsidP="009C32B8">
      <w:pPr>
        <w:spacing w:before="120" w:after="120"/>
        <w:jc w:val="both"/>
      </w:pPr>
      <w:r>
        <w:t>While this diversity could be though as a source of misunderstanding, we share the vision of our company; we ag</w:t>
      </w:r>
      <w:bookmarkStart w:id="2" w:name="_GoBack"/>
      <w:bookmarkEnd w:id="2"/>
      <w:r>
        <w:t xml:space="preserve">ree on our common objectives and each one can focus on his/her role. </w:t>
      </w:r>
      <w:r w:rsidR="004B5D8B">
        <w:t>Hence, w</w:t>
      </w:r>
      <w:r w:rsidR="002B6B66">
        <w:t xml:space="preserve">e complement each other by seeing business and technology from different </w:t>
      </w:r>
      <w:proofErr w:type="gramStart"/>
      <w:r w:rsidR="002B6B66">
        <w:t>perspectives, that</w:t>
      </w:r>
      <w:proofErr w:type="gramEnd"/>
      <w:r w:rsidR="002B6B66">
        <w:t xml:space="preserve"> we optimally combine to make the best decisions. </w:t>
      </w:r>
    </w:p>
    <w:p w14:paraId="44E912CA" w14:textId="77777777" w:rsidR="004B35B8" w:rsidRDefault="002B6B66" w:rsidP="009C32B8">
      <w:pPr>
        <w:spacing w:before="120" w:after="120"/>
        <w:jc w:val="both"/>
      </w:pPr>
      <w:r>
        <w:t xml:space="preserve">Because English is our working language, the communication flow is easy and it enhances our collaboration. </w:t>
      </w:r>
    </w:p>
    <w:p w14:paraId="7A35B1CD" w14:textId="77777777" w:rsidR="004B35B8" w:rsidRDefault="004B35B8" w:rsidP="009C32B8">
      <w:pPr>
        <w:spacing w:before="120" w:after="120"/>
        <w:jc w:val="both"/>
      </w:pPr>
    </w:p>
    <w:p w14:paraId="3B5E0662" w14:textId="0877C33D" w:rsidR="00282A2A" w:rsidRPr="0021782D" w:rsidRDefault="004B35B8" w:rsidP="009C32B8">
      <w:pPr>
        <w:spacing w:before="120" w:after="120"/>
        <w:jc w:val="both"/>
      </w:pPr>
      <w:r>
        <w:t xml:space="preserve">Roles are presented below. Three people </w:t>
      </w:r>
      <w:proofErr w:type="gramStart"/>
      <w:r>
        <w:t>is</w:t>
      </w:r>
      <w:proofErr w:type="gramEnd"/>
      <w:r>
        <w:t xml:space="preserve"> a small team, but we cope with that problem with increased </w:t>
      </w:r>
      <w:r w:rsidR="00282A2A" w:rsidRPr="0021782D">
        <w:t>collaboration</w:t>
      </w:r>
      <w:r>
        <w:t xml:space="preserve">; some roles need </w:t>
      </w:r>
      <w:r w:rsidR="00282A2A" w:rsidRPr="0021782D">
        <w:t>more than one member</w:t>
      </w:r>
      <w:r>
        <w:t xml:space="preserve"> as is shown in the table.</w:t>
      </w:r>
    </w:p>
    <w:p w14:paraId="2127AEFA" w14:textId="77777777" w:rsidR="00282A2A" w:rsidRPr="0021782D" w:rsidRDefault="00282A2A" w:rsidP="009C32B8">
      <w:pPr>
        <w:tabs>
          <w:tab w:val="left" w:pos="3507"/>
        </w:tabs>
        <w:spacing w:before="120" w:after="120"/>
        <w:jc w:val="both"/>
      </w:pPr>
    </w:p>
    <w:tbl>
      <w:tblPr>
        <w:tblStyle w:val="TableGrid"/>
        <w:tblW w:w="0" w:type="auto"/>
        <w:tblLook w:val="0000" w:firstRow="0" w:lastRow="0" w:firstColumn="0" w:lastColumn="0" w:noHBand="0" w:noVBand="0"/>
      </w:tblPr>
      <w:tblGrid>
        <w:gridCol w:w="1770"/>
        <w:gridCol w:w="1771"/>
        <w:gridCol w:w="1769"/>
        <w:gridCol w:w="1771"/>
        <w:gridCol w:w="1775"/>
      </w:tblGrid>
      <w:tr w:rsidR="00516A08" w:rsidRPr="0021782D" w14:paraId="334BF0E7" w14:textId="77777777" w:rsidTr="00FE2755">
        <w:tc>
          <w:tcPr>
            <w:tcW w:w="1770" w:type="dxa"/>
          </w:tcPr>
          <w:p w14:paraId="0A706A57" w14:textId="77777777" w:rsidR="00516A08" w:rsidRPr="0021782D" w:rsidRDefault="00516A08" w:rsidP="009C32B8">
            <w:pPr>
              <w:spacing w:before="120" w:after="120"/>
              <w:jc w:val="both"/>
            </w:pPr>
            <w:r w:rsidRPr="0021782D">
              <w:t>Overview</w:t>
            </w:r>
          </w:p>
        </w:tc>
        <w:tc>
          <w:tcPr>
            <w:tcW w:w="7086" w:type="dxa"/>
            <w:gridSpan w:val="4"/>
          </w:tcPr>
          <w:p w14:paraId="24823C31" w14:textId="7589A62B" w:rsidR="00516A08" w:rsidRPr="0021782D" w:rsidRDefault="00516A08" w:rsidP="009C32B8">
            <w:pPr>
              <w:spacing w:before="120" w:after="120"/>
              <w:jc w:val="both"/>
            </w:pPr>
            <w:r w:rsidRPr="0021782D">
              <w:t>Geographic</w:t>
            </w:r>
            <w:r w:rsidR="004B35B8">
              <w:t xml:space="preserve"> area</w:t>
            </w:r>
          </w:p>
        </w:tc>
      </w:tr>
      <w:tr w:rsidR="00282A2A" w:rsidRPr="0021782D" w14:paraId="46A16356" w14:textId="77777777" w:rsidTr="00FE2755">
        <w:tc>
          <w:tcPr>
            <w:tcW w:w="1770" w:type="dxa"/>
          </w:tcPr>
          <w:p w14:paraId="0365A43D" w14:textId="77777777" w:rsidR="00282A2A" w:rsidRPr="0021782D" w:rsidRDefault="00282A2A" w:rsidP="009C32B8">
            <w:pPr>
              <w:spacing w:before="120" w:after="120"/>
              <w:jc w:val="both"/>
            </w:pPr>
            <w:r w:rsidRPr="0021782D">
              <w:t>CEO</w:t>
            </w:r>
          </w:p>
          <w:p w14:paraId="6D5A7539" w14:textId="77777777" w:rsidR="00282A2A" w:rsidRPr="0021782D" w:rsidRDefault="00282A2A" w:rsidP="009C32B8">
            <w:pPr>
              <w:spacing w:before="120" w:after="120"/>
              <w:jc w:val="both"/>
              <w:rPr>
                <w:b/>
              </w:rPr>
            </w:pPr>
            <w:r w:rsidRPr="0021782D">
              <w:rPr>
                <w:b/>
              </w:rPr>
              <w:t>Gustavo</w:t>
            </w:r>
          </w:p>
        </w:tc>
        <w:tc>
          <w:tcPr>
            <w:tcW w:w="1771" w:type="dxa"/>
          </w:tcPr>
          <w:p w14:paraId="42500D55" w14:textId="77777777" w:rsidR="00282A2A" w:rsidRPr="0021782D" w:rsidRDefault="00282A2A" w:rsidP="009C32B8">
            <w:pPr>
              <w:spacing w:before="120" w:after="120"/>
              <w:jc w:val="both"/>
            </w:pPr>
            <w:r w:rsidRPr="0021782D">
              <w:t>HQ</w:t>
            </w:r>
          </w:p>
        </w:tc>
        <w:tc>
          <w:tcPr>
            <w:tcW w:w="1769" w:type="dxa"/>
          </w:tcPr>
          <w:p w14:paraId="141C5903" w14:textId="77777777" w:rsidR="00282A2A" w:rsidRPr="0021782D" w:rsidRDefault="00282A2A" w:rsidP="009C32B8">
            <w:pPr>
              <w:spacing w:before="120" w:after="120"/>
              <w:jc w:val="both"/>
            </w:pPr>
            <w:r w:rsidRPr="0021782D">
              <w:t>US</w:t>
            </w:r>
          </w:p>
        </w:tc>
        <w:tc>
          <w:tcPr>
            <w:tcW w:w="1771" w:type="dxa"/>
          </w:tcPr>
          <w:p w14:paraId="1E8F877B" w14:textId="77777777" w:rsidR="00282A2A" w:rsidRPr="0021782D" w:rsidRDefault="00282A2A" w:rsidP="009C32B8">
            <w:pPr>
              <w:spacing w:before="120" w:after="120"/>
              <w:jc w:val="both"/>
            </w:pPr>
            <w:r w:rsidRPr="0021782D">
              <w:t>EU</w:t>
            </w:r>
          </w:p>
        </w:tc>
        <w:tc>
          <w:tcPr>
            <w:tcW w:w="1775" w:type="dxa"/>
          </w:tcPr>
          <w:p w14:paraId="034D46CA" w14:textId="77777777" w:rsidR="00282A2A" w:rsidRPr="0021782D" w:rsidRDefault="00282A2A" w:rsidP="009C32B8">
            <w:pPr>
              <w:spacing w:before="120" w:after="120"/>
              <w:jc w:val="both"/>
            </w:pPr>
            <w:r w:rsidRPr="0021782D">
              <w:t>Brazil</w:t>
            </w:r>
          </w:p>
        </w:tc>
      </w:tr>
      <w:tr w:rsidR="00282A2A" w:rsidRPr="0021782D" w14:paraId="4F87D2C0" w14:textId="77777777" w:rsidTr="00FE2755">
        <w:tc>
          <w:tcPr>
            <w:tcW w:w="1770" w:type="dxa"/>
          </w:tcPr>
          <w:p w14:paraId="386CBDAD" w14:textId="77777777" w:rsidR="00282A2A" w:rsidRPr="0021782D" w:rsidRDefault="00282A2A" w:rsidP="009C32B8">
            <w:pPr>
              <w:spacing w:before="120" w:after="120"/>
              <w:jc w:val="both"/>
            </w:pPr>
            <w:r w:rsidRPr="0021782D">
              <w:t>Functional roles include:</w:t>
            </w:r>
          </w:p>
        </w:tc>
        <w:tc>
          <w:tcPr>
            <w:tcW w:w="1771" w:type="dxa"/>
          </w:tcPr>
          <w:p w14:paraId="3EB561C0" w14:textId="77777777" w:rsidR="00282A2A" w:rsidRPr="0021782D" w:rsidRDefault="00282A2A" w:rsidP="009C32B8">
            <w:pPr>
              <w:spacing w:before="120" w:after="120"/>
              <w:jc w:val="both"/>
            </w:pPr>
          </w:p>
        </w:tc>
        <w:tc>
          <w:tcPr>
            <w:tcW w:w="1769" w:type="dxa"/>
          </w:tcPr>
          <w:p w14:paraId="4F73DCAA" w14:textId="77777777" w:rsidR="00282A2A" w:rsidRPr="0021782D" w:rsidRDefault="00282A2A" w:rsidP="009C32B8">
            <w:pPr>
              <w:spacing w:before="120" w:after="120"/>
              <w:jc w:val="both"/>
            </w:pPr>
          </w:p>
        </w:tc>
        <w:tc>
          <w:tcPr>
            <w:tcW w:w="1771" w:type="dxa"/>
          </w:tcPr>
          <w:p w14:paraId="2AE53E66" w14:textId="77777777" w:rsidR="00282A2A" w:rsidRPr="0021782D" w:rsidRDefault="00282A2A" w:rsidP="009C32B8">
            <w:pPr>
              <w:spacing w:before="120" w:after="120"/>
              <w:jc w:val="both"/>
            </w:pPr>
          </w:p>
        </w:tc>
        <w:tc>
          <w:tcPr>
            <w:tcW w:w="1775" w:type="dxa"/>
          </w:tcPr>
          <w:p w14:paraId="3797A453" w14:textId="77777777" w:rsidR="00282A2A" w:rsidRPr="0021782D" w:rsidRDefault="00282A2A" w:rsidP="009C32B8">
            <w:pPr>
              <w:spacing w:before="120" w:after="120"/>
              <w:jc w:val="both"/>
            </w:pPr>
          </w:p>
        </w:tc>
      </w:tr>
      <w:tr w:rsidR="00282A2A" w:rsidRPr="0021782D" w14:paraId="73465EC0" w14:textId="77777777" w:rsidTr="00FE2755">
        <w:tc>
          <w:tcPr>
            <w:tcW w:w="1770" w:type="dxa"/>
          </w:tcPr>
          <w:p w14:paraId="28ACFE59" w14:textId="77777777" w:rsidR="00282A2A" w:rsidRPr="0021782D" w:rsidRDefault="00282A2A" w:rsidP="009C32B8">
            <w:pPr>
              <w:spacing w:before="120" w:after="120"/>
              <w:jc w:val="both"/>
            </w:pPr>
            <w:r w:rsidRPr="0021782D">
              <w:t>Area manager</w:t>
            </w:r>
          </w:p>
        </w:tc>
        <w:tc>
          <w:tcPr>
            <w:tcW w:w="1771" w:type="dxa"/>
          </w:tcPr>
          <w:p w14:paraId="0FA653B5" w14:textId="77777777" w:rsidR="00282A2A" w:rsidRPr="0021782D" w:rsidRDefault="00282A2A" w:rsidP="009C32B8">
            <w:pPr>
              <w:spacing w:before="120" w:after="120"/>
              <w:jc w:val="both"/>
            </w:pPr>
            <w:r w:rsidRPr="0021782D">
              <w:t>All of us</w:t>
            </w:r>
          </w:p>
        </w:tc>
        <w:tc>
          <w:tcPr>
            <w:tcW w:w="1769" w:type="dxa"/>
          </w:tcPr>
          <w:p w14:paraId="7AE60325" w14:textId="77777777" w:rsidR="00282A2A" w:rsidRPr="0021782D" w:rsidRDefault="00282A2A" w:rsidP="009C32B8">
            <w:pPr>
              <w:spacing w:before="120" w:after="120"/>
              <w:jc w:val="both"/>
            </w:pPr>
            <w:r w:rsidRPr="0021782D">
              <w:t>All of us</w:t>
            </w:r>
          </w:p>
        </w:tc>
        <w:tc>
          <w:tcPr>
            <w:tcW w:w="1771" w:type="dxa"/>
          </w:tcPr>
          <w:p w14:paraId="65138BB7" w14:textId="77777777" w:rsidR="00282A2A" w:rsidRPr="0021782D" w:rsidRDefault="00282A2A" w:rsidP="009C32B8">
            <w:pPr>
              <w:spacing w:before="120" w:after="120"/>
              <w:jc w:val="both"/>
            </w:pPr>
            <w:r w:rsidRPr="0021782D">
              <w:t>All of us</w:t>
            </w:r>
          </w:p>
        </w:tc>
        <w:tc>
          <w:tcPr>
            <w:tcW w:w="1775" w:type="dxa"/>
          </w:tcPr>
          <w:p w14:paraId="39E3CD43" w14:textId="77777777" w:rsidR="00282A2A" w:rsidRPr="0021782D" w:rsidRDefault="00282A2A" w:rsidP="009C32B8">
            <w:pPr>
              <w:spacing w:before="120" w:after="120"/>
              <w:jc w:val="both"/>
            </w:pPr>
            <w:r w:rsidRPr="0021782D">
              <w:t>All of us</w:t>
            </w:r>
          </w:p>
        </w:tc>
      </w:tr>
      <w:tr w:rsidR="00282A2A" w:rsidRPr="0021782D" w14:paraId="4CEE6C8D" w14:textId="77777777" w:rsidTr="00FE2755">
        <w:tc>
          <w:tcPr>
            <w:tcW w:w="1770" w:type="dxa"/>
          </w:tcPr>
          <w:p w14:paraId="6DADDCAA" w14:textId="77777777" w:rsidR="00282A2A" w:rsidRPr="0021782D" w:rsidRDefault="00282A2A" w:rsidP="009C32B8">
            <w:pPr>
              <w:spacing w:before="120" w:after="120"/>
              <w:jc w:val="both"/>
            </w:pPr>
            <w:r w:rsidRPr="0021782D">
              <w:t>Finance</w:t>
            </w:r>
          </w:p>
        </w:tc>
        <w:tc>
          <w:tcPr>
            <w:tcW w:w="1771" w:type="dxa"/>
          </w:tcPr>
          <w:p w14:paraId="41F75BC5" w14:textId="4B230C78"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c>
          <w:tcPr>
            <w:tcW w:w="1769" w:type="dxa"/>
          </w:tcPr>
          <w:p w14:paraId="498871B4" w14:textId="5BD65AEB"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c>
          <w:tcPr>
            <w:tcW w:w="1771" w:type="dxa"/>
          </w:tcPr>
          <w:p w14:paraId="127ED7C4" w14:textId="1F76A44D"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c>
          <w:tcPr>
            <w:tcW w:w="1775" w:type="dxa"/>
          </w:tcPr>
          <w:p w14:paraId="272837B9" w14:textId="3509855F" w:rsidR="00282A2A" w:rsidRPr="0021782D" w:rsidRDefault="00282A2A" w:rsidP="009C32B8">
            <w:pPr>
              <w:spacing w:before="120" w:after="120"/>
              <w:jc w:val="both"/>
            </w:pPr>
            <w:r w:rsidRPr="0021782D">
              <w:t xml:space="preserve">Gustavo, </w:t>
            </w:r>
            <w:proofErr w:type="spellStart"/>
            <w:r w:rsidR="004B35B8" w:rsidRPr="0021782D">
              <w:t>Mathilde</w:t>
            </w:r>
            <w:proofErr w:type="spellEnd"/>
          </w:p>
        </w:tc>
      </w:tr>
      <w:tr w:rsidR="00282A2A" w:rsidRPr="0021782D" w14:paraId="582E4BE6" w14:textId="77777777" w:rsidTr="00FE2755">
        <w:tc>
          <w:tcPr>
            <w:tcW w:w="1770" w:type="dxa"/>
          </w:tcPr>
          <w:p w14:paraId="71C74DD6" w14:textId="77777777" w:rsidR="00282A2A" w:rsidRPr="0021782D" w:rsidRDefault="00282A2A" w:rsidP="009C32B8">
            <w:pPr>
              <w:spacing w:before="120" w:after="120"/>
              <w:jc w:val="both"/>
            </w:pPr>
            <w:r w:rsidRPr="0021782D">
              <w:t>Marketing</w:t>
            </w:r>
          </w:p>
        </w:tc>
        <w:tc>
          <w:tcPr>
            <w:tcW w:w="1771" w:type="dxa"/>
          </w:tcPr>
          <w:p w14:paraId="06020B2C" w14:textId="77777777" w:rsidR="00282A2A" w:rsidRPr="0021782D" w:rsidRDefault="00282A2A" w:rsidP="009C32B8">
            <w:pPr>
              <w:spacing w:before="120" w:after="120"/>
              <w:jc w:val="both"/>
            </w:pPr>
            <w:proofErr w:type="spellStart"/>
            <w:r w:rsidRPr="0021782D">
              <w:t>Mathilde</w:t>
            </w:r>
            <w:proofErr w:type="spellEnd"/>
            <w:r w:rsidRPr="0021782D">
              <w:t>,</w:t>
            </w:r>
          </w:p>
          <w:p w14:paraId="1773575A"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69" w:type="dxa"/>
          </w:tcPr>
          <w:p w14:paraId="3EEACC4C" w14:textId="77777777" w:rsidR="00282A2A" w:rsidRPr="0021782D" w:rsidRDefault="00282A2A" w:rsidP="009C32B8">
            <w:pPr>
              <w:spacing w:before="120" w:after="120"/>
              <w:jc w:val="both"/>
            </w:pPr>
            <w:proofErr w:type="spellStart"/>
            <w:r w:rsidRPr="0021782D">
              <w:t>Mathilde</w:t>
            </w:r>
            <w:proofErr w:type="spellEnd"/>
            <w:r w:rsidRPr="0021782D">
              <w:t>,</w:t>
            </w:r>
          </w:p>
          <w:p w14:paraId="50AC46B7"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1" w:type="dxa"/>
          </w:tcPr>
          <w:p w14:paraId="7C21C2C7" w14:textId="77777777" w:rsidR="00282A2A" w:rsidRPr="0021782D" w:rsidRDefault="00282A2A" w:rsidP="009C32B8">
            <w:pPr>
              <w:spacing w:before="120" w:after="120"/>
              <w:jc w:val="both"/>
            </w:pPr>
            <w:proofErr w:type="spellStart"/>
            <w:r w:rsidRPr="0021782D">
              <w:t>Mathilde</w:t>
            </w:r>
            <w:proofErr w:type="spellEnd"/>
            <w:r w:rsidRPr="0021782D">
              <w:t>,</w:t>
            </w:r>
          </w:p>
          <w:p w14:paraId="363A4680"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5" w:type="dxa"/>
          </w:tcPr>
          <w:p w14:paraId="74AF803A" w14:textId="77777777" w:rsidR="00282A2A" w:rsidRPr="0021782D" w:rsidRDefault="00282A2A" w:rsidP="009C32B8">
            <w:pPr>
              <w:spacing w:before="120" w:after="120"/>
              <w:jc w:val="both"/>
            </w:pPr>
            <w:proofErr w:type="spellStart"/>
            <w:r w:rsidRPr="0021782D">
              <w:t>Mathilde</w:t>
            </w:r>
            <w:proofErr w:type="spellEnd"/>
            <w:r w:rsidRPr="0021782D">
              <w:t>,</w:t>
            </w:r>
          </w:p>
          <w:p w14:paraId="0BD72836" w14:textId="77777777" w:rsidR="00282A2A" w:rsidRPr="0021782D" w:rsidRDefault="00282A2A" w:rsidP="009C32B8">
            <w:pPr>
              <w:spacing w:before="120" w:after="120"/>
              <w:jc w:val="both"/>
            </w:pPr>
            <w:proofErr w:type="spellStart"/>
            <w:r w:rsidRPr="0021782D">
              <w:t>Anh</w:t>
            </w:r>
            <w:proofErr w:type="spellEnd"/>
            <w:r w:rsidRPr="0021782D">
              <w:t>-Dung</w:t>
            </w:r>
          </w:p>
        </w:tc>
      </w:tr>
      <w:tr w:rsidR="00282A2A" w:rsidRPr="0021782D" w14:paraId="4DFD9345" w14:textId="77777777" w:rsidTr="00FE2755">
        <w:tc>
          <w:tcPr>
            <w:tcW w:w="1770" w:type="dxa"/>
          </w:tcPr>
          <w:p w14:paraId="03229DCF" w14:textId="77777777" w:rsidR="00282A2A" w:rsidRPr="0021782D" w:rsidRDefault="00282A2A" w:rsidP="009C32B8">
            <w:pPr>
              <w:spacing w:before="120" w:after="120"/>
              <w:jc w:val="both"/>
            </w:pPr>
            <w:r w:rsidRPr="0021782D">
              <w:t>Sales</w:t>
            </w:r>
          </w:p>
        </w:tc>
        <w:tc>
          <w:tcPr>
            <w:tcW w:w="1771" w:type="dxa"/>
          </w:tcPr>
          <w:p w14:paraId="620CCD36" w14:textId="77777777" w:rsidR="00282A2A" w:rsidRPr="0021782D" w:rsidRDefault="00282A2A" w:rsidP="009C32B8">
            <w:pPr>
              <w:spacing w:before="120" w:after="120"/>
              <w:jc w:val="both"/>
            </w:pPr>
            <w:r w:rsidRPr="0021782D">
              <w:t>All of us</w:t>
            </w:r>
          </w:p>
        </w:tc>
        <w:tc>
          <w:tcPr>
            <w:tcW w:w="1769" w:type="dxa"/>
          </w:tcPr>
          <w:p w14:paraId="2029879C" w14:textId="77777777" w:rsidR="00282A2A" w:rsidRPr="0021782D" w:rsidRDefault="00282A2A" w:rsidP="009C32B8">
            <w:pPr>
              <w:spacing w:before="120" w:after="120"/>
              <w:jc w:val="both"/>
            </w:pPr>
            <w:r w:rsidRPr="0021782D">
              <w:t>All of us</w:t>
            </w:r>
          </w:p>
        </w:tc>
        <w:tc>
          <w:tcPr>
            <w:tcW w:w="1771" w:type="dxa"/>
          </w:tcPr>
          <w:p w14:paraId="744420DE" w14:textId="77777777" w:rsidR="00282A2A" w:rsidRPr="0021782D" w:rsidRDefault="00282A2A" w:rsidP="009C32B8">
            <w:pPr>
              <w:spacing w:before="120" w:after="120"/>
              <w:jc w:val="both"/>
            </w:pPr>
            <w:r w:rsidRPr="0021782D">
              <w:t>All of us</w:t>
            </w:r>
          </w:p>
        </w:tc>
        <w:tc>
          <w:tcPr>
            <w:tcW w:w="1775" w:type="dxa"/>
          </w:tcPr>
          <w:p w14:paraId="74ADE380" w14:textId="77777777" w:rsidR="00282A2A" w:rsidRPr="0021782D" w:rsidRDefault="00282A2A" w:rsidP="009C32B8">
            <w:pPr>
              <w:spacing w:before="120" w:after="120"/>
              <w:jc w:val="both"/>
            </w:pPr>
            <w:r w:rsidRPr="0021782D">
              <w:t>All of us</w:t>
            </w:r>
          </w:p>
        </w:tc>
      </w:tr>
      <w:tr w:rsidR="00282A2A" w:rsidRPr="0021782D" w14:paraId="6CA68C07" w14:textId="77777777" w:rsidTr="00FE2755">
        <w:tc>
          <w:tcPr>
            <w:tcW w:w="1770" w:type="dxa"/>
          </w:tcPr>
          <w:p w14:paraId="14079BF4" w14:textId="77777777" w:rsidR="00282A2A" w:rsidRPr="0021782D" w:rsidRDefault="00282A2A" w:rsidP="009C32B8">
            <w:pPr>
              <w:spacing w:before="120" w:after="120"/>
              <w:jc w:val="both"/>
            </w:pPr>
            <w:r w:rsidRPr="0021782D">
              <w:t>Negotiation</w:t>
            </w:r>
          </w:p>
        </w:tc>
        <w:tc>
          <w:tcPr>
            <w:tcW w:w="1771" w:type="dxa"/>
          </w:tcPr>
          <w:p w14:paraId="02F6A9F9" w14:textId="1D160C70"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c>
          <w:tcPr>
            <w:tcW w:w="1769" w:type="dxa"/>
          </w:tcPr>
          <w:p w14:paraId="4BE37020" w14:textId="681D00C1"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c>
          <w:tcPr>
            <w:tcW w:w="1771" w:type="dxa"/>
          </w:tcPr>
          <w:p w14:paraId="6F515E15" w14:textId="55B4240D"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c>
          <w:tcPr>
            <w:tcW w:w="1775" w:type="dxa"/>
          </w:tcPr>
          <w:p w14:paraId="1F933009" w14:textId="489AB14B" w:rsidR="00282A2A" w:rsidRPr="0021782D" w:rsidRDefault="004B35B8" w:rsidP="009C32B8">
            <w:pPr>
              <w:spacing w:before="120" w:after="120"/>
              <w:jc w:val="both"/>
            </w:pPr>
            <w:r w:rsidRPr="0021782D">
              <w:t>Gustavo</w:t>
            </w:r>
            <w:r>
              <w:t xml:space="preserve">, </w:t>
            </w:r>
            <w:proofErr w:type="spellStart"/>
            <w:r w:rsidRPr="0021782D">
              <w:t>Anh</w:t>
            </w:r>
            <w:proofErr w:type="spellEnd"/>
            <w:r w:rsidRPr="0021782D">
              <w:t>-Dung</w:t>
            </w:r>
          </w:p>
        </w:tc>
      </w:tr>
      <w:tr w:rsidR="00282A2A" w:rsidRPr="0021782D" w14:paraId="32791504" w14:textId="77777777" w:rsidTr="00FE2755">
        <w:tc>
          <w:tcPr>
            <w:tcW w:w="1770" w:type="dxa"/>
          </w:tcPr>
          <w:p w14:paraId="4C56E2AD" w14:textId="77777777" w:rsidR="00282A2A" w:rsidRPr="0021782D" w:rsidRDefault="00282A2A" w:rsidP="009C32B8">
            <w:pPr>
              <w:spacing w:before="120" w:after="120"/>
              <w:jc w:val="both"/>
            </w:pPr>
            <w:r w:rsidRPr="0021782D">
              <w:t>Production</w:t>
            </w:r>
          </w:p>
        </w:tc>
        <w:tc>
          <w:tcPr>
            <w:tcW w:w="1771" w:type="dxa"/>
          </w:tcPr>
          <w:p w14:paraId="3C42E3AF"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69" w:type="dxa"/>
          </w:tcPr>
          <w:p w14:paraId="6D258C6F"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1" w:type="dxa"/>
          </w:tcPr>
          <w:p w14:paraId="548972B0"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5" w:type="dxa"/>
          </w:tcPr>
          <w:p w14:paraId="3801A739" w14:textId="77777777" w:rsidR="00282A2A" w:rsidRPr="0021782D" w:rsidRDefault="00282A2A" w:rsidP="009C32B8">
            <w:pPr>
              <w:spacing w:before="120" w:after="120"/>
              <w:jc w:val="both"/>
            </w:pPr>
            <w:proofErr w:type="spellStart"/>
            <w:r w:rsidRPr="0021782D">
              <w:t>Anh</w:t>
            </w:r>
            <w:proofErr w:type="spellEnd"/>
            <w:r w:rsidRPr="0021782D">
              <w:t>-Dung</w:t>
            </w:r>
          </w:p>
        </w:tc>
      </w:tr>
      <w:tr w:rsidR="00282A2A" w:rsidRPr="0021782D" w14:paraId="32EE1832" w14:textId="77777777" w:rsidTr="00FE2755">
        <w:tc>
          <w:tcPr>
            <w:tcW w:w="1770" w:type="dxa"/>
          </w:tcPr>
          <w:p w14:paraId="6A281617" w14:textId="77777777" w:rsidR="00282A2A" w:rsidRPr="0021782D" w:rsidRDefault="00282A2A" w:rsidP="009C32B8">
            <w:pPr>
              <w:spacing w:before="120" w:after="120"/>
              <w:jc w:val="both"/>
            </w:pPr>
            <w:r w:rsidRPr="0021782D">
              <w:t>Logistics</w:t>
            </w:r>
          </w:p>
        </w:tc>
        <w:tc>
          <w:tcPr>
            <w:tcW w:w="1771" w:type="dxa"/>
          </w:tcPr>
          <w:p w14:paraId="1EE44FD1" w14:textId="77777777" w:rsidR="00282A2A" w:rsidRPr="0021782D" w:rsidRDefault="00282A2A" w:rsidP="009C32B8">
            <w:pPr>
              <w:spacing w:before="120" w:after="120"/>
              <w:jc w:val="both"/>
            </w:pPr>
            <w:proofErr w:type="spellStart"/>
            <w:r w:rsidRPr="0021782D">
              <w:t>Mathilde</w:t>
            </w:r>
            <w:proofErr w:type="spellEnd"/>
          </w:p>
        </w:tc>
        <w:tc>
          <w:tcPr>
            <w:tcW w:w="1769" w:type="dxa"/>
          </w:tcPr>
          <w:p w14:paraId="37D6C823" w14:textId="77777777" w:rsidR="00282A2A" w:rsidRPr="0021782D" w:rsidRDefault="00282A2A" w:rsidP="009C32B8">
            <w:pPr>
              <w:spacing w:before="120" w:after="120"/>
              <w:jc w:val="both"/>
            </w:pPr>
            <w:proofErr w:type="spellStart"/>
            <w:r w:rsidRPr="0021782D">
              <w:t>Mathilde</w:t>
            </w:r>
            <w:proofErr w:type="spellEnd"/>
          </w:p>
        </w:tc>
        <w:tc>
          <w:tcPr>
            <w:tcW w:w="1771" w:type="dxa"/>
          </w:tcPr>
          <w:p w14:paraId="45C8BDEE" w14:textId="77777777" w:rsidR="00282A2A" w:rsidRPr="0021782D" w:rsidRDefault="00282A2A" w:rsidP="009C32B8">
            <w:pPr>
              <w:spacing w:before="120" w:after="120"/>
              <w:jc w:val="both"/>
            </w:pPr>
            <w:bookmarkStart w:id="3" w:name="__DdeLink__361_1926882795"/>
            <w:bookmarkEnd w:id="3"/>
            <w:proofErr w:type="spellStart"/>
            <w:r w:rsidRPr="0021782D">
              <w:t>Mathilde</w:t>
            </w:r>
            <w:proofErr w:type="spellEnd"/>
          </w:p>
        </w:tc>
        <w:tc>
          <w:tcPr>
            <w:tcW w:w="1775" w:type="dxa"/>
          </w:tcPr>
          <w:p w14:paraId="412B3DC9" w14:textId="77777777" w:rsidR="00282A2A" w:rsidRPr="0021782D" w:rsidRDefault="00282A2A" w:rsidP="009C32B8">
            <w:pPr>
              <w:spacing w:before="120" w:after="120"/>
              <w:jc w:val="both"/>
            </w:pPr>
            <w:proofErr w:type="spellStart"/>
            <w:r w:rsidRPr="0021782D">
              <w:t>Mathilde</w:t>
            </w:r>
            <w:proofErr w:type="spellEnd"/>
          </w:p>
        </w:tc>
      </w:tr>
      <w:tr w:rsidR="00282A2A" w:rsidRPr="0021782D" w14:paraId="0312FDD6" w14:textId="77777777" w:rsidTr="00FE2755">
        <w:tc>
          <w:tcPr>
            <w:tcW w:w="1770" w:type="dxa"/>
          </w:tcPr>
          <w:p w14:paraId="7322F746" w14:textId="77777777" w:rsidR="00282A2A" w:rsidRPr="0021782D" w:rsidRDefault="00282A2A" w:rsidP="009C32B8">
            <w:pPr>
              <w:spacing w:before="120" w:after="120"/>
              <w:jc w:val="both"/>
            </w:pPr>
            <w:r w:rsidRPr="0021782D">
              <w:t>R&amp;D</w:t>
            </w:r>
          </w:p>
        </w:tc>
        <w:tc>
          <w:tcPr>
            <w:tcW w:w="1771" w:type="dxa"/>
          </w:tcPr>
          <w:p w14:paraId="6E275ABD"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69" w:type="dxa"/>
          </w:tcPr>
          <w:p w14:paraId="48AF26E5"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1" w:type="dxa"/>
          </w:tcPr>
          <w:p w14:paraId="37956906" w14:textId="77777777" w:rsidR="00282A2A" w:rsidRPr="0021782D" w:rsidRDefault="00282A2A" w:rsidP="009C32B8">
            <w:pPr>
              <w:spacing w:before="120" w:after="120"/>
              <w:jc w:val="both"/>
            </w:pPr>
            <w:proofErr w:type="spellStart"/>
            <w:r w:rsidRPr="0021782D">
              <w:t>Anh</w:t>
            </w:r>
            <w:proofErr w:type="spellEnd"/>
            <w:r w:rsidRPr="0021782D">
              <w:t>-Dung</w:t>
            </w:r>
          </w:p>
        </w:tc>
        <w:tc>
          <w:tcPr>
            <w:tcW w:w="1775" w:type="dxa"/>
          </w:tcPr>
          <w:p w14:paraId="44BF89B7" w14:textId="77777777" w:rsidR="00282A2A" w:rsidRPr="0021782D" w:rsidRDefault="00282A2A" w:rsidP="009C32B8">
            <w:pPr>
              <w:spacing w:before="120" w:after="120"/>
              <w:jc w:val="both"/>
            </w:pPr>
            <w:proofErr w:type="spellStart"/>
            <w:r w:rsidRPr="0021782D">
              <w:t>Anh</w:t>
            </w:r>
            <w:proofErr w:type="spellEnd"/>
            <w:r w:rsidRPr="0021782D">
              <w:t>-Dung</w:t>
            </w:r>
          </w:p>
        </w:tc>
      </w:tr>
    </w:tbl>
    <w:p w14:paraId="3768BA4E" w14:textId="1BD6B195" w:rsidR="00442BC5" w:rsidRPr="0021782D" w:rsidRDefault="00442BC5" w:rsidP="009C32B8">
      <w:pPr>
        <w:spacing w:before="120" w:after="120"/>
      </w:pPr>
    </w:p>
    <w:p w14:paraId="4CC32B59" w14:textId="49301059" w:rsidR="002B6B66" w:rsidRDefault="001E5B87" w:rsidP="009C32B8">
      <w:pPr>
        <w:pStyle w:val="Heading1"/>
        <w:spacing w:before="120" w:after="120"/>
        <w:rPr>
          <w:rFonts w:asciiTheme="minorHAnsi" w:hAnsiTheme="minorHAnsi"/>
        </w:rPr>
      </w:pPr>
      <w:bookmarkStart w:id="4" w:name="_Toc228335713"/>
      <w:r w:rsidRPr="0021782D">
        <w:rPr>
          <w:rFonts w:asciiTheme="minorHAnsi" w:hAnsiTheme="minorHAnsi"/>
        </w:rPr>
        <w:t>Business model</w:t>
      </w:r>
      <w:bookmarkEnd w:id="4"/>
    </w:p>
    <w:p w14:paraId="1265444A" w14:textId="2819D2B0" w:rsidR="004B35B8" w:rsidRDefault="004B35B8" w:rsidP="009C32B8">
      <w:pPr>
        <w:pStyle w:val="Heading2"/>
        <w:spacing w:before="120" w:after="120"/>
      </w:pPr>
      <w:bookmarkStart w:id="5" w:name="_Toc228335714"/>
      <w:r>
        <w:t>Vision for 3-5 years</w:t>
      </w:r>
      <w:bookmarkEnd w:id="5"/>
    </w:p>
    <w:p w14:paraId="7E89CB6D" w14:textId="412A06C1" w:rsidR="0000071F" w:rsidRDefault="004B35B8" w:rsidP="009C32B8">
      <w:pPr>
        <w:spacing w:before="120" w:after="120"/>
        <w:jc w:val="both"/>
      </w:pPr>
      <w:r w:rsidRPr="0021782D">
        <w:t xml:space="preserve">The rapid improvement in technology leads to variety of hi-tech products. The users are more and more aware of products and they have good sense to find the most suitable products for them. </w:t>
      </w:r>
      <w:r w:rsidR="0000071F">
        <w:t>Even among the poorer population, there is a str</w:t>
      </w:r>
      <w:r w:rsidR="00A6716A">
        <w:t>o</w:t>
      </w:r>
      <w:r w:rsidR="0000071F">
        <w:t xml:space="preserve">ng will to access technology. </w:t>
      </w:r>
    </w:p>
    <w:p w14:paraId="3CB4191C" w14:textId="47B13DAA" w:rsidR="004B35B8" w:rsidRDefault="004B35B8" w:rsidP="009C32B8">
      <w:pPr>
        <w:spacing w:before="120" w:after="120"/>
        <w:jc w:val="both"/>
      </w:pPr>
      <w:r w:rsidRPr="0021782D">
        <w:t>There will be huge opportunity for wholesalers to get closer to customers, to know their favors in order to adapt the technology with the market’s taste. The mushrooming of chip and PC plants may create the huge competition in prices. With the advantage being wholesaler we can provide customer the best prices and still make profit.</w:t>
      </w:r>
      <w:r w:rsidR="0000071F">
        <w:t xml:space="preserve"> </w:t>
      </w:r>
    </w:p>
    <w:p w14:paraId="1866A748" w14:textId="31924174" w:rsidR="004B35B8" w:rsidRDefault="0000071F" w:rsidP="009C32B8">
      <w:pPr>
        <w:spacing w:before="120" w:after="120"/>
        <w:jc w:val="both"/>
      </w:pPr>
      <w:r>
        <w:t xml:space="preserve">Hence, we see ourselves as a leader wholesaling company in a few years, with an expertise in the market and its different segments. We will be selling products the right price so to push the market </w:t>
      </w:r>
      <w:proofErr w:type="gramStart"/>
      <w:r>
        <w:t>up ;</w:t>
      </w:r>
      <w:proofErr w:type="gramEnd"/>
      <w:r>
        <w:t xml:space="preserve"> we will push in research and development to always come with new products for eager customers. </w:t>
      </w:r>
    </w:p>
    <w:p w14:paraId="6EAEF181" w14:textId="1E67325D" w:rsidR="0000071F" w:rsidRDefault="0000071F" w:rsidP="009C32B8">
      <w:pPr>
        <w:pStyle w:val="Heading2"/>
        <w:spacing w:before="120" w:after="120"/>
      </w:pPr>
      <w:bookmarkStart w:id="6" w:name="_Toc228335715"/>
      <w:r>
        <w:t>Our mission</w:t>
      </w:r>
      <w:bookmarkEnd w:id="6"/>
      <w:r>
        <w:t xml:space="preserve"> </w:t>
      </w:r>
    </w:p>
    <w:p w14:paraId="4873D2B5" w14:textId="52E5CCFE" w:rsidR="0000071F" w:rsidRDefault="0000071F" w:rsidP="009C32B8">
      <w:pPr>
        <w:spacing w:before="120" w:after="120"/>
        <w:jc w:val="both"/>
      </w:pPr>
      <w:proofErr w:type="spellStart"/>
      <w:r w:rsidRPr="0021782D">
        <w:t>ModTech</w:t>
      </w:r>
      <w:proofErr w:type="spellEnd"/>
      <w:r w:rsidRPr="0021782D">
        <w:t xml:space="preserve"> provides customers bountiful amount of hi-end as well as average products. The company guarantees for the availability of the products. In addition, </w:t>
      </w:r>
      <w:proofErr w:type="spellStart"/>
      <w:r w:rsidRPr="0021782D">
        <w:t>ModTech</w:t>
      </w:r>
      <w:proofErr w:type="spellEnd"/>
      <w:r w:rsidRPr="0021782D">
        <w:t xml:space="preserve"> is trying to be a good partner with other companies and with local governments, institutes, etc. The goal of </w:t>
      </w:r>
      <w:proofErr w:type="spellStart"/>
      <w:r w:rsidRPr="0021782D">
        <w:t>ModTech</w:t>
      </w:r>
      <w:proofErr w:type="spellEnd"/>
      <w:r w:rsidRPr="0021782D">
        <w:t xml:space="preserve"> is to present the new values of technology to all kinds of customers – which improves the living standards.</w:t>
      </w:r>
    </w:p>
    <w:p w14:paraId="54F5FB8C" w14:textId="00F8E563" w:rsidR="009C32B8" w:rsidRDefault="007D339C" w:rsidP="009C32B8">
      <w:pPr>
        <w:pStyle w:val="Heading2"/>
        <w:spacing w:before="120" w:after="120"/>
      </w:pPr>
      <w:bookmarkStart w:id="7" w:name="_Toc228335716"/>
      <w:r>
        <w:t>T</w:t>
      </w:r>
      <w:r w:rsidR="009C32B8">
        <w:t xml:space="preserve">arget </w:t>
      </w:r>
      <w:r>
        <w:t xml:space="preserve">products and </w:t>
      </w:r>
      <w:r w:rsidR="009C32B8">
        <w:t>market</w:t>
      </w:r>
      <w:bookmarkEnd w:id="7"/>
    </w:p>
    <w:p w14:paraId="19DF62A1" w14:textId="49248D7C" w:rsidR="009C32B8" w:rsidRDefault="009C32B8" w:rsidP="009C32B8">
      <w:pPr>
        <w:spacing w:before="120" w:after="120"/>
        <w:jc w:val="both"/>
      </w:pPr>
      <w:r>
        <w:t xml:space="preserve">The targeted geographical markets are all the area offered in </w:t>
      </w:r>
      <w:proofErr w:type="spellStart"/>
      <w:r>
        <w:t>Intopia</w:t>
      </w:r>
      <w:proofErr w:type="spellEnd"/>
      <w:r>
        <w:t>: Europe, the U</w:t>
      </w:r>
      <w:r w:rsidR="00A6716A">
        <w:t>S</w:t>
      </w:r>
      <w:r>
        <w:t xml:space="preserve"> and Bra</w:t>
      </w:r>
      <w:r w:rsidR="00A6716A">
        <w:t>z</w:t>
      </w:r>
      <w:r>
        <w:t>il. These markets offer different opportunities in terms of population, prices and products wanted</w:t>
      </w:r>
      <w:r w:rsidR="007D339C">
        <w:t>, so there exist different segments into each geographical area</w:t>
      </w:r>
      <w:r>
        <w:t xml:space="preserve">. While US and Europe are older markets with a lot of high-end consumer user, the Brazilian market is relatively new and needs more focus to get some understanding. Situation and market conditions in Brazil change quickly, so we need high reactivity to follow and adapt to those changes. </w:t>
      </w:r>
    </w:p>
    <w:p w14:paraId="53EB5960" w14:textId="1529F136" w:rsidR="009C32B8" w:rsidRDefault="009C32B8" w:rsidP="007D339C">
      <w:pPr>
        <w:spacing w:before="120" w:after="120"/>
        <w:jc w:val="both"/>
      </w:pPr>
      <w:r>
        <w:t xml:space="preserve">Some effort is put into R&amp;D through contracts with other teams to finance research, and thus push the reach of new products to the market. Those products come with higher prices, and we don’t forget the population that can’t afford such technology: we also pay attention to keep reasonably low prices, and also to sell products </w:t>
      </w:r>
      <w:r w:rsidR="007D339C">
        <w:t xml:space="preserve">with standard quality for those who don’t need advanced features. We always ask our partners factories for the best technological products that can produce. Having different partners, we get different grades of products. Hence, or each product (chips and PCs) we sell standard and deluxe units. In order to have an even finer-grained targeted marketing, we send the lowest grades to Brazil where demand for technology is still no as high as in older markets. Hence, we when get three different units of a product, say X0, X1 and X2, either from different producers or from our </w:t>
      </w:r>
      <w:r w:rsidR="007D339C">
        <w:lastRenderedPageBreak/>
        <w:t xml:space="preserve">stock, X0 will be sent for sale in Brazil and the rest will be divided among the markets depending on the quantities and the markets. </w:t>
      </w:r>
    </w:p>
    <w:p w14:paraId="2C9D39FF" w14:textId="77777777" w:rsidR="007D339C" w:rsidRDefault="007D339C" w:rsidP="007D339C">
      <w:pPr>
        <w:spacing w:before="120" w:after="120"/>
        <w:jc w:val="both"/>
      </w:pPr>
    </w:p>
    <w:p w14:paraId="26C6C939" w14:textId="065C4E47" w:rsidR="007D339C" w:rsidRDefault="007D339C" w:rsidP="007D339C">
      <w:pPr>
        <w:spacing w:before="120" w:after="120"/>
        <w:jc w:val="both"/>
      </w:pPr>
      <w:r>
        <w:t>Concerning marketing, we value marketing a lot, and each quarter we invest in marketing campaigns to reach the customers.</w:t>
      </w:r>
      <w:r w:rsidR="00574FFD">
        <w:t xml:space="preserve"> As wholesaler, we thus gain in </w:t>
      </w:r>
      <w:r w:rsidR="00DD6BE0">
        <w:t>visibility, which</w:t>
      </w:r>
      <w:r w:rsidR="00574FFD">
        <w:t xml:space="preserve"> is a key to our success. </w:t>
      </w:r>
    </w:p>
    <w:p w14:paraId="06D09158" w14:textId="77777777" w:rsidR="009C32B8" w:rsidRPr="009C32B8" w:rsidRDefault="009C32B8" w:rsidP="009C32B8">
      <w:pPr>
        <w:spacing w:before="120" w:after="120"/>
      </w:pPr>
    </w:p>
    <w:p w14:paraId="7803CDA2" w14:textId="5D687FFC" w:rsidR="0000071F" w:rsidRPr="0000071F" w:rsidRDefault="0000071F" w:rsidP="009C32B8">
      <w:pPr>
        <w:pStyle w:val="Heading2"/>
        <w:spacing w:before="120" w:after="120"/>
      </w:pPr>
      <w:bookmarkStart w:id="8" w:name="_Toc228335717"/>
      <w:r>
        <w:t>Our business model</w:t>
      </w:r>
      <w:bookmarkEnd w:id="8"/>
    </w:p>
    <w:p w14:paraId="3EDDFCD2" w14:textId="77777777" w:rsidR="001B7B6A" w:rsidRPr="0021782D" w:rsidRDefault="001B7B6A" w:rsidP="009C32B8">
      <w:pPr>
        <w:pStyle w:val="Heading3"/>
        <w:spacing w:before="120" w:after="120"/>
      </w:pPr>
      <w:bookmarkStart w:id="9" w:name="_Toc228335718"/>
      <w:r w:rsidRPr="0021782D">
        <w:t>Customer segments</w:t>
      </w:r>
      <w:bookmarkEnd w:id="9"/>
    </w:p>
    <w:p w14:paraId="6538EA0A"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High class customers (targeted by the “deluxe” grades, of whom we want to win the loyalty) of PCs and also chips</w:t>
      </w:r>
    </w:p>
    <w:p w14:paraId="53777519"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Traditional customers (targeted by the standard grades)</w:t>
      </w:r>
    </w:p>
    <w:p w14:paraId="28D41667"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 xml:space="preserve">Other companies that will buy chips from us </w:t>
      </w:r>
    </w:p>
    <w:p w14:paraId="6B6C2A7B"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Governments</w:t>
      </w:r>
    </w:p>
    <w:p w14:paraId="2FA6B250" w14:textId="77777777" w:rsidR="001B7B6A" w:rsidRPr="0021782D" w:rsidRDefault="001B7B6A" w:rsidP="009C32B8">
      <w:pPr>
        <w:pStyle w:val="ListParagraph"/>
        <w:numPr>
          <w:ilvl w:val="0"/>
          <w:numId w:val="13"/>
        </w:numPr>
        <w:spacing w:before="120" w:after="120"/>
        <w:rPr>
          <w:rFonts w:asciiTheme="minorHAnsi" w:hAnsiTheme="minorHAnsi"/>
        </w:rPr>
      </w:pPr>
      <w:r w:rsidRPr="0021782D">
        <w:rPr>
          <w:rFonts w:asciiTheme="minorHAnsi" w:hAnsiTheme="minorHAnsi"/>
        </w:rPr>
        <w:t>Institutes, universities</w:t>
      </w:r>
    </w:p>
    <w:p w14:paraId="291363D5" w14:textId="77777777" w:rsidR="001B7B6A" w:rsidRPr="0021782D" w:rsidRDefault="001B7B6A" w:rsidP="009C32B8">
      <w:pPr>
        <w:pStyle w:val="Heading3"/>
        <w:spacing w:before="120" w:after="120"/>
      </w:pPr>
      <w:bookmarkStart w:id="10" w:name="_Toc228335719"/>
      <w:r w:rsidRPr="0021782D">
        <w:t>Channels</w:t>
      </w:r>
      <w:bookmarkEnd w:id="10"/>
    </w:p>
    <w:p w14:paraId="67E9A1C4"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Advertisement to reach customers</w:t>
      </w:r>
    </w:p>
    <w:p w14:paraId="08EFCFAC"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Shipping products from factories to our center, and shipping and sending by airplane to customers</w:t>
      </w:r>
    </w:p>
    <w:p w14:paraId="72FEA970" w14:textId="77777777" w:rsidR="001B7B6A" w:rsidRPr="0021782D" w:rsidRDefault="001B7B6A" w:rsidP="009C32B8">
      <w:pPr>
        <w:pStyle w:val="ListParagraph"/>
        <w:numPr>
          <w:ilvl w:val="0"/>
          <w:numId w:val="12"/>
        </w:numPr>
        <w:spacing w:before="120" w:after="120"/>
        <w:rPr>
          <w:rFonts w:asciiTheme="minorHAnsi" w:hAnsiTheme="minorHAnsi"/>
        </w:rPr>
      </w:pPr>
      <w:r w:rsidRPr="0021782D">
        <w:rPr>
          <w:rFonts w:asciiTheme="minorHAnsi" w:hAnsiTheme="minorHAnsi"/>
        </w:rPr>
        <w:t>Money transfer and currency changing channels</w:t>
      </w:r>
    </w:p>
    <w:p w14:paraId="2EB7111E" w14:textId="77777777" w:rsidR="001B7B6A" w:rsidRPr="0021782D" w:rsidRDefault="001B7B6A" w:rsidP="009C32B8">
      <w:pPr>
        <w:pStyle w:val="Heading3"/>
        <w:spacing w:before="120" w:after="120"/>
      </w:pPr>
      <w:bookmarkStart w:id="11" w:name="_Toc228335720"/>
      <w:r w:rsidRPr="0021782D">
        <w:t>Customer relationships</w:t>
      </w:r>
      <w:bookmarkEnd w:id="11"/>
    </w:p>
    <w:p w14:paraId="4018873D"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Loyalty discount</w:t>
      </w:r>
    </w:p>
    <w:p w14:paraId="0808F2C0"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Pricing strategy</w:t>
      </w:r>
    </w:p>
    <w:p w14:paraId="5A555D15" w14:textId="77777777" w:rsidR="001B7B6A" w:rsidRPr="0021782D" w:rsidRDefault="001B7B6A" w:rsidP="009C32B8">
      <w:pPr>
        <w:pStyle w:val="ListParagraph"/>
        <w:numPr>
          <w:ilvl w:val="0"/>
          <w:numId w:val="11"/>
        </w:numPr>
        <w:spacing w:before="120" w:after="120"/>
        <w:rPr>
          <w:rFonts w:asciiTheme="minorHAnsi" w:hAnsiTheme="minorHAnsi"/>
        </w:rPr>
      </w:pPr>
      <w:r w:rsidRPr="0021782D">
        <w:rPr>
          <w:rFonts w:asciiTheme="minorHAnsi" w:hAnsiTheme="minorHAnsi"/>
        </w:rPr>
        <w:t>Customer service and warranty</w:t>
      </w:r>
    </w:p>
    <w:p w14:paraId="17E0C45A" w14:textId="77777777" w:rsidR="001B7B6A" w:rsidRPr="0021782D" w:rsidRDefault="001B7B6A" w:rsidP="009C32B8">
      <w:pPr>
        <w:pStyle w:val="Heading3"/>
        <w:spacing w:before="120" w:after="120"/>
      </w:pPr>
      <w:bookmarkStart w:id="12" w:name="_Toc228335721"/>
      <w:r w:rsidRPr="0021782D">
        <w:t>Value propositions</w:t>
      </w:r>
      <w:bookmarkEnd w:id="12"/>
    </w:p>
    <w:p w14:paraId="24D95C61"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High quality, deluxe computers &amp; chips for high end users</w:t>
      </w:r>
    </w:p>
    <w:p w14:paraId="41B9CB1B"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Average prices for any customer not willing spend much</w:t>
      </w:r>
    </w:p>
    <w:p w14:paraId="0FB1AACC"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One of the biggest wholesaler in the market</w:t>
      </w:r>
    </w:p>
    <w:p w14:paraId="2DF1FB60"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Reliable products and services</w:t>
      </w:r>
    </w:p>
    <w:p w14:paraId="37454C3F" w14:textId="77777777" w:rsidR="001B7B6A" w:rsidRPr="0021782D" w:rsidRDefault="001B7B6A" w:rsidP="009C32B8">
      <w:pPr>
        <w:pStyle w:val="ListParagraph"/>
        <w:numPr>
          <w:ilvl w:val="0"/>
          <w:numId w:val="10"/>
        </w:numPr>
        <w:spacing w:before="120" w:after="120"/>
        <w:rPr>
          <w:rFonts w:asciiTheme="minorHAnsi" w:hAnsiTheme="minorHAnsi"/>
        </w:rPr>
      </w:pPr>
      <w:r w:rsidRPr="0021782D">
        <w:rPr>
          <w:rFonts w:asciiTheme="minorHAnsi" w:hAnsiTheme="minorHAnsi"/>
        </w:rPr>
        <w:t>Availability, instant product delivery</w:t>
      </w:r>
    </w:p>
    <w:p w14:paraId="788AD377" w14:textId="77777777" w:rsidR="001B7B6A" w:rsidRPr="0021782D" w:rsidRDefault="001B7B6A" w:rsidP="009C32B8">
      <w:pPr>
        <w:pStyle w:val="Heading3"/>
        <w:spacing w:before="120" w:after="120"/>
      </w:pPr>
      <w:bookmarkStart w:id="13" w:name="_Toc228335722"/>
      <w:r w:rsidRPr="0021782D">
        <w:t>Revenue streams</w:t>
      </w:r>
      <w:bookmarkEnd w:id="13"/>
    </w:p>
    <w:p w14:paraId="00DF807C"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t>(Buying computers from other companies as a wholesaler)</w:t>
      </w:r>
    </w:p>
    <w:p w14:paraId="1950B917"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t>Selling both deluxe and standards products (computers &amp; chips) to customers (people and companies)</w:t>
      </w:r>
    </w:p>
    <w:p w14:paraId="48D968FE" w14:textId="77777777" w:rsidR="001B7B6A" w:rsidRPr="0021782D" w:rsidRDefault="001B7B6A" w:rsidP="009C32B8">
      <w:pPr>
        <w:pStyle w:val="ListParagraph"/>
        <w:numPr>
          <w:ilvl w:val="0"/>
          <w:numId w:val="14"/>
        </w:numPr>
        <w:spacing w:before="120" w:after="120"/>
        <w:rPr>
          <w:rFonts w:asciiTheme="minorHAnsi" w:hAnsiTheme="minorHAnsi"/>
        </w:rPr>
      </w:pPr>
      <w:r w:rsidRPr="0021782D">
        <w:rPr>
          <w:rFonts w:asciiTheme="minorHAnsi" w:hAnsiTheme="minorHAnsi"/>
        </w:rPr>
        <w:lastRenderedPageBreak/>
        <w:t>Bank interest</w:t>
      </w:r>
    </w:p>
    <w:p w14:paraId="579DC21C" w14:textId="77777777" w:rsidR="001B7B6A" w:rsidRPr="0021782D" w:rsidRDefault="001B7B6A" w:rsidP="009C32B8">
      <w:pPr>
        <w:pStyle w:val="Heading3"/>
        <w:spacing w:before="120" w:after="120"/>
      </w:pPr>
      <w:bookmarkStart w:id="14" w:name="_Toc228335723"/>
      <w:r w:rsidRPr="0021782D">
        <w:t>Key activities</w:t>
      </w:r>
      <w:bookmarkEnd w:id="14"/>
    </w:p>
    <w:p w14:paraId="5A2C88A2"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Buying chips and PCs from other firms</w:t>
      </w:r>
    </w:p>
    <w:p w14:paraId="79828E3B"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 xml:space="preserve">Negotiation with other firms </w:t>
      </w:r>
    </w:p>
    <w:p w14:paraId="20977668"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Marketing products</w:t>
      </w:r>
    </w:p>
    <w:p w14:paraId="6DA628C1"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Wholesaling</w:t>
      </w:r>
    </w:p>
    <w:p w14:paraId="1A765E11"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Finance (need to deal with different areas to buy from/sell to)</w:t>
      </w:r>
    </w:p>
    <w:p w14:paraId="4A035FA8" w14:textId="77777777" w:rsidR="001B7B6A" w:rsidRPr="0021782D" w:rsidRDefault="001B7B6A" w:rsidP="009C32B8">
      <w:pPr>
        <w:pStyle w:val="ListParagraph"/>
        <w:numPr>
          <w:ilvl w:val="0"/>
          <w:numId w:val="15"/>
        </w:numPr>
        <w:spacing w:before="120" w:after="120"/>
        <w:rPr>
          <w:rFonts w:asciiTheme="minorHAnsi" w:hAnsiTheme="minorHAnsi"/>
        </w:rPr>
      </w:pPr>
      <w:r w:rsidRPr="0021782D">
        <w:rPr>
          <w:rFonts w:asciiTheme="minorHAnsi" w:hAnsiTheme="minorHAnsi"/>
        </w:rPr>
        <w:t>Logistics of the products bought</w:t>
      </w:r>
    </w:p>
    <w:p w14:paraId="7E7993AF" w14:textId="77777777" w:rsidR="001B7B6A" w:rsidRPr="0021782D" w:rsidRDefault="001B7B6A" w:rsidP="009C32B8">
      <w:pPr>
        <w:pStyle w:val="Heading3"/>
        <w:spacing w:before="120" w:after="120"/>
      </w:pPr>
      <w:bookmarkStart w:id="15" w:name="_Toc228335724"/>
      <w:r w:rsidRPr="0021782D">
        <w:t>Key resources</w:t>
      </w:r>
      <w:bookmarkEnd w:id="15"/>
    </w:p>
    <w:p w14:paraId="192390BF"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 xml:space="preserve">PCs and chips bought from manufacturers </w:t>
      </w:r>
    </w:p>
    <w:p w14:paraId="04749FB8"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Cash flows</w:t>
      </w:r>
    </w:p>
    <w:p w14:paraId="09200F64"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Loyal customers</w:t>
      </w:r>
    </w:p>
    <w:p w14:paraId="2DFB35FD" w14:textId="77777777" w:rsidR="001B7B6A" w:rsidRPr="0021782D" w:rsidRDefault="001B7B6A" w:rsidP="009C32B8">
      <w:pPr>
        <w:pStyle w:val="ListParagraph"/>
        <w:numPr>
          <w:ilvl w:val="0"/>
          <w:numId w:val="16"/>
        </w:numPr>
        <w:spacing w:before="120" w:after="120"/>
        <w:rPr>
          <w:rFonts w:asciiTheme="minorHAnsi" w:hAnsiTheme="minorHAnsi"/>
        </w:rPr>
      </w:pPr>
      <w:r w:rsidRPr="0021782D">
        <w:rPr>
          <w:rFonts w:asciiTheme="minorHAnsi" w:hAnsiTheme="minorHAnsi"/>
        </w:rPr>
        <w:t>Marketing products to enhance sales</w:t>
      </w:r>
    </w:p>
    <w:p w14:paraId="1952E967" w14:textId="77777777" w:rsidR="001B7B6A" w:rsidRPr="0021782D" w:rsidRDefault="001B7B6A" w:rsidP="009C32B8">
      <w:pPr>
        <w:pStyle w:val="Heading3"/>
        <w:spacing w:before="120" w:after="120"/>
      </w:pPr>
      <w:bookmarkStart w:id="16" w:name="_Toc228335725"/>
      <w:r w:rsidRPr="0021782D">
        <w:t>Key partners</w:t>
      </w:r>
      <w:bookmarkEnd w:id="16"/>
    </w:p>
    <w:p w14:paraId="1CD0DAA1"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Partner companies including Nippon</w:t>
      </w:r>
    </w:p>
    <w:p w14:paraId="13600D89"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Consultant firms (strategy and law consultants)</w:t>
      </w:r>
    </w:p>
    <w:p w14:paraId="66F3F957"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Banks</w:t>
      </w:r>
    </w:p>
    <w:p w14:paraId="38B15DC4"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Governments</w:t>
      </w:r>
    </w:p>
    <w:p w14:paraId="0766F5E8" w14:textId="77777777" w:rsidR="001B7B6A" w:rsidRPr="0021782D" w:rsidRDefault="001B7B6A" w:rsidP="009C32B8">
      <w:pPr>
        <w:pStyle w:val="ListParagraph"/>
        <w:numPr>
          <w:ilvl w:val="0"/>
          <w:numId w:val="17"/>
        </w:numPr>
        <w:spacing w:before="120" w:after="120"/>
        <w:rPr>
          <w:rFonts w:asciiTheme="minorHAnsi" w:hAnsiTheme="minorHAnsi"/>
        </w:rPr>
      </w:pPr>
      <w:r w:rsidRPr="0021782D">
        <w:rPr>
          <w:rFonts w:asciiTheme="minorHAnsi" w:hAnsiTheme="minorHAnsi"/>
        </w:rPr>
        <w:t>Shipping partners</w:t>
      </w:r>
    </w:p>
    <w:p w14:paraId="13F4869F" w14:textId="77777777" w:rsidR="001B7B6A" w:rsidRPr="0021782D" w:rsidRDefault="001B7B6A" w:rsidP="009C32B8">
      <w:pPr>
        <w:pStyle w:val="Heading3"/>
        <w:spacing w:before="120" w:after="120"/>
      </w:pPr>
      <w:bookmarkStart w:id="17" w:name="_Toc228335726"/>
      <w:r w:rsidRPr="0021782D">
        <w:t>Cost structure</w:t>
      </w:r>
      <w:bookmarkEnd w:id="17"/>
    </w:p>
    <w:p w14:paraId="26DD443A"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 xml:space="preserve">Shipping cost and taxes </w:t>
      </w:r>
    </w:p>
    <w:p w14:paraId="118F1CF8"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Fixed and variable costs of being a wholesaler (offices)</w:t>
      </w:r>
    </w:p>
    <w:p w14:paraId="3A571CE7" w14:textId="77777777" w:rsidR="001B7B6A" w:rsidRPr="0021782D"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Marketing</w:t>
      </w:r>
    </w:p>
    <w:p w14:paraId="3AFC9658" w14:textId="77777777" w:rsidR="001B7B6A" w:rsidRDefault="001B7B6A" w:rsidP="009C32B8">
      <w:pPr>
        <w:pStyle w:val="ListParagraph"/>
        <w:numPr>
          <w:ilvl w:val="0"/>
          <w:numId w:val="18"/>
        </w:numPr>
        <w:spacing w:before="120" w:after="120"/>
        <w:rPr>
          <w:rFonts w:asciiTheme="minorHAnsi" w:hAnsiTheme="minorHAnsi"/>
        </w:rPr>
      </w:pPr>
      <w:r w:rsidRPr="0021782D">
        <w:rPr>
          <w:rFonts w:asciiTheme="minorHAnsi" w:hAnsiTheme="minorHAnsi"/>
        </w:rPr>
        <w:t>Consulting fees</w:t>
      </w:r>
    </w:p>
    <w:p w14:paraId="4B2A934B" w14:textId="77777777" w:rsidR="0000071F" w:rsidRDefault="0000071F" w:rsidP="009C32B8">
      <w:pPr>
        <w:pStyle w:val="ListParagraph"/>
        <w:spacing w:before="120" w:after="120"/>
        <w:rPr>
          <w:rFonts w:asciiTheme="minorHAnsi" w:hAnsiTheme="minorHAnsi"/>
        </w:rPr>
      </w:pPr>
    </w:p>
    <w:p w14:paraId="079E54D6" w14:textId="77777777" w:rsidR="007D339C" w:rsidRDefault="007D339C" w:rsidP="009C32B8">
      <w:pPr>
        <w:pStyle w:val="ListParagraph"/>
        <w:spacing w:before="120" w:after="120"/>
        <w:rPr>
          <w:rFonts w:asciiTheme="minorHAnsi" w:hAnsiTheme="minorHAnsi"/>
        </w:rPr>
      </w:pPr>
    </w:p>
    <w:p w14:paraId="2A833FAC" w14:textId="77777777" w:rsidR="007D339C" w:rsidRPr="0021782D" w:rsidRDefault="007D339C" w:rsidP="007D339C">
      <w:pPr>
        <w:pStyle w:val="Heading1"/>
        <w:spacing w:before="120" w:after="120"/>
        <w:rPr>
          <w:rFonts w:asciiTheme="minorHAnsi" w:hAnsiTheme="minorHAnsi"/>
        </w:rPr>
      </w:pPr>
      <w:bookmarkStart w:id="18" w:name="_Toc228335727"/>
      <w:r w:rsidRPr="0021782D">
        <w:rPr>
          <w:rFonts w:asciiTheme="minorHAnsi" w:hAnsiTheme="minorHAnsi"/>
        </w:rPr>
        <w:t>Financial analysis</w:t>
      </w:r>
      <w:bookmarkEnd w:id="18"/>
    </w:p>
    <w:p w14:paraId="082E7DC8" w14:textId="77777777" w:rsidR="007D339C" w:rsidRPr="0021782D" w:rsidRDefault="007D339C" w:rsidP="007D339C">
      <w:pPr>
        <w:spacing w:before="120" w:after="120"/>
        <w:jc w:val="both"/>
      </w:pPr>
      <w:r w:rsidRPr="0021782D">
        <w:t>For this analysis</w:t>
      </w:r>
      <w:r>
        <w:t>,</w:t>
      </w:r>
      <w:r w:rsidRPr="0021782D">
        <w:t xml:space="preserve"> we are using </w:t>
      </w:r>
      <w:proofErr w:type="spellStart"/>
      <w:r w:rsidRPr="0021782D">
        <w:t>ModTech’s</w:t>
      </w:r>
      <w:proofErr w:type="spellEnd"/>
      <w:r w:rsidRPr="0021782D">
        <w:t xml:space="preserve"> results in the "Industry Activity Indicators" for the first year. </w:t>
      </w:r>
      <w:proofErr w:type="spellStart"/>
      <w:r w:rsidRPr="0021782D">
        <w:t>ModTech</w:t>
      </w:r>
      <w:proofErr w:type="spellEnd"/>
      <w:r w:rsidRPr="0021782D">
        <w:t xml:space="preserve"> first year has been difficult, because from the beginning it was created to become the number one wholesaler in the world, but the market has not enough capacity to provide </w:t>
      </w:r>
      <w:proofErr w:type="spellStart"/>
      <w:r w:rsidRPr="0021782D">
        <w:t>ModTech</w:t>
      </w:r>
      <w:proofErr w:type="spellEnd"/>
      <w:r w:rsidRPr="0021782D">
        <w:t xml:space="preserve"> with all the products that it needs to satisfy its clients. This situation has made the company struggle with price and inventory and almost every quarter the company sold out; also the competitors, </w:t>
      </w:r>
      <w:r w:rsidRPr="0021782D">
        <w:lastRenderedPageBreak/>
        <w:t xml:space="preserve">like Nippon, have very low prices which make very difficult to make profit because </w:t>
      </w:r>
      <w:proofErr w:type="spellStart"/>
      <w:r w:rsidRPr="0021782D">
        <w:t>ModTech</w:t>
      </w:r>
      <w:proofErr w:type="spellEnd"/>
      <w:r w:rsidRPr="0021782D">
        <w:t xml:space="preserve"> needs to set low prices to be able to keep its customers. </w:t>
      </w:r>
    </w:p>
    <w:p w14:paraId="7A9C2264" w14:textId="77777777" w:rsidR="007D339C" w:rsidRPr="0021782D" w:rsidRDefault="007D339C" w:rsidP="007D339C">
      <w:pPr>
        <w:spacing w:before="120" w:after="120"/>
        <w:jc w:val="both"/>
      </w:pPr>
      <w:r w:rsidRPr="0021782D">
        <w:t xml:space="preserve">  </w:t>
      </w:r>
    </w:p>
    <w:tbl>
      <w:tblPr>
        <w:tblStyle w:val="TableGrid"/>
        <w:tblW w:w="0" w:type="auto"/>
        <w:jc w:val="center"/>
        <w:tblInd w:w="-436" w:type="dxa"/>
        <w:tblLook w:val="04A0" w:firstRow="1" w:lastRow="0" w:firstColumn="1" w:lastColumn="0" w:noHBand="0" w:noVBand="1"/>
      </w:tblPr>
      <w:tblGrid>
        <w:gridCol w:w="2794"/>
        <w:gridCol w:w="1980"/>
      </w:tblGrid>
      <w:tr w:rsidR="007D339C" w:rsidRPr="0021782D" w14:paraId="76888906" w14:textId="77777777" w:rsidTr="00150A05">
        <w:trPr>
          <w:jc w:val="center"/>
        </w:trPr>
        <w:tc>
          <w:tcPr>
            <w:tcW w:w="2794" w:type="dxa"/>
          </w:tcPr>
          <w:p w14:paraId="52E05422" w14:textId="77777777" w:rsidR="007D339C" w:rsidRPr="0021782D" w:rsidRDefault="007D339C" w:rsidP="00150A05">
            <w:pPr>
              <w:spacing w:before="120" w:after="120"/>
              <w:rPr>
                <w:b/>
              </w:rPr>
            </w:pPr>
            <w:r w:rsidRPr="0021782D">
              <w:rPr>
                <w:b/>
              </w:rPr>
              <w:t>ROI</w:t>
            </w:r>
          </w:p>
        </w:tc>
        <w:tc>
          <w:tcPr>
            <w:tcW w:w="1980" w:type="dxa"/>
          </w:tcPr>
          <w:p w14:paraId="0308754C" w14:textId="77777777" w:rsidR="007D339C" w:rsidRPr="0021782D" w:rsidRDefault="007D339C" w:rsidP="00150A05">
            <w:pPr>
              <w:spacing w:before="120" w:after="120"/>
              <w:jc w:val="center"/>
            </w:pPr>
            <w:r w:rsidRPr="0021782D">
              <w:t>-5.2%</w:t>
            </w:r>
          </w:p>
        </w:tc>
      </w:tr>
      <w:tr w:rsidR="007D339C" w:rsidRPr="0021782D" w14:paraId="2C52E3A6" w14:textId="77777777" w:rsidTr="00150A05">
        <w:trPr>
          <w:jc w:val="center"/>
        </w:trPr>
        <w:tc>
          <w:tcPr>
            <w:tcW w:w="2794" w:type="dxa"/>
          </w:tcPr>
          <w:p w14:paraId="6EFD8FA9" w14:textId="77777777" w:rsidR="007D339C" w:rsidRPr="0021782D" w:rsidRDefault="007D339C" w:rsidP="00150A05">
            <w:pPr>
              <w:spacing w:before="120" w:after="120"/>
              <w:rPr>
                <w:b/>
              </w:rPr>
            </w:pPr>
            <w:r w:rsidRPr="0021782D">
              <w:rPr>
                <w:b/>
              </w:rPr>
              <w:t>ROS</w:t>
            </w:r>
          </w:p>
        </w:tc>
        <w:tc>
          <w:tcPr>
            <w:tcW w:w="1980" w:type="dxa"/>
          </w:tcPr>
          <w:p w14:paraId="107D2721" w14:textId="77777777" w:rsidR="007D339C" w:rsidRPr="0021782D" w:rsidRDefault="007D339C" w:rsidP="00150A05">
            <w:pPr>
              <w:spacing w:before="120" w:after="120"/>
              <w:jc w:val="center"/>
            </w:pPr>
            <w:r w:rsidRPr="0021782D">
              <w:t>-19.3%</w:t>
            </w:r>
          </w:p>
        </w:tc>
      </w:tr>
      <w:tr w:rsidR="007D339C" w:rsidRPr="0021782D" w14:paraId="190D79D6" w14:textId="77777777" w:rsidTr="00150A05">
        <w:trPr>
          <w:jc w:val="center"/>
        </w:trPr>
        <w:tc>
          <w:tcPr>
            <w:tcW w:w="2794" w:type="dxa"/>
          </w:tcPr>
          <w:p w14:paraId="02F415CD" w14:textId="77777777" w:rsidR="007D339C" w:rsidRPr="0021782D" w:rsidRDefault="007D339C" w:rsidP="00150A05">
            <w:pPr>
              <w:spacing w:before="120" w:after="120"/>
              <w:rPr>
                <w:b/>
              </w:rPr>
            </w:pPr>
            <w:r w:rsidRPr="0021782D">
              <w:rPr>
                <w:b/>
              </w:rPr>
              <w:t>ROA</w:t>
            </w:r>
          </w:p>
        </w:tc>
        <w:tc>
          <w:tcPr>
            <w:tcW w:w="1980" w:type="dxa"/>
          </w:tcPr>
          <w:p w14:paraId="68F4F951" w14:textId="77777777" w:rsidR="007D339C" w:rsidRPr="0021782D" w:rsidRDefault="007D339C" w:rsidP="00150A05">
            <w:pPr>
              <w:spacing w:before="120" w:after="120"/>
              <w:jc w:val="center"/>
            </w:pPr>
            <w:r w:rsidRPr="0021782D">
              <w:t>-4.2%</w:t>
            </w:r>
          </w:p>
        </w:tc>
      </w:tr>
      <w:tr w:rsidR="007D339C" w:rsidRPr="0021782D" w14:paraId="3E4E37D7" w14:textId="77777777" w:rsidTr="00150A05">
        <w:trPr>
          <w:jc w:val="center"/>
        </w:trPr>
        <w:tc>
          <w:tcPr>
            <w:tcW w:w="2794" w:type="dxa"/>
          </w:tcPr>
          <w:p w14:paraId="3507D651" w14:textId="77777777" w:rsidR="007D339C" w:rsidRPr="0021782D" w:rsidRDefault="007D339C" w:rsidP="00150A05">
            <w:pPr>
              <w:spacing w:before="120" w:after="120"/>
              <w:rPr>
                <w:b/>
              </w:rPr>
            </w:pPr>
            <w:r w:rsidRPr="0021782D">
              <w:rPr>
                <w:b/>
              </w:rPr>
              <w:t>ROE</w:t>
            </w:r>
          </w:p>
        </w:tc>
        <w:tc>
          <w:tcPr>
            <w:tcW w:w="1980" w:type="dxa"/>
          </w:tcPr>
          <w:p w14:paraId="08B5B786" w14:textId="77777777" w:rsidR="007D339C" w:rsidRPr="0021782D" w:rsidRDefault="007D339C" w:rsidP="00150A05">
            <w:pPr>
              <w:spacing w:before="120" w:after="120"/>
              <w:jc w:val="center"/>
            </w:pPr>
            <w:r w:rsidRPr="0021782D">
              <w:t>-5.5%</w:t>
            </w:r>
          </w:p>
        </w:tc>
      </w:tr>
      <w:tr w:rsidR="007D339C" w:rsidRPr="0021782D" w14:paraId="7A207CC3" w14:textId="77777777" w:rsidTr="00150A05">
        <w:trPr>
          <w:jc w:val="center"/>
        </w:trPr>
        <w:tc>
          <w:tcPr>
            <w:tcW w:w="2794" w:type="dxa"/>
          </w:tcPr>
          <w:p w14:paraId="59C11ABB" w14:textId="77777777" w:rsidR="007D339C" w:rsidRPr="0021782D" w:rsidRDefault="007D339C" w:rsidP="00150A05">
            <w:pPr>
              <w:spacing w:before="120" w:after="120"/>
              <w:rPr>
                <w:b/>
              </w:rPr>
            </w:pPr>
            <w:r w:rsidRPr="0021782D">
              <w:rPr>
                <w:b/>
              </w:rPr>
              <w:t>GROSS PROFIT MARGIN</w:t>
            </w:r>
          </w:p>
        </w:tc>
        <w:tc>
          <w:tcPr>
            <w:tcW w:w="1980" w:type="dxa"/>
          </w:tcPr>
          <w:p w14:paraId="602B59CA" w14:textId="77777777" w:rsidR="007D339C" w:rsidRPr="0021782D" w:rsidRDefault="007D339C" w:rsidP="00150A05">
            <w:pPr>
              <w:spacing w:before="120" w:after="120"/>
              <w:jc w:val="center"/>
            </w:pPr>
            <w:r w:rsidRPr="0021782D">
              <w:t>6.7%</w:t>
            </w:r>
          </w:p>
        </w:tc>
      </w:tr>
      <w:tr w:rsidR="007D339C" w:rsidRPr="0021782D" w14:paraId="0292BFD5" w14:textId="77777777" w:rsidTr="00150A05">
        <w:trPr>
          <w:jc w:val="center"/>
        </w:trPr>
        <w:tc>
          <w:tcPr>
            <w:tcW w:w="2794" w:type="dxa"/>
          </w:tcPr>
          <w:p w14:paraId="4B5F31A3" w14:textId="77777777" w:rsidR="007D339C" w:rsidRPr="0021782D" w:rsidRDefault="007D339C" w:rsidP="00150A05">
            <w:pPr>
              <w:spacing w:before="120" w:after="120"/>
              <w:rPr>
                <w:b/>
              </w:rPr>
            </w:pPr>
            <w:r w:rsidRPr="0021782D">
              <w:rPr>
                <w:b/>
              </w:rPr>
              <w:t>NET PROFIT MARGIN</w:t>
            </w:r>
          </w:p>
        </w:tc>
        <w:tc>
          <w:tcPr>
            <w:tcW w:w="1980" w:type="dxa"/>
          </w:tcPr>
          <w:p w14:paraId="1E000A2A" w14:textId="77777777" w:rsidR="007D339C" w:rsidRPr="0021782D" w:rsidRDefault="007D339C" w:rsidP="00150A05">
            <w:pPr>
              <w:spacing w:before="120" w:after="120"/>
              <w:jc w:val="center"/>
            </w:pPr>
            <w:r w:rsidRPr="0021782D">
              <w:t>-20.3%</w:t>
            </w:r>
          </w:p>
        </w:tc>
      </w:tr>
    </w:tbl>
    <w:p w14:paraId="52D6084C" w14:textId="77777777" w:rsidR="007D339C" w:rsidRPr="0021782D" w:rsidRDefault="007D339C" w:rsidP="007D339C">
      <w:pPr>
        <w:spacing w:before="120" w:after="120"/>
        <w:jc w:val="center"/>
        <w:rPr>
          <w:sz w:val="16"/>
          <w:szCs w:val="16"/>
        </w:rPr>
      </w:pPr>
    </w:p>
    <w:p w14:paraId="7809351C" w14:textId="77777777" w:rsidR="007D339C" w:rsidRPr="0021782D" w:rsidRDefault="007D339C" w:rsidP="007D339C">
      <w:pPr>
        <w:spacing w:before="120" w:after="120"/>
        <w:jc w:val="center"/>
        <w:rPr>
          <w:b/>
          <w:sz w:val="18"/>
          <w:szCs w:val="18"/>
        </w:rPr>
      </w:pPr>
      <w:proofErr w:type="spellStart"/>
      <w:r w:rsidRPr="0021782D">
        <w:rPr>
          <w:b/>
          <w:sz w:val="18"/>
          <w:szCs w:val="18"/>
        </w:rPr>
        <w:t>ModTech's</w:t>
      </w:r>
      <w:proofErr w:type="spellEnd"/>
      <w:r w:rsidRPr="0021782D">
        <w:rPr>
          <w:b/>
          <w:sz w:val="18"/>
          <w:szCs w:val="18"/>
        </w:rPr>
        <w:t xml:space="preserve"> Profitability Ratios</w:t>
      </w:r>
    </w:p>
    <w:p w14:paraId="14475A6D" w14:textId="77777777" w:rsidR="007D339C" w:rsidRPr="0021782D" w:rsidRDefault="007D339C" w:rsidP="007D339C">
      <w:pPr>
        <w:spacing w:before="120" w:after="120"/>
        <w:jc w:val="both"/>
      </w:pPr>
    </w:p>
    <w:p w14:paraId="1064C69E" w14:textId="77777777" w:rsidR="007D339C" w:rsidRPr="0021782D" w:rsidRDefault="007D339C" w:rsidP="007D339C">
      <w:pPr>
        <w:pStyle w:val="Heading2"/>
        <w:spacing w:before="120" w:after="120"/>
        <w:rPr>
          <w:rFonts w:asciiTheme="minorHAnsi" w:hAnsiTheme="minorHAnsi"/>
        </w:rPr>
      </w:pPr>
      <w:bookmarkStart w:id="19" w:name="_Toc228335728"/>
      <w:r w:rsidRPr="0021782D">
        <w:rPr>
          <w:rFonts w:asciiTheme="minorHAnsi" w:hAnsiTheme="minorHAnsi"/>
        </w:rPr>
        <w:t>Return on Investment (ROI)</w:t>
      </w:r>
      <w:bookmarkEnd w:id="19"/>
    </w:p>
    <w:p w14:paraId="052445A9" w14:textId="77777777" w:rsidR="007D339C" w:rsidRPr="0021782D" w:rsidRDefault="007D339C" w:rsidP="007D339C">
      <w:pPr>
        <w:spacing w:before="120" w:after="120"/>
        <w:jc w:val="both"/>
      </w:pPr>
      <w:r w:rsidRPr="0021782D">
        <w:t xml:space="preserve">This value (-5.2%) shows that the investments that the company is making are not giving enough revenues. The problem that </w:t>
      </w:r>
      <w:proofErr w:type="spellStart"/>
      <w:r w:rsidRPr="0021782D">
        <w:t>modtech</w:t>
      </w:r>
      <w:proofErr w:type="spellEnd"/>
      <w:r w:rsidRPr="0021782D">
        <w:t xml:space="preserve"> is facing is that is investing money in sales offices in US, EU and </w:t>
      </w:r>
      <w:proofErr w:type="spellStart"/>
      <w:r w:rsidRPr="0021782D">
        <w:t>Brasil</w:t>
      </w:r>
      <w:proofErr w:type="spellEnd"/>
      <w:r w:rsidRPr="0021782D">
        <w:t xml:space="preserve"> and also the maintenance of the home office, but it is not selling the amount of PC'</w:t>
      </w:r>
      <w:r>
        <w:t xml:space="preserve">s and Chips require to support </w:t>
      </w:r>
      <w:r w:rsidRPr="0021782D">
        <w:t>all the infrastructure that it has built.</w:t>
      </w:r>
    </w:p>
    <w:p w14:paraId="5B9128F4" w14:textId="77777777" w:rsidR="007D339C" w:rsidRPr="0021782D" w:rsidRDefault="007D339C" w:rsidP="007D339C">
      <w:pPr>
        <w:pStyle w:val="Heading2"/>
        <w:spacing w:before="120" w:after="120"/>
        <w:rPr>
          <w:rFonts w:asciiTheme="minorHAnsi" w:hAnsiTheme="minorHAnsi"/>
        </w:rPr>
      </w:pPr>
      <w:r w:rsidRPr="0021782D">
        <w:rPr>
          <w:rFonts w:asciiTheme="minorHAnsi" w:hAnsiTheme="minorHAnsi"/>
          <w:sz w:val="24"/>
          <w:szCs w:val="24"/>
        </w:rPr>
        <w:t xml:space="preserve"> </w:t>
      </w:r>
      <w:bookmarkStart w:id="20" w:name="_Toc228335729"/>
      <w:r w:rsidRPr="0021782D">
        <w:rPr>
          <w:rFonts w:asciiTheme="minorHAnsi" w:hAnsiTheme="minorHAnsi"/>
        </w:rPr>
        <w:t>Return On Sales (ROS)</w:t>
      </w:r>
      <w:bookmarkEnd w:id="20"/>
    </w:p>
    <w:p w14:paraId="6ADCFA32" w14:textId="77777777" w:rsidR="007D339C" w:rsidRPr="0021782D" w:rsidRDefault="007D339C" w:rsidP="007D339C">
      <w:pPr>
        <w:spacing w:before="120" w:after="120"/>
        <w:jc w:val="both"/>
      </w:pPr>
      <w:r w:rsidRPr="0021782D">
        <w:t xml:space="preserve">This value (-19,3) shows that the company is not making profit on the sales, the main reason is that the cost to get the products from other companies is too high, and there are competitors that has very low prices, so </w:t>
      </w:r>
      <w:proofErr w:type="spellStart"/>
      <w:r w:rsidRPr="0021782D">
        <w:t>ModTech</w:t>
      </w:r>
      <w:proofErr w:type="spellEnd"/>
      <w:r w:rsidRPr="0021782D">
        <w:t xml:space="preserve"> has being struggling to find the correct price to be able to sale and make profit.</w:t>
      </w:r>
    </w:p>
    <w:p w14:paraId="3A773D09" w14:textId="77777777" w:rsidR="007D339C" w:rsidRPr="0021782D" w:rsidRDefault="007D339C" w:rsidP="007D339C">
      <w:pPr>
        <w:pStyle w:val="Heading2"/>
        <w:spacing w:before="120" w:after="120"/>
        <w:rPr>
          <w:rFonts w:asciiTheme="minorHAnsi" w:hAnsiTheme="minorHAnsi"/>
        </w:rPr>
      </w:pPr>
      <w:bookmarkStart w:id="21" w:name="_Toc228335730"/>
      <w:r w:rsidRPr="0021782D">
        <w:rPr>
          <w:rFonts w:asciiTheme="minorHAnsi" w:hAnsiTheme="minorHAnsi"/>
        </w:rPr>
        <w:t>Return On Assets (ROA)</w:t>
      </w:r>
      <w:bookmarkEnd w:id="21"/>
    </w:p>
    <w:p w14:paraId="0B6D5944" w14:textId="77777777" w:rsidR="007D339C" w:rsidRPr="0021782D" w:rsidRDefault="007D339C" w:rsidP="007D339C">
      <w:pPr>
        <w:spacing w:before="120" w:after="120"/>
        <w:jc w:val="both"/>
      </w:pPr>
      <w:r w:rsidRPr="0021782D">
        <w:t xml:space="preserve">This value (-4,2) shows that the company's investment in assets has no proportional impact on sales, this is because </w:t>
      </w:r>
      <w:proofErr w:type="spellStart"/>
      <w:r w:rsidRPr="0021782D">
        <w:t>ModTech</w:t>
      </w:r>
      <w:proofErr w:type="spellEnd"/>
      <w:r w:rsidRPr="0021782D">
        <w:t xml:space="preserve"> is facing problem to find in the market enough products to sell them in all the offices around the world, so the company is selling less than the optimum for the number of offices.</w:t>
      </w:r>
    </w:p>
    <w:p w14:paraId="7D0634C1" w14:textId="77777777" w:rsidR="007D339C" w:rsidRPr="0021782D" w:rsidRDefault="007D339C" w:rsidP="007D339C">
      <w:pPr>
        <w:pStyle w:val="Heading2"/>
        <w:spacing w:before="120" w:after="120"/>
        <w:rPr>
          <w:rFonts w:asciiTheme="minorHAnsi" w:hAnsiTheme="minorHAnsi"/>
        </w:rPr>
      </w:pPr>
      <w:bookmarkStart w:id="22" w:name="_Toc228335731"/>
      <w:r w:rsidRPr="0021782D">
        <w:rPr>
          <w:rFonts w:asciiTheme="minorHAnsi" w:hAnsiTheme="minorHAnsi"/>
        </w:rPr>
        <w:t>Return On Equity (ROE)</w:t>
      </w:r>
      <w:bookmarkEnd w:id="22"/>
    </w:p>
    <w:p w14:paraId="7222D303" w14:textId="77777777" w:rsidR="007D339C" w:rsidRPr="0021782D" w:rsidRDefault="007D339C" w:rsidP="007D339C">
      <w:pPr>
        <w:spacing w:before="120" w:after="120"/>
        <w:jc w:val="both"/>
      </w:pPr>
      <w:r w:rsidRPr="0021782D">
        <w:t xml:space="preserve">This value (-5.5%) shows that the company has problem to make profits out of the money invested by shareholders. There are two main reasons for this, the first one is a lot of inactivity in the beginning keeping a lot of cash in the bank without investing it, and then after investing the money in new offices to become a wholesaler, the fact that </w:t>
      </w:r>
      <w:proofErr w:type="spellStart"/>
      <w:r w:rsidRPr="0021782D">
        <w:t>ModTech</w:t>
      </w:r>
      <w:proofErr w:type="spellEnd"/>
      <w:r w:rsidRPr="0021782D">
        <w:t xml:space="preserve"> does not find in the market the number of </w:t>
      </w:r>
      <w:r w:rsidRPr="0021782D">
        <w:lastRenderedPageBreak/>
        <w:t>products that it needs, high cost and low prices has an impact on the revenues which are not proportional to the money invested.</w:t>
      </w:r>
    </w:p>
    <w:p w14:paraId="3D060084" w14:textId="77777777" w:rsidR="007D339C" w:rsidRPr="0021782D" w:rsidRDefault="007D339C" w:rsidP="007D339C">
      <w:pPr>
        <w:pStyle w:val="Heading2"/>
        <w:spacing w:before="120" w:after="120"/>
        <w:rPr>
          <w:rFonts w:asciiTheme="minorHAnsi" w:hAnsiTheme="minorHAnsi"/>
        </w:rPr>
      </w:pPr>
      <w:bookmarkStart w:id="23" w:name="_Toc228335732"/>
      <w:r w:rsidRPr="0021782D">
        <w:rPr>
          <w:rFonts w:asciiTheme="minorHAnsi" w:hAnsiTheme="minorHAnsi"/>
        </w:rPr>
        <w:t>Gross Profit Margin</w:t>
      </w:r>
      <w:bookmarkEnd w:id="23"/>
    </w:p>
    <w:p w14:paraId="2A4EAD7C" w14:textId="77777777" w:rsidR="007D339C" w:rsidRPr="0021782D" w:rsidRDefault="007D339C" w:rsidP="007D339C">
      <w:pPr>
        <w:spacing w:before="120" w:after="120"/>
        <w:jc w:val="both"/>
      </w:pPr>
      <w:r w:rsidRPr="0021782D">
        <w:t>This value (6.7%) is very low because of the problem explained before related to pricing, cost structure and efficiency of the business.</w:t>
      </w:r>
    </w:p>
    <w:p w14:paraId="2762263F" w14:textId="77777777" w:rsidR="007D339C" w:rsidRPr="0021782D" w:rsidRDefault="007D339C" w:rsidP="007D339C">
      <w:pPr>
        <w:pStyle w:val="Heading2"/>
        <w:spacing w:before="120" w:after="120"/>
        <w:rPr>
          <w:rFonts w:asciiTheme="minorHAnsi" w:hAnsiTheme="minorHAnsi"/>
        </w:rPr>
      </w:pPr>
      <w:bookmarkStart w:id="24" w:name="_Toc228335733"/>
      <w:r w:rsidRPr="0021782D">
        <w:rPr>
          <w:rFonts w:asciiTheme="minorHAnsi" w:hAnsiTheme="minorHAnsi"/>
          <w:sz w:val="24"/>
          <w:szCs w:val="24"/>
        </w:rPr>
        <w:t>Ne</w:t>
      </w:r>
      <w:r w:rsidRPr="0021782D">
        <w:rPr>
          <w:rFonts w:asciiTheme="minorHAnsi" w:hAnsiTheme="minorHAnsi"/>
        </w:rPr>
        <w:t>t Profit Margin</w:t>
      </w:r>
      <w:bookmarkEnd w:id="24"/>
    </w:p>
    <w:p w14:paraId="7B61FB33" w14:textId="77777777" w:rsidR="007D339C" w:rsidRDefault="007D339C" w:rsidP="007D339C">
      <w:pPr>
        <w:spacing w:before="120" w:after="120"/>
        <w:jc w:val="both"/>
      </w:pPr>
      <w:r w:rsidRPr="0021782D">
        <w:t>This value (-20.3%) that for every sale the company is not making enough profit, because after discounting all the cost related to that sale the profit sometimes is low or negative because the price is not good, because the cost is really high but the competitors have low prices.</w:t>
      </w:r>
    </w:p>
    <w:p w14:paraId="60294685" w14:textId="77777777" w:rsidR="007D339C" w:rsidRPr="0021782D" w:rsidRDefault="007D339C" w:rsidP="009C32B8">
      <w:pPr>
        <w:pStyle w:val="ListParagraph"/>
        <w:spacing w:before="120" w:after="120"/>
        <w:rPr>
          <w:rFonts w:asciiTheme="minorHAnsi" w:hAnsiTheme="minorHAnsi"/>
        </w:rPr>
      </w:pPr>
    </w:p>
    <w:p w14:paraId="0E213642" w14:textId="3A80F8A5" w:rsidR="001E5B87" w:rsidRPr="0021782D" w:rsidRDefault="00897CFB" w:rsidP="009C32B8">
      <w:pPr>
        <w:pStyle w:val="Heading1"/>
        <w:spacing w:before="120" w:after="120"/>
        <w:rPr>
          <w:rFonts w:asciiTheme="minorHAnsi" w:hAnsiTheme="minorHAnsi"/>
        </w:rPr>
      </w:pPr>
      <w:bookmarkStart w:id="25" w:name="_Toc228335734"/>
      <w:r w:rsidRPr="0021782D">
        <w:rPr>
          <w:rFonts w:asciiTheme="minorHAnsi" w:hAnsiTheme="minorHAnsi"/>
        </w:rPr>
        <w:t>External environment</w:t>
      </w:r>
      <w:bookmarkEnd w:id="25"/>
    </w:p>
    <w:p w14:paraId="5E99583F" w14:textId="3BDB49FF" w:rsidR="009C5367" w:rsidRPr="0021782D" w:rsidRDefault="009C5367" w:rsidP="009C32B8">
      <w:pPr>
        <w:spacing w:before="120" w:after="120"/>
        <w:jc w:val="both"/>
      </w:pPr>
      <w:r w:rsidRPr="0021782D">
        <w:t>In this part we present about the strength and weaknesses of being a wholesaler in this industry</w:t>
      </w:r>
    </w:p>
    <w:p w14:paraId="5E9A8F11" w14:textId="2FF27B65" w:rsidR="009C5367" w:rsidRPr="0021782D" w:rsidRDefault="00CE5D5F" w:rsidP="009C32B8">
      <w:pPr>
        <w:pStyle w:val="Heading2"/>
        <w:spacing w:before="120" w:after="120"/>
        <w:rPr>
          <w:rFonts w:asciiTheme="minorHAnsi" w:hAnsiTheme="minorHAnsi"/>
        </w:rPr>
      </w:pPr>
      <w:bookmarkStart w:id="26" w:name="_Toc228335735"/>
      <w:r w:rsidRPr="0021782D">
        <w:rPr>
          <w:rFonts w:asciiTheme="minorHAnsi" w:hAnsiTheme="minorHAnsi"/>
        </w:rPr>
        <w:t>Strengths</w:t>
      </w:r>
      <w:bookmarkEnd w:id="26"/>
    </w:p>
    <w:p w14:paraId="6A6F5737"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Huge amount of money in cash</w:t>
      </w:r>
    </w:p>
    <w:p w14:paraId="4C71C33A"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Control the market</w:t>
      </w:r>
    </w:p>
    <w:p w14:paraId="435B77A3"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Have ability to deal with other manufacturers</w:t>
      </w:r>
    </w:p>
    <w:p w14:paraId="270993D0"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Focus only on sales</w:t>
      </w:r>
    </w:p>
    <w:p w14:paraId="3578661C"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Close to the customers</w:t>
      </w:r>
    </w:p>
    <w:p w14:paraId="66F207F3" w14:textId="32C25726" w:rsidR="009C5367" w:rsidRPr="0021782D" w:rsidRDefault="009278CB" w:rsidP="009C32B8">
      <w:pPr>
        <w:pStyle w:val="Heading2"/>
        <w:spacing w:before="120" w:after="120"/>
        <w:rPr>
          <w:rFonts w:asciiTheme="minorHAnsi" w:hAnsiTheme="minorHAnsi"/>
        </w:rPr>
      </w:pPr>
      <w:bookmarkStart w:id="27" w:name="_Toc228335736"/>
      <w:r w:rsidRPr="0021782D">
        <w:rPr>
          <w:rFonts w:asciiTheme="minorHAnsi" w:hAnsiTheme="minorHAnsi"/>
        </w:rPr>
        <w:t>Weaknesses</w:t>
      </w:r>
      <w:bookmarkEnd w:id="27"/>
    </w:p>
    <w:p w14:paraId="6E27F5ED"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Vulnerable to products’ availability</w:t>
      </w:r>
    </w:p>
    <w:p w14:paraId="0E128095"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Not involve in the manufacturing -&gt; don’t have patents and valuable IPs</w:t>
      </w:r>
    </w:p>
    <w:p w14:paraId="60E80038" w14:textId="3A50AF55" w:rsidR="009C5367" w:rsidRPr="0021782D" w:rsidRDefault="009C5367" w:rsidP="009C32B8">
      <w:pPr>
        <w:pStyle w:val="ListParagraph"/>
        <w:numPr>
          <w:ilvl w:val="0"/>
          <w:numId w:val="19"/>
        </w:numPr>
        <w:tabs>
          <w:tab w:val="clear" w:pos="720"/>
        </w:tabs>
        <w:suppressAutoHyphens w:val="0"/>
        <w:spacing w:before="120" w:after="120"/>
        <w:contextualSpacing/>
      </w:pPr>
      <w:r w:rsidRPr="0021782D">
        <w:rPr>
          <w:rFonts w:asciiTheme="minorHAnsi" w:hAnsiTheme="minorHAnsi"/>
        </w:rPr>
        <w:t>Politics’ and economics’ effects</w:t>
      </w:r>
    </w:p>
    <w:p w14:paraId="3F5D417B" w14:textId="77777777" w:rsidR="009C5367" w:rsidRPr="0021782D" w:rsidRDefault="009C5367" w:rsidP="009C32B8">
      <w:pPr>
        <w:pStyle w:val="Heading2"/>
        <w:spacing w:before="120" w:after="120"/>
        <w:rPr>
          <w:rFonts w:asciiTheme="minorHAnsi" w:hAnsiTheme="minorHAnsi"/>
        </w:rPr>
      </w:pPr>
      <w:bookmarkStart w:id="28" w:name="_Toc228335737"/>
      <w:r w:rsidRPr="0021782D">
        <w:rPr>
          <w:rFonts w:asciiTheme="minorHAnsi" w:hAnsiTheme="minorHAnsi"/>
        </w:rPr>
        <w:t>Improve strength and reduce weaknesses</w:t>
      </w:r>
      <w:bookmarkEnd w:id="28"/>
    </w:p>
    <w:p w14:paraId="77A5DD0D" w14:textId="3498FD61" w:rsidR="009C5367" w:rsidRPr="0021782D" w:rsidRDefault="009C5367" w:rsidP="009C32B8">
      <w:pPr>
        <w:pStyle w:val="Heading3"/>
        <w:spacing w:before="120" w:after="120"/>
        <w:rPr>
          <w:rFonts w:asciiTheme="minorHAnsi" w:hAnsiTheme="minorHAnsi"/>
        </w:rPr>
      </w:pPr>
      <w:bookmarkStart w:id="29" w:name="_Toc228335738"/>
      <w:r w:rsidRPr="0021782D">
        <w:rPr>
          <w:rFonts w:asciiTheme="minorHAnsi" w:hAnsiTheme="minorHAnsi"/>
        </w:rPr>
        <w:t>Improve strengths</w:t>
      </w:r>
      <w:bookmarkEnd w:id="29"/>
    </w:p>
    <w:p w14:paraId="311E45F7"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Build more sale offices to sell more</w:t>
      </w:r>
    </w:p>
    <w:p w14:paraId="716EF383"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Deal the best prices</w:t>
      </w:r>
    </w:p>
    <w:p w14:paraId="4880E02D" w14:textId="139BC813" w:rsidR="009C5367" w:rsidRPr="0021782D" w:rsidRDefault="00CA146D" w:rsidP="009C32B8">
      <w:pPr>
        <w:pStyle w:val="Heading3"/>
        <w:spacing w:before="120" w:after="120"/>
        <w:rPr>
          <w:rFonts w:asciiTheme="minorHAnsi" w:hAnsiTheme="minorHAnsi"/>
        </w:rPr>
      </w:pPr>
      <w:bookmarkStart w:id="30" w:name="_Toc228335739"/>
      <w:r w:rsidRPr="0021782D">
        <w:rPr>
          <w:rFonts w:asciiTheme="minorHAnsi" w:hAnsiTheme="minorHAnsi"/>
        </w:rPr>
        <w:t>Reduce weaknesses</w:t>
      </w:r>
      <w:bookmarkEnd w:id="30"/>
    </w:p>
    <w:p w14:paraId="1324F44B" w14:textId="77777777" w:rsidR="009C5367" w:rsidRPr="0021782D"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Partnerships with manufacturers to get patents</w:t>
      </w:r>
    </w:p>
    <w:p w14:paraId="71DD3F5A" w14:textId="1D486A4D" w:rsidR="00955541" w:rsidRDefault="009C5367" w:rsidP="009C32B8">
      <w:pPr>
        <w:pStyle w:val="ListParagraph"/>
        <w:numPr>
          <w:ilvl w:val="0"/>
          <w:numId w:val="19"/>
        </w:numPr>
        <w:tabs>
          <w:tab w:val="clear" w:pos="720"/>
        </w:tabs>
        <w:suppressAutoHyphens w:val="0"/>
        <w:spacing w:before="120" w:after="120"/>
        <w:contextualSpacing/>
        <w:rPr>
          <w:rFonts w:asciiTheme="minorHAnsi" w:hAnsiTheme="minorHAnsi"/>
        </w:rPr>
      </w:pPr>
      <w:r w:rsidRPr="0021782D">
        <w:rPr>
          <w:rFonts w:asciiTheme="minorHAnsi" w:hAnsiTheme="minorHAnsi"/>
        </w:rPr>
        <w:t>Get in touch with governments in fluctuated areas</w:t>
      </w:r>
    </w:p>
    <w:p w14:paraId="446332B6" w14:textId="77777777" w:rsidR="007D339C" w:rsidRDefault="007D339C" w:rsidP="005E3443">
      <w:pPr>
        <w:pStyle w:val="ListParagraph"/>
        <w:tabs>
          <w:tab w:val="clear" w:pos="720"/>
        </w:tabs>
        <w:suppressAutoHyphens w:val="0"/>
        <w:spacing w:before="120" w:after="120"/>
        <w:contextualSpacing/>
        <w:rPr>
          <w:rFonts w:asciiTheme="minorHAnsi" w:hAnsiTheme="minorHAnsi"/>
        </w:rPr>
      </w:pPr>
    </w:p>
    <w:p w14:paraId="362C894B" w14:textId="77777777" w:rsidR="005E3443" w:rsidRPr="0021782D" w:rsidRDefault="005E3443" w:rsidP="005E3443">
      <w:pPr>
        <w:pStyle w:val="ListParagraph"/>
        <w:tabs>
          <w:tab w:val="clear" w:pos="720"/>
        </w:tabs>
        <w:suppressAutoHyphens w:val="0"/>
        <w:spacing w:before="120" w:after="120"/>
        <w:contextualSpacing/>
        <w:rPr>
          <w:rFonts w:asciiTheme="minorHAnsi" w:hAnsiTheme="minorHAnsi"/>
        </w:rPr>
      </w:pPr>
    </w:p>
    <w:p w14:paraId="320DA791" w14:textId="6EE95731" w:rsidR="001E5B87" w:rsidRPr="0021782D" w:rsidRDefault="00897CFB" w:rsidP="009C32B8">
      <w:pPr>
        <w:pStyle w:val="Heading1"/>
        <w:spacing w:before="120" w:after="120"/>
        <w:rPr>
          <w:rFonts w:asciiTheme="minorHAnsi" w:hAnsiTheme="minorHAnsi"/>
        </w:rPr>
      </w:pPr>
      <w:bookmarkStart w:id="31" w:name="_Toc228335740"/>
      <w:r w:rsidRPr="0021782D">
        <w:rPr>
          <w:rFonts w:asciiTheme="minorHAnsi" w:hAnsiTheme="minorHAnsi"/>
        </w:rPr>
        <w:lastRenderedPageBreak/>
        <w:t>Implementation roadmap</w:t>
      </w:r>
      <w:bookmarkEnd w:id="31"/>
    </w:p>
    <w:p w14:paraId="1250BA67"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2" w:name="_Toc228335741"/>
      <w:r w:rsidRPr="0021782D">
        <w:rPr>
          <w:rFonts w:asciiTheme="minorHAnsi" w:hAnsiTheme="minorHAnsi"/>
        </w:rPr>
        <w:t>SWOT Analysis</w:t>
      </w:r>
      <w:bookmarkEnd w:id="32"/>
    </w:p>
    <w:p w14:paraId="3E0BB44B" w14:textId="77777777" w:rsidR="005E3B98" w:rsidRPr="0021782D" w:rsidRDefault="005E3B98" w:rsidP="009C32B8">
      <w:pPr>
        <w:spacing w:before="120" w:after="120"/>
        <w:jc w:val="both"/>
      </w:pPr>
      <w:r w:rsidRPr="0021782D">
        <w:t>With this analysis we can establish how to implement our strategy inside the different areas in which we are able to operate (see table on the next page).</w:t>
      </w:r>
    </w:p>
    <w:p w14:paraId="621087E5"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3" w:name="_Toc228335742"/>
      <w:r w:rsidRPr="0021782D">
        <w:rPr>
          <w:rFonts w:asciiTheme="minorHAnsi" w:hAnsiTheme="minorHAnsi"/>
        </w:rPr>
        <w:t>Competitive Edge</w:t>
      </w:r>
      <w:bookmarkEnd w:id="33"/>
    </w:p>
    <w:p w14:paraId="2F3A568D" w14:textId="5A10BB0E" w:rsidR="005E3B98" w:rsidRPr="0021782D" w:rsidRDefault="005E3B98" w:rsidP="009C32B8">
      <w:pPr>
        <w:spacing w:before="120" w:after="120"/>
        <w:jc w:val="both"/>
      </w:pPr>
      <w:r w:rsidRPr="0021782D">
        <w:t>We start</w:t>
      </w:r>
      <w:r w:rsidR="005E3443">
        <w:t>ed</w:t>
      </w:r>
      <w:r w:rsidRPr="0021782D">
        <w:t xml:space="preserve"> by selling products from the first quarter to gain an advantage and be the first company that sales PCs and chips. </w:t>
      </w:r>
      <w:r w:rsidR="005E3443">
        <w:t>Thus</w:t>
      </w:r>
      <w:r w:rsidRPr="0021782D">
        <w:t xml:space="preserve">, we </w:t>
      </w:r>
      <w:r w:rsidR="005E3443">
        <w:t xml:space="preserve">gained </w:t>
      </w:r>
      <w:r w:rsidRPr="0021782D">
        <w:t>share</w:t>
      </w:r>
      <w:r w:rsidR="005E3443">
        <w:t>s</w:t>
      </w:r>
      <w:r w:rsidRPr="0021782D">
        <w:t xml:space="preserve"> in the market as well as a good knowledge of </w:t>
      </w:r>
      <w:r w:rsidR="005E3443">
        <w:t xml:space="preserve">it, so </w:t>
      </w:r>
      <w:r w:rsidRPr="0021782D">
        <w:t>other companies want to make agreements with us to sell their products.</w:t>
      </w:r>
      <w:r w:rsidR="00765F55">
        <w:t xml:space="preserve"> </w:t>
      </w:r>
    </w:p>
    <w:p w14:paraId="6C172A73" w14:textId="77777777" w:rsidR="005E3B98" w:rsidRPr="0021782D" w:rsidRDefault="005E3B98" w:rsidP="009C32B8">
      <w:pPr>
        <w:pStyle w:val="Heading2"/>
        <w:tabs>
          <w:tab w:val="left" w:pos="720"/>
        </w:tabs>
        <w:suppressAutoHyphens/>
        <w:spacing w:before="120" w:after="120"/>
        <w:rPr>
          <w:rFonts w:asciiTheme="minorHAnsi" w:hAnsiTheme="minorHAnsi"/>
        </w:rPr>
      </w:pPr>
      <w:bookmarkStart w:id="34" w:name="_Toc228335743"/>
      <w:r w:rsidRPr="0021782D">
        <w:rPr>
          <w:rFonts w:asciiTheme="minorHAnsi" w:hAnsiTheme="minorHAnsi"/>
        </w:rPr>
        <w:t>Marketing Strategy</w:t>
      </w:r>
      <w:bookmarkEnd w:id="34"/>
    </w:p>
    <w:p w14:paraId="3C7E81D5" w14:textId="505DE0FA" w:rsidR="005E3B98" w:rsidRPr="0021782D" w:rsidRDefault="005E3B98" w:rsidP="005E3443">
      <w:pPr>
        <w:spacing w:before="120" w:after="120"/>
        <w:jc w:val="both"/>
      </w:pPr>
      <w:r w:rsidRPr="0021782D">
        <w:t>Will use advertising as a main source of promotion. Have stock every time, so there's not even one customer that cannot buy one of our products because there is not enough in inventory. Give some special offers to costumers on the first quarters to gain some awareness inside the market.</w:t>
      </w:r>
    </w:p>
    <w:p w14:paraId="5C47A13E" w14:textId="6F9C0AF9" w:rsidR="005E3B98" w:rsidRPr="0021782D" w:rsidRDefault="005E3443" w:rsidP="009C32B8">
      <w:pPr>
        <w:pStyle w:val="Heading2"/>
        <w:tabs>
          <w:tab w:val="left" w:pos="720"/>
        </w:tabs>
        <w:suppressAutoHyphens/>
        <w:spacing w:before="120" w:after="120"/>
        <w:rPr>
          <w:rFonts w:asciiTheme="minorHAnsi" w:hAnsiTheme="minorHAnsi"/>
        </w:rPr>
      </w:pPr>
      <w:bookmarkStart w:id="35" w:name="_Toc228335744"/>
      <w:r>
        <w:rPr>
          <w:rFonts w:asciiTheme="minorHAnsi" w:hAnsiTheme="minorHAnsi"/>
        </w:rPr>
        <w:t>P</w:t>
      </w:r>
      <w:r w:rsidR="005E3B98" w:rsidRPr="0021782D">
        <w:rPr>
          <w:rFonts w:asciiTheme="minorHAnsi" w:hAnsiTheme="minorHAnsi"/>
        </w:rPr>
        <w:t>artnership</w:t>
      </w:r>
      <w:bookmarkEnd w:id="35"/>
    </w:p>
    <w:p w14:paraId="4301B1B2" w14:textId="030CBC32" w:rsidR="005E3B98" w:rsidRPr="0021782D" w:rsidRDefault="00271762" w:rsidP="00271762">
      <w:pPr>
        <w:spacing w:before="120" w:after="120"/>
        <w:jc w:val="both"/>
      </w:pPr>
      <w:r>
        <w:t xml:space="preserve">As we are a known wholesaler company, we made several contracts with different Pcs and chips manufacturers in different areas. We ask them for the maximal amount of products they can provide us because we have the capacity to sell a lot of units. </w:t>
      </w:r>
    </w:p>
    <w:p w14:paraId="330AE244" w14:textId="77777777" w:rsidR="005E3B98" w:rsidRPr="0021782D" w:rsidRDefault="005E3B98" w:rsidP="009C32B8">
      <w:pPr>
        <w:spacing w:before="120" w:after="120"/>
        <w:jc w:val="both"/>
      </w:pPr>
      <w:r w:rsidRPr="0021782D">
        <w:t>Governments and institutes are potential target partners.</w:t>
      </w:r>
    </w:p>
    <w:p w14:paraId="4397140F" w14:textId="4EE4F2A2" w:rsidR="005E3B98" w:rsidRPr="0021782D" w:rsidRDefault="00271762" w:rsidP="009C32B8">
      <w:pPr>
        <w:spacing w:before="120" w:after="120"/>
      </w:pPr>
      <w:r>
        <w:t>The long-term contracts are displayed in the last section of this document (annex).</w:t>
      </w:r>
    </w:p>
    <w:tbl>
      <w:tblPr>
        <w:tblW w:w="0" w:type="auto"/>
        <w:jc w:val="center"/>
        <w:tblCellMar>
          <w:left w:w="10" w:type="dxa"/>
          <w:right w:w="10" w:type="dxa"/>
        </w:tblCellMar>
        <w:tblLook w:val="0000" w:firstRow="0" w:lastRow="0" w:firstColumn="0" w:lastColumn="0" w:noHBand="0" w:noVBand="0"/>
      </w:tblPr>
      <w:tblGrid>
        <w:gridCol w:w="4428"/>
        <w:gridCol w:w="4428"/>
      </w:tblGrid>
      <w:tr w:rsidR="005E3B98" w:rsidRPr="0021782D" w14:paraId="08F2FBF6" w14:textId="77777777" w:rsidTr="00FE2755">
        <w:trPr>
          <w:jc w:val="center"/>
        </w:trPr>
        <w:tc>
          <w:tcPr>
            <w:tcW w:w="4428" w:type="dxa"/>
            <w:shd w:val="clear" w:color="auto" w:fill="auto"/>
            <w:tcMar>
              <w:top w:w="0" w:type="dxa"/>
              <w:left w:w="108" w:type="dxa"/>
              <w:bottom w:w="0" w:type="dxa"/>
              <w:right w:w="108" w:type="dxa"/>
            </w:tcMar>
          </w:tcPr>
          <w:p w14:paraId="15E9569F"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6" w:name="_Toc228335745"/>
            <w:r w:rsidRPr="0021782D">
              <w:rPr>
                <w:rFonts w:asciiTheme="minorHAnsi" w:hAnsiTheme="minorHAnsi"/>
              </w:rPr>
              <w:lastRenderedPageBreak/>
              <w:t>Strengths</w:t>
            </w:r>
            <w:bookmarkEnd w:id="36"/>
          </w:p>
          <w:p w14:paraId="33ACDD11" w14:textId="77777777" w:rsidR="005E3B98" w:rsidRPr="0021782D" w:rsidRDefault="005E3B98" w:rsidP="009C32B8">
            <w:pPr>
              <w:pStyle w:val="ListParagraph"/>
              <w:numPr>
                <w:ilvl w:val="0"/>
                <w:numId w:val="21"/>
              </w:numPr>
              <w:tabs>
                <w:tab w:val="clear" w:pos="720"/>
              </w:tabs>
              <w:spacing w:before="120" w:after="120"/>
              <w:ind w:left="90" w:firstLine="0"/>
              <w:jc w:val="both"/>
              <w:rPr>
                <w:rFonts w:asciiTheme="minorHAnsi" w:hAnsiTheme="minorHAnsi"/>
              </w:rPr>
            </w:pPr>
            <w:r w:rsidRPr="0021782D">
              <w:rPr>
                <w:rFonts w:asciiTheme="minorHAnsi" w:hAnsiTheme="minorHAnsi"/>
              </w:rPr>
              <w:t>We are the people with a passion for what we do, with a high sense of commitments and responsibility.</w:t>
            </w:r>
          </w:p>
          <w:p w14:paraId="09A99DB6" w14:textId="77777777" w:rsidR="005E3B98" w:rsidRPr="0021782D" w:rsidRDefault="005E3B98" w:rsidP="009C32B8">
            <w:pPr>
              <w:pStyle w:val="ListParagraph"/>
              <w:numPr>
                <w:ilvl w:val="0"/>
                <w:numId w:val="21"/>
              </w:numPr>
              <w:spacing w:before="120" w:after="120"/>
              <w:ind w:left="90" w:firstLine="0"/>
              <w:jc w:val="both"/>
              <w:rPr>
                <w:rFonts w:asciiTheme="minorHAnsi" w:hAnsiTheme="minorHAnsi"/>
              </w:rPr>
            </w:pPr>
            <w:r w:rsidRPr="0021782D">
              <w:rPr>
                <w:rFonts w:asciiTheme="minorHAnsi" w:hAnsiTheme="minorHAnsi"/>
              </w:rPr>
              <w:t>We cover a part of the market that is necessary and yet not many companies will do it.</w:t>
            </w:r>
          </w:p>
          <w:p w14:paraId="4B13FC00" w14:textId="77777777" w:rsidR="005E3B98" w:rsidRPr="0021782D" w:rsidRDefault="005E3B98" w:rsidP="009C32B8">
            <w:pPr>
              <w:pStyle w:val="Textbody"/>
              <w:spacing w:before="120"/>
              <w:rPr>
                <w:rFonts w:asciiTheme="minorHAnsi" w:hAnsiTheme="minorHAnsi"/>
              </w:rPr>
            </w:pPr>
          </w:p>
        </w:tc>
        <w:tc>
          <w:tcPr>
            <w:tcW w:w="4428" w:type="dxa"/>
            <w:shd w:val="clear" w:color="auto" w:fill="auto"/>
            <w:tcMar>
              <w:top w:w="0" w:type="dxa"/>
              <w:left w:w="108" w:type="dxa"/>
              <w:bottom w:w="0" w:type="dxa"/>
              <w:right w:w="108" w:type="dxa"/>
            </w:tcMar>
          </w:tcPr>
          <w:p w14:paraId="58B75E45"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7" w:name="_Toc228335746"/>
            <w:r w:rsidRPr="0021782D">
              <w:rPr>
                <w:rFonts w:asciiTheme="minorHAnsi" w:hAnsiTheme="minorHAnsi"/>
              </w:rPr>
              <w:t>Weaknesses</w:t>
            </w:r>
            <w:bookmarkEnd w:id="37"/>
          </w:p>
          <w:p w14:paraId="0DA867D8" w14:textId="77777777" w:rsidR="005E3B98" w:rsidRPr="0021782D" w:rsidRDefault="005E3B98" w:rsidP="009C32B8">
            <w:pPr>
              <w:pStyle w:val="ListParagraph"/>
              <w:numPr>
                <w:ilvl w:val="0"/>
                <w:numId w:val="22"/>
              </w:numPr>
              <w:tabs>
                <w:tab w:val="clear" w:pos="720"/>
              </w:tabs>
              <w:spacing w:before="120" w:after="120"/>
              <w:ind w:left="0" w:firstLine="0"/>
              <w:jc w:val="both"/>
              <w:rPr>
                <w:rFonts w:asciiTheme="minorHAnsi" w:hAnsiTheme="minorHAnsi"/>
              </w:rPr>
            </w:pPr>
            <w:r w:rsidRPr="0021782D">
              <w:rPr>
                <w:rFonts w:asciiTheme="minorHAnsi" w:hAnsiTheme="minorHAnsi"/>
              </w:rPr>
              <w:t xml:space="preserve">Being a wholesaler, our economic activity relies on having great relationships with successful manufactures that are able to sell us enough chips and PC to satisfy the demand of the market. </w:t>
            </w:r>
          </w:p>
          <w:p w14:paraId="10A476BB" w14:textId="77777777" w:rsidR="005E3B98" w:rsidRPr="0021782D" w:rsidRDefault="005E3B98" w:rsidP="009C32B8">
            <w:pPr>
              <w:pStyle w:val="ListParagraph"/>
              <w:numPr>
                <w:ilvl w:val="0"/>
                <w:numId w:val="22"/>
              </w:numPr>
              <w:tabs>
                <w:tab w:val="clear" w:pos="720"/>
              </w:tabs>
              <w:spacing w:before="120" w:after="120"/>
              <w:ind w:left="-18" w:hanging="18"/>
              <w:jc w:val="both"/>
              <w:rPr>
                <w:rFonts w:asciiTheme="minorHAnsi" w:hAnsiTheme="minorHAnsi"/>
              </w:rPr>
            </w:pPr>
            <w:r w:rsidRPr="0021782D">
              <w:rPr>
                <w:rFonts w:asciiTheme="minorHAnsi" w:hAnsiTheme="minorHAnsi"/>
              </w:rPr>
              <w:t>At the beginning, we have to sale through agents the PCs and chips that we will buy from Nippon, which will cost a lot of money, and only after three quarters we will be able to be a wholesaler.</w:t>
            </w:r>
          </w:p>
          <w:p w14:paraId="106B8C53" w14:textId="77777777" w:rsidR="005E3B98" w:rsidRPr="0021782D" w:rsidRDefault="005E3B98" w:rsidP="009C32B8">
            <w:pPr>
              <w:pStyle w:val="Textbody"/>
              <w:spacing w:before="120"/>
              <w:rPr>
                <w:rFonts w:asciiTheme="minorHAnsi" w:hAnsiTheme="minorHAnsi"/>
              </w:rPr>
            </w:pPr>
          </w:p>
        </w:tc>
      </w:tr>
      <w:tr w:rsidR="005E3B98" w:rsidRPr="0021782D" w14:paraId="1F847363" w14:textId="77777777" w:rsidTr="00FE2755">
        <w:trPr>
          <w:jc w:val="center"/>
        </w:trPr>
        <w:tc>
          <w:tcPr>
            <w:tcW w:w="4428" w:type="dxa"/>
            <w:shd w:val="clear" w:color="auto" w:fill="auto"/>
            <w:tcMar>
              <w:top w:w="0" w:type="dxa"/>
              <w:left w:w="108" w:type="dxa"/>
              <w:bottom w:w="0" w:type="dxa"/>
              <w:right w:w="108" w:type="dxa"/>
            </w:tcMar>
          </w:tcPr>
          <w:p w14:paraId="6CB8BB7F"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8" w:name="_Toc228335747"/>
            <w:r w:rsidRPr="0021782D">
              <w:rPr>
                <w:rFonts w:asciiTheme="minorHAnsi" w:hAnsiTheme="minorHAnsi"/>
              </w:rPr>
              <w:t>Opportunities</w:t>
            </w:r>
            <w:bookmarkEnd w:id="38"/>
          </w:p>
          <w:p w14:paraId="05FDDAA5" w14:textId="77777777" w:rsidR="005E3B98" w:rsidRPr="0021782D" w:rsidRDefault="005E3B98" w:rsidP="009C32B8">
            <w:pPr>
              <w:pStyle w:val="ListParagraph"/>
              <w:numPr>
                <w:ilvl w:val="0"/>
                <w:numId w:val="23"/>
              </w:numPr>
              <w:tabs>
                <w:tab w:val="clear" w:pos="720"/>
              </w:tabs>
              <w:spacing w:before="120" w:after="120"/>
              <w:ind w:left="90" w:firstLine="0"/>
              <w:jc w:val="both"/>
              <w:rPr>
                <w:rFonts w:asciiTheme="minorHAnsi" w:hAnsiTheme="minorHAnsi"/>
              </w:rPr>
            </w:pPr>
            <w:r w:rsidRPr="0021782D">
              <w:rPr>
                <w:rFonts w:asciiTheme="minorHAnsi" w:hAnsiTheme="minorHAnsi"/>
              </w:rPr>
              <w:t>All the companies will be focusing in producing chips or PCs; to avoid paying high fees to the agents, they will prefer to use our company to sale their products in a specific area.</w:t>
            </w:r>
          </w:p>
          <w:p w14:paraId="76B9A7CE" w14:textId="77777777" w:rsidR="005E3B98" w:rsidRPr="0021782D" w:rsidRDefault="005E3B98" w:rsidP="009C32B8">
            <w:pPr>
              <w:pStyle w:val="ListParagraph"/>
              <w:numPr>
                <w:ilvl w:val="0"/>
                <w:numId w:val="23"/>
              </w:numPr>
              <w:tabs>
                <w:tab w:val="clear" w:pos="720"/>
              </w:tabs>
              <w:spacing w:before="120" w:after="120"/>
              <w:ind w:left="90" w:firstLine="0"/>
              <w:jc w:val="both"/>
              <w:rPr>
                <w:rFonts w:asciiTheme="minorHAnsi" w:hAnsiTheme="minorHAnsi"/>
              </w:rPr>
            </w:pPr>
            <w:r w:rsidRPr="0021782D">
              <w:rPr>
                <w:rFonts w:asciiTheme="minorHAnsi" w:hAnsiTheme="minorHAnsi"/>
              </w:rPr>
              <w:t xml:space="preserve">Also, as we enter the wholesaling market early, we will have more chance to develop a winning strategy and to understand the market, in comparison with companies that first focus on production and later on sales </w:t>
            </w:r>
          </w:p>
          <w:p w14:paraId="4B678F0F" w14:textId="77777777" w:rsidR="005E3B98" w:rsidRPr="0021782D" w:rsidRDefault="005E3B98" w:rsidP="009C32B8">
            <w:pPr>
              <w:pStyle w:val="Textbody"/>
              <w:spacing w:before="120"/>
              <w:rPr>
                <w:rFonts w:asciiTheme="minorHAnsi" w:hAnsiTheme="minorHAnsi"/>
              </w:rPr>
            </w:pPr>
          </w:p>
        </w:tc>
        <w:tc>
          <w:tcPr>
            <w:tcW w:w="4428" w:type="dxa"/>
            <w:shd w:val="clear" w:color="auto" w:fill="auto"/>
            <w:tcMar>
              <w:top w:w="0" w:type="dxa"/>
              <w:left w:w="108" w:type="dxa"/>
              <w:bottom w:w="0" w:type="dxa"/>
              <w:right w:w="108" w:type="dxa"/>
            </w:tcMar>
          </w:tcPr>
          <w:p w14:paraId="5EE80ACA" w14:textId="77777777" w:rsidR="005E3B98" w:rsidRPr="0021782D" w:rsidRDefault="005E3B98" w:rsidP="009C32B8">
            <w:pPr>
              <w:pStyle w:val="Heading3"/>
              <w:tabs>
                <w:tab w:val="left" w:pos="720"/>
              </w:tabs>
              <w:suppressAutoHyphens/>
              <w:spacing w:before="120" w:after="120"/>
              <w:rPr>
                <w:rFonts w:asciiTheme="minorHAnsi" w:hAnsiTheme="minorHAnsi"/>
              </w:rPr>
            </w:pPr>
            <w:bookmarkStart w:id="39" w:name="_Toc228335748"/>
            <w:r w:rsidRPr="0021782D">
              <w:rPr>
                <w:rFonts w:asciiTheme="minorHAnsi" w:hAnsiTheme="minorHAnsi"/>
              </w:rPr>
              <w:t>Threats</w:t>
            </w:r>
            <w:bookmarkEnd w:id="39"/>
          </w:p>
          <w:p w14:paraId="06F2C725" w14:textId="77777777"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Not having enough stock to satisfy the demand of the market, and may lose a lot of clients.</w:t>
            </w:r>
          </w:p>
          <w:p w14:paraId="2ACE8F2A" w14:textId="77777777"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 xml:space="preserve">The fact that we need to invest </w:t>
            </w:r>
            <w:proofErr w:type="gramStart"/>
            <w:r w:rsidRPr="0021782D">
              <w:rPr>
                <w:rFonts w:asciiTheme="minorHAnsi" w:hAnsiTheme="minorHAnsi"/>
              </w:rPr>
              <w:t>to</w:t>
            </w:r>
            <w:proofErr w:type="gramEnd"/>
            <w:r w:rsidRPr="0021782D">
              <w:rPr>
                <w:rFonts w:asciiTheme="minorHAnsi" w:hAnsiTheme="minorHAnsi"/>
              </w:rPr>
              <w:t xml:space="preserve"> much money in the beginning and is mandatory to sell a good amount of products to have enough cash to invest money in an specific moment.</w:t>
            </w:r>
          </w:p>
          <w:p w14:paraId="126749BC" w14:textId="18320CF4" w:rsidR="005E3B98" w:rsidRPr="0021782D" w:rsidRDefault="005E3B98" w:rsidP="009C32B8">
            <w:pPr>
              <w:pStyle w:val="ListParagraph"/>
              <w:numPr>
                <w:ilvl w:val="0"/>
                <w:numId w:val="23"/>
              </w:numPr>
              <w:tabs>
                <w:tab w:val="clear" w:pos="720"/>
              </w:tabs>
              <w:spacing w:before="120" w:after="120"/>
              <w:ind w:left="-18" w:firstLine="18"/>
              <w:jc w:val="both"/>
              <w:rPr>
                <w:rFonts w:asciiTheme="minorHAnsi" w:hAnsiTheme="minorHAnsi"/>
              </w:rPr>
            </w:pPr>
            <w:r w:rsidRPr="0021782D">
              <w:rPr>
                <w:rFonts w:asciiTheme="minorHAnsi" w:hAnsiTheme="minorHAnsi"/>
              </w:rPr>
              <w:t xml:space="preserve"> Not being able to forecast money transfers we need, in order to have the right money in the right currency at the right moment</w:t>
            </w:r>
          </w:p>
        </w:tc>
      </w:tr>
      <w:tr w:rsidR="0000071F" w:rsidRPr="0021782D" w14:paraId="68A3BB76" w14:textId="77777777" w:rsidTr="00FE2755">
        <w:trPr>
          <w:jc w:val="center"/>
        </w:trPr>
        <w:tc>
          <w:tcPr>
            <w:tcW w:w="4428" w:type="dxa"/>
            <w:shd w:val="clear" w:color="auto" w:fill="auto"/>
            <w:tcMar>
              <w:top w:w="0" w:type="dxa"/>
              <w:left w:w="108" w:type="dxa"/>
              <w:bottom w:w="0" w:type="dxa"/>
              <w:right w:w="108" w:type="dxa"/>
            </w:tcMar>
          </w:tcPr>
          <w:p w14:paraId="4D9A18F3" w14:textId="77777777" w:rsidR="0000071F" w:rsidRPr="0021782D" w:rsidRDefault="0000071F" w:rsidP="009C32B8">
            <w:pPr>
              <w:pStyle w:val="Heading3"/>
              <w:numPr>
                <w:ilvl w:val="0"/>
                <w:numId w:val="0"/>
              </w:numPr>
              <w:tabs>
                <w:tab w:val="left" w:pos="720"/>
              </w:tabs>
              <w:suppressAutoHyphens/>
              <w:spacing w:before="120" w:after="120"/>
              <w:ind w:left="720"/>
              <w:rPr>
                <w:rFonts w:asciiTheme="minorHAnsi" w:hAnsiTheme="minorHAnsi"/>
              </w:rPr>
            </w:pPr>
          </w:p>
        </w:tc>
        <w:tc>
          <w:tcPr>
            <w:tcW w:w="4428" w:type="dxa"/>
            <w:shd w:val="clear" w:color="auto" w:fill="auto"/>
            <w:tcMar>
              <w:top w:w="0" w:type="dxa"/>
              <w:left w:w="108" w:type="dxa"/>
              <w:bottom w:w="0" w:type="dxa"/>
              <w:right w:w="108" w:type="dxa"/>
            </w:tcMar>
          </w:tcPr>
          <w:p w14:paraId="2BBC0F4D" w14:textId="77777777" w:rsidR="0000071F" w:rsidRPr="0021782D" w:rsidRDefault="0000071F" w:rsidP="009C32B8">
            <w:pPr>
              <w:pStyle w:val="Heading3"/>
              <w:numPr>
                <w:ilvl w:val="0"/>
                <w:numId w:val="0"/>
              </w:numPr>
              <w:tabs>
                <w:tab w:val="left" w:pos="720"/>
              </w:tabs>
              <w:suppressAutoHyphens/>
              <w:spacing w:before="120" w:after="120"/>
              <w:ind w:left="720"/>
              <w:rPr>
                <w:rFonts w:asciiTheme="minorHAnsi" w:hAnsiTheme="minorHAnsi"/>
              </w:rPr>
            </w:pPr>
          </w:p>
        </w:tc>
      </w:tr>
    </w:tbl>
    <w:p w14:paraId="049821CF" w14:textId="77777777" w:rsidR="0000071F" w:rsidRPr="0021782D" w:rsidRDefault="0000071F" w:rsidP="009C32B8">
      <w:pPr>
        <w:spacing w:before="120" w:after="120"/>
        <w:jc w:val="both"/>
      </w:pPr>
    </w:p>
    <w:p w14:paraId="4BFE2A56" w14:textId="422677B3" w:rsidR="00973A93" w:rsidRPr="0021782D" w:rsidRDefault="00661F20" w:rsidP="009C32B8">
      <w:pPr>
        <w:pStyle w:val="Heading1"/>
        <w:spacing w:before="120" w:after="120"/>
        <w:rPr>
          <w:rFonts w:asciiTheme="minorHAnsi" w:hAnsiTheme="minorHAnsi"/>
        </w:rPr>
      </w:pPr>
      <w:bookmarkStart w:id="40" w:name="_Toc228335749"/>
      <w:r w:rsidRPr="0021782D">
        <w:rPr>
          <w:rFonts w:asciiTheme="minorHAnsi" w:hAnsiTheme="minorHAnsi"/>
        </w:rPr>
        <w:t>Risks analysis</w:t>
      </w:r>
      <w:bookmarkEnd w:id="40"/>
    </w:p>
    <w:p w14:paraId="1BC4315B" w14:textId="3368FEB1" w:rsidR="00F16F32" w:rsidRPr="0021782D" w:rsidRDefault="005759A5" w:rsidP="009C32B8">
      <w:pPr>
        <w:spacing w:before="120" w:after="120"/>
        <w:jc w:val="both"/>
      </w:pPr>
      <w:r w:rsidRPr="0021782D">
        <w:t xml:space="preserve">The list below illustrates the possible risks that can appear </w:t>
      </w:r>
      <w:r w:rsidR="00CC6E5D" w:rsidRPr="0021782D">
        <w:t xml:space="preserve">and affect directly to company </w:t>
      </w:r>
      <w:r w:rsidRPr="0021782D">
        <w:t xml:space="preserve">while </w:t>
      </w:r>
      <w:r w:rsidR="00CC6E5D" w:rsidRPr="0021782D">
        <w:t>it</w:t>
      </w:r>
      <w:r w:rsidRPr="0021782D">
        <w:t xml:space="preserve"> is under implementation</w:t>
      </w:r>
    </w:p>
    <w:p w14:paraId="1254CA1D" w14:textId="77777777" w:rsidR="001802F8" w:rsidRPr="0021782D" w:rsidRDefault="001802F8" w:rsidP="009C32B8">
      <w:pPr>
        <w:spacing w:before="120" w:after="120"/>
      </w:pPr>
    </w:p>
    <w:tbl>
      <w:tblPr>
        <w:tblStyle w:val="TableGrid"/>
        <w:tblW w:w="0" w:type="auto"/>
        <w:tblLook w:val="04A0" w:firstRow="1" w:lastRow="0" w:firstColumn="1" w:lastColumn="0" w:noHBand="0" w:noVBand="1"/>
      </w:tblPr>
      <w:tblGrid>
        <w:gridCol w:w="2988"/>
        <w:gridCol w:w="2160"/>
        <w:gridCol w:w="1494"/>
        <w:gridCol w:w="2214"/>
      </w:tblGrid>
      <w:tr w:rsidR="007E64DB" w:rsidRPr="0021782D" w14:paraId="2E8D644E" w14:textId="77777777" w:rsidTr="00FE2755">
        <w:tc>
          <w:tcPr>
            <w:tcW w:w="2988" w:type="dxa"/>
          </w:tcPr>
          <w:p w14:paraId="7ED93D9E" w14:textId="77777777" w:rsidR="007E64DB" w:rsidRPr="0021782D" w:rsidRDefault="007E64DB" w:rsidP="009C32B8">
            <w:pPr>
              <w:spacing w:before="120" w:after="120"/>
            </w:pPr>
            <w:r w:rsidRPr="0021782D">
              <w:t>Risks</w:t>
            </w:r>
          </w:p>
        </w:tc>
        <w:tc>
          <w:tcPr>
            <w:tcW w:w="2160" w:type="dxa"/>
          </w:tcPr>
          <w:p w14:paraId="6F1DCA03" w14:textId="77777777" w:rsidR="007E64DB" w:rsidRPr="0021782D" w:rsidRDefault="007E64DB" w:rsidP="009C32B8">
            <w:pPr>
              <w:spacing w:before="120" w:after="120"/>
            </w:pPr>
            <w:r w:rsidRPr="0021782D">
              <w:t>Value</w:t>
            </w:r>
          </w:p>
        </w:tc>
        <w:tc>
          <w:tcPr>
            <w:tcW w:w="1494" w:type="dxa"/>
          </w:tcPr>
          <w:p w14:paraId="64DBB96B" w14:textId="77777777" w:rsidR="007E64DB" w:rsidRPr="0021782D" w:rsidRDefault="007E64DB" w:rsidP="009C32B8">
            <w:pPr>
              <w:spacing w:before="120" w:after="120"/>
            </w:pPr>
            <w:r w:rsidRPr="0021782D">
              <w:t>Probability</w:t>
            </w:r>
          </w:p>
        </w:tc>
        <w:tc>
          <w:tcPr>
            <w:tcW w:w="2214" w:type="dxa"/>
          </w:tcPr>
          <w:p w14:paraId="5C65201A" w14:textId="77777777" w:rsidR="007E64DB" w:rsidRPr="0021782D" w:rsidRDefault="007E64DB" w:rsidP="009C32B8">
            <w:pPr>
              <w:spacing w:before="120" w:after="120"/>
            </w:pPr>
            <w:r w:rsidRPr="0021782D">
              <w:t>Contingency plan</w:t>
            </w:r>
          </w:p>
        </w:tc>
      </w:tr>
      <w:tr w:rsidR="007E64DB" w:rsidRPr="0021782D" w14:paraId="09518678" w14:textId="77777777" w:rsidTr="00FE2755">
        <w:tc>
          <w:tcPr>
            <w:tcW w:w="2988" w:type="dxa"/>
          </w:tcPr>
          <w:p w14:paraId="014DDC88" w14:textId="77777777" w:rsidR="007E64DB" w:rsidRPr="0021782D" w:rsidRDefault="007E64DB" w:rsidP="009C32B8">
            <w:pPr>
              <w:spacing w:before="120" w:after="120"/>
            </w:pPr>
            <w:r w:rsidRPr="0021782D">
              <w:t xml:space="preserve">Companies sell their products by their own sale </w:t>
            </w:r>
            <w:r w:rsidRPr="0021782D">
              <w:lastRenderedPageBreak/>
              <w:t>offices</w:t>
            </w:r>
          </w:p>
        </w:tc>
        <w:tc>
          <w:tcPr>
            <w:tcW w:w="2160" w:type="dxa"/>
          </w:tcPr>
          <w:p w14:paraId="2311F8DE" w14:textId="77777777" w:rsidR="007E64DB" w:rsidRPr="0021782D" w:rsidRDefault="007E64DB" w:rsidP="009C32B8">
            <w:pPr>
              <w:spacing w:before="120" w:after="120"/>
            </w:pPr>
            <w:r w:rsidRPr="0021782D">
              <w:lastRenderedPageBreak/>
              <w:t xml:space="preserve">High – it affects our sales and </w:t>
            </w:r>
            <w:r w:rsidRPr="0021782D">
              <w:lastRenderedPageBreak/>
              <w:t>market share directly</w:t>
            </w:r>
          </w:p>
        </w:tc>
        <w:tc>
          <w:tcPr>
            <w:tcW w:w="1494" w:type="dxa"/>
          </w:tcPr>
          <w:p w14:paraId="03851D9E" w14:textId="77777777" w:rsidR="007E64DB" w:rsidRPr="0021782D" w:rsidRDefault="007E64DB" w:rsidP="009C32B8">
            <w:pPr>
              <w:spacing w:before="120" w:after="120"/>
            </w:pPr>
            <w:r w:rsidRPr="0021782D">
              <w:lastRenderedPageBreak/>
              <w:t>High</w:t>
            </w:r>
          </w:p>
        </w:tc>
        <w:tc>
          <w:tcPr>
            <w:tcW w:w="2214" w:type="dxa"/>
          </w:tcPr>
          <w:p w14:paraId="24CDE186" w14:textId="77777777" w:rsidR="007E64DB" w:rsidRPr="0021782D" w:rsidRDefault="007E64DB" w:rsidP="009C32B8">
            <w:pPr>
              <w:spacing w:before="120" w:after="120"/>
            </w:pPr>
            <w:r w:rsidRPr="0021782D">
              <w:t xml:space="preserve">Make partnerships with as many </w:t>
            </w:r>
            <w:r w:rsidRPr="0021782D">
              <w:lastRenderedPageBreak/>
              <w:t>companies as possible</w:t>
            </w:r>
          </w:p>
        </w:tc>
      </w:tr>
      <w:tr w:rsidR="007E64DB" w:rsidRPr="0021782D" w14:paraId="77CB3966" w14:textId="77777777" w:rsidTr="00FE2755">
        <w:tc>
          <w:tcPr>
            <w:tcW w:w="2988" w:type="dxa"/>
          </w:tcPr>
          <w:p w14:paraId="17A06EF1" w14:textId="77777777" w:rsidR="007E64DB" w:rsidRPr="0021782D" w:rsidRDefault="007E64DB" w:rsidP="009C32B8">
            <w:pPr>
              <w:spacing w:before="120" w:after="120"/>
            </w:pPr>
            <w:r w:rsidRPr="0021782D">
              <w:lastRenderedPageBreak/>
              <w:t>Products are not enough</w:t>
            </w:r>
          </w:p>
        </w:tc>
        <w:tc>
          <w:tcPr>
            <w:tcW w:w="2160" w:type="dxa"/>
          </w:tcPr>
          <w:p w14:paraId="00CCDE5F" w14:textId="77777777" w:rsidR="007E64DB" w:rsidRPr="0021782D" w:rsidRDefault="007E64DB" w:rsidP="009C32B8">
            <w:pPr>
              <w:spacing w:before="120" w:after="120"/>
            </w:pPr>
            <w:r w:rsidRPr="0021782D">
              <w:t>High – it may create the down in customer relationship</w:t>
            </w:r>
          </w:p>
        </w:tc>
        <w:tc>
          <w:tcPr>
            <w:tcW w:w="1494" w:type="dxa"/>
          </w:tcPr>
          <w:p w14:paraId="4E7B90EE" w14:textId="77777777" w:rsidR="007E64DB" w:rsidRPr="0021782D" w:rsidRDefault="007E64DB" w:rsidP="009C32B8">
            <w:pPr>
              <w:spacing w:before="120" w:after="120"/>
            </w:pPr>
            <w:r w:rsidRPr="0021782D">
              <w:t>High</w:t>
            </w:r>
          </w:p>
        </w:tc>
        <w:tc>
          <w:tcPr>
            <w:tcW w:w="2214" w:type="dxa"/>
          </w:tcPr>
          <w:p w14:paraId="7573D54F" w14:textId="77777777" w:rsidR="007E64DB" w:rsidRPr="0021782D" w:rsidRDefault="007E64DB" w:rsidP="009C32B8">
            <w:pPr>
              <w:spacing w:before="120" w:after="120"/>
            </w:pPr>
            <w:r w:rsidRPr="0021782D">
              <w:t>Create long-term contract to guarantee the quantity of products</w:t>
            </w:r>
          </w:p>
        </w:tc>
      </w:tr>
      <w:tr w:rsidR="007E64DB" w:rsidRPr="0021782D" w14:paraId="5978BB8F" w14:textId="77777777" w:rsidTr="00FE2755">
        <w:tc>
          <w:tcPr>
            <w:tcW w:w="2988" w:type="dxa"/>
          </w:tcPr>
          <w:p w14:paraId="4A65E814" w14:textId="77777777" w:rsidR="007E64DB" w:rsidRPr="0021782D" w:rsidRDefault="007E64DB" w:rsidP="009C32B8">
            <w:pPr>
              <w:spacing w:before="120" w:after="120"/>
            </w:pPr>
            <w:r w:rsidRPr="0021782D">
              <w:t>Decrease in sales</w:t>
            </w:r>
          </w:p>
        </w:tc>
        <w:tc>
          <w:tcPr>
            <w:tcW w:w="2160" w:type="dxa"/>
          </w:tcPr>
          <w:p w14:paraId="42852201" w14:textId="77777777" w:rsidR="007E64DB" w:rsidRPr="0021782D" w:rsidRDefault="007E64DB" w:rsidP="009C32B8">
            <w:pPr>
              <w:spacing w:before="120" w:after="120"/>
            </w:pPr>
            <w:r w:rsidRPr="0021782D">
              <w:t>Medium – loss in cash</w:t>
            </w:r>
          </w:p>
        </w:tc>
        <w:tc>
          <w:tcPr>
            <w:tcW w:w="1494" w:type="dxa"/>
          </w:tcPr>
          <w:p w14:paraId="087658EF" w14:textId="77777777" w:rsidR="007E64DB" w:rsidRPr="0021782D" w:rsidRDefault="007E64DB" w:rsidP="009C32B8">
            <w:pPr>
              <w:spacing w:before="120" w:after="120"/>
            </w:pPr>
            <w:r w:rsidRPr="0021782D">
              <w:t>Medium</w:t>
            </w:r>
          </w:p>
        </w:tc>
        <w:tc>
          <w:tcPr>
            <w:tcW w:w="2214" w:type="dxa"/>
          </w:tcPr>
          <w:p w14:paraId="3F3E70C3" w14:textId="77777777" w:rsidR="007E64DB" w:rsidRPr="0021782D" w:rsidRDefault="007E64DB" w:rsidP="009C32B8">
            <w:pPr>
              <w:spacing w:before="120" w:after="120"/>
            </w:pPr>
            <w:r w:rsidRPr="0021782D">
              <w:t>Make better price/marketing strategy</w:t>
            </w:r>
          </w:p>
        </w:tc>
      </w:tr>
      <w:tr w:rsidR="007E64DB" w:rsidRPr="0021782D" w14:paraId="037403DA" w14:textId="77777777" w:rsidTr="00FE2755">
        <w:tc>
          <w:tcPr>
            <w:tcW w:w="2988" w:type="dxa"/>
          </w:tcPr>
          <w:p w14:paraId="07C04B2C" w14:textId="77777777" w:rsidR="007E64DB" w:rsidRPr="0021782D" w:rsidRDefault="007E64DB" w:rsidP="009C32B8">
            <w:pPr>
              <w:spacing w:before="120" w:after="120"/>
            </w:pPr>
            <w:r w:rsidRPr="0021782D">
              <w:t>Area’s policies changed</w:t>
            </w:r>
          </w:p>
        </w:tc>
        <w:tc>
          <w:tcPr>
            <w:tcW w:w="2160" w:type="dxa"/>
          </w:tcPr>
          <w:p w14:paraId="771091E0" w14:textId="77777777" w:rsidR="007E64DB" w:rsidRPr="0021782D" w:rsidRDefault="007E64DB" w:rsidP="009C32B8">
            <w:pPr>
              <w:spacing w:before="120" w:after="120"/>
            </w:pPr>
            <w:r w:rsidRPr="0021782D">
              <w:t>Medium – it may affect to the sales and operating costs</w:t>
            </w:r>
          </w:p>
        </w:tc>
        <w:tc>
          <w:tcPr>
            <w:tcW w:w="1494" w:type="dxa"/>
          </w:tcPr>
          <w:p w14:paraId="51B935BC" w14:textId="77777777" w:rsidR="007E64DB" w:rsidRPr="0021782D" w:rsidRDefault="007E64DB" w:rsidP="009C32B8">
            <w:pPr>
              <w:spacing w:before="120" w:after="120"/>
            </w:pPr>
            <w:r w:rsidRPr="0021782D">
              <w:t>Medium</w:t>
            </w:r>
          </w:p>
        </w:tc>
        <w:tc>
          <w:tcPr>
            <w:tcW w:w="2214" w:type="dxa"/>
          </w:tcPr>
          <w:p w14:paraId="494F54C6" w14:textId="77777777" w:rsidR="007E64DB" w:rsidRPr="0021782D" w:rsidRDefault="007E64DB" w:rsidP="009C32B8">
            <w:pPr>
              <w:spacing w:before="120" w:after="120"/>
            </w:pPr>
            <w:r w:rsidRPr="0021782D">
              <w:t>Need advice from consulting company</w:t>
            </w:r>
          </w:p>
        </w:tc>
      </w:tr>
      <w:tr w:rsidR="007E64DB" w:rsidRPr="0021782D" w14:paraId="184D06C7" w14:textId="77777777" w:rsidTr="00FE2755">
        <w:tc>
          <w:tcPr>
            <w:tcW w:w="2988" w:type="dxa"/>
          </w:tcPr>
          <w:p w14:paraId="14C48675" w14:textId="77777777" w:rsidR="007E64DB" w:rsidRPr="0021782D" w:rsidRDefault="007E64DB" w:rsidP="009C32B8">
            <w:pPr>
              <w:spacing w:before="120" w:after="120"/>
            </w:pPr>
            <w:r w:rsidRPr="0021782D">
              <w:t>Partners break the contracts</w:t>
            </w:r>
          </w:p>
        </w:tc>
        <w:tc>
          <w:tcPr>
            <w:tcW w:w="2160" w:type="dxa"/>
          </w:tcPr>
          <w:p w14:paraId="5266FC30" w14:textId="77777777" w:rsidR="007E64DB" w:rsidRPr="0021782D" w:rsidRDefault="007E64DB" w:rsidP="009C32B8">
            <w:pPr>
              <w:spacing w:before="120" w:after="120"/>
            </w:pPr>
            <w:r w:rsidRPr="0021782D">
              <w:t>Medium</w:t>
            </w:r>
          </w:p>
        </w:tc>
        <w:tc>
          <w:tcPr>
            <w:tcW w:w="1494" w:type="dxa"/>
          </w:tcPr>
          <w:p w14:paraId="53E5946E" w14:textId="77777777" w:rsidR="007E64DB" w:rsidRPr="0021782D" w:rsidRDefault="007E64DB" w:rsidP="009C32B8">
            <w:pPr>
              <w:spacing w:before="120" w:after="120"/>
            </w:pPr>
            <w:r w:rsidRPr="0021782D">
              <w:t>Low</w:t>
            </w:r>
          </w:p>
        </w:tc>
        <w:tc>
          <w:tcPr>
            <w:tcW w:w="2214" w:type="dxa"/>
          </w:tcPr>
          <w:p w14:paraId="297C1562" w14:textId="77777777" w:rsidR="007E64DB" w:rsidRPr="0021782D" w:rsidRDefault="007E64DB" w:rsidP="009C32B8">
            <w:pPr>
              <w:spacing w:before="120" w:after="120"/>
            </w:pPr>
            <w:r w:rsidRPr="0021782D">
              <w:t>Create the conditions for breaking the contracts</w:t>
            </w:r>
          </w:p>
        </w:tc>
      </w:tr>
      <w:tr w:rsidR="007E64DB" w:rsidRPr="0021782D" w14:paraId="73A0D426" w14:textId="77777777" w:rsidTr="00FE2755">
        <w:tc>
          <w:tcPr>
            <w:tcW w:w="2988" w:type="dxa"/>
          </w:tcPr>
          <w:p w14:paraId="5E09C048" w14:textId="77777777" w:rsidR="007E64DB" w:rsidRPr="0021782D" w:rsidRDefault="007E64DB" w:rsidP="009C32B8">
            <w:pPr>
              <w:spacing w:before="120" w:after="120"/>
            </w:pPr>
            <w:r w:rsidRPr="0021782D">
              <w:t>Partners increase the prices unpredictably</w:t>
            </w:r>
          </w:p>
        </w:tc>
        <w:tc>
          <w:tcPr>
            <w:tcW w:w="2160" w:type="dxa"/>
          </w:tcPr>
          <w:p w14:paraId="372268A4" w14:textId="77777777" w:rsidR="007E64DB" w:rsidRPr="0021782D" w:rsidRDefault="007E64DB" w:rsidP="009C32B8">
            <w:pPr>
              <w:spacing w:before="120" w:after="120"/>
            </w:pPr>
            <w:r w:rsidRPr="0021782D">
              <w:t>Medium</w:t>
            </w:r>
          </w:p>
        </w:tc>
        <w:tc>
          <w:tcPr>
            <w:tcW w:w="1494" w:type="dxa"/>
          </w:tcPr>
          <w:p w14:paraId="3E15374A" w14:textId="77777777" w:rsidR="007E64DB" w:rsidRPr="0021782D" w:rsidRDefault="007E64DB" w:rsidP="009C32B8">
            <w:pPr>
              <w:spacing w:before="120" w:after="120"/>
            </w:pPr>
            <w:r w:rsidRPr="0021782D">
              <w:t>Low</w:t>
            </w:r>
          </w:p>
        </w:tc>
        <w:tc>
          <w:tcPr>
            <w:tcW w:w="2214" w:type="dxa"/>
          </w:tcPr>
          <w:p w14:paraId="4EF6F84F" w14:textId="77777777" w:rsidR="007E64DB" w:rsidRPr="0021782D" w:rsidRDefault="007E64DB" w:rsidP="009C32B8">
            <w:pPr>
              <w:spacing w:before="120" w:after="120"/>
            </w:pPr>
            <w:r w:rsidRPr="0021782D">
              <w:t>Create additional conditions for price increasing</w:t>
            </w:r>
          </w:p>
        </w:tc>
      </w:tr>
    </w:tbl>
    <w:p w14:paraId="6C5B8A70" w14:textId="77777777" w:rsidR="0000071F" w:rsidRDefault="0000071F" w:rsidP="009C32B8">
      <w:pPr>
        <w:pStyle w:val="Heading1"/>
        <w:numPr>
          <w:ilvl w:val="0"/>
          <w:numId w:val="0"/>
        </w:numPr>
        <w:spacing w:before="120" w:after="120"/>
        <w:ind w:left="432"/>
        <w:rPr>
          <w:rFonts w:asciiTheme="minorHAnsi" w:hAnsiTheme="minorHAnsi"/>
        </w:rPr>
      </w:pPr>
    </w:p>
    <w:p w14:paraId="7278E616" w14:textId="231FD52D" w:rsidR="00BB3A1C" w:rsidRPr="0021782D" w:rsidRDefault="00BB3A1C" w:rsidP="009C32B8">
      <w:pPr>
        <w:pStyle w:val="Heading1"/>
        <w:spacing w:before="120" w:after="120"/>
        <w:rPr>
          <w:rFonts w:asciiTheme="minorHAnsi" w:hAnsiTheme="minorHAnsi"/>
        </w:rPr>
      </w:pPr>
      <w:bookmarkStart w:id="41" w:name="_Toc228335750"/>
      <w:r w:rsidRPr="0021782D">
        <w:rPr>
          <w:rFonts w:asciiTheme="minorHAnsi" w:hAnsiTheme="minorHAnsi"/>
        </w:rPr>
        <w:t>Conclusion</w:t>
      </w:r>
      <w:bookmarkEnd w:id="41"/>
    </w:p>
    <w:p w14:paraId="2D031B27" w14:textId="0F5E01A3" w:rsidR="005E0BE1" w:rsidRPr="0021782D" w:rsidRDefault="005E0BE1" w:rsidP="009C32B8">
      <w:pPr>
        <w:spacing w:before="120" w:after="120"/>
        <w:jc w:val="both"/>
      </w:pPr>
      <w:r w:rsidRPr="0021782D">
        <w:t xml:space="preserve">Our initial plan was to be in the PC manufacturing business, </w:t>
      </w:r>
      <w:r w:rsidR="00574FFD">
        <w:t>but we changed it to be in the wholesaling business instead. Indeed, we saw there a market that none other company was aiming for. The main issue encountered was the lack of products supplied by the partners, which make it very difficult for us. We could answer this issue but building long-term contacts and looking forward to building a plant of our own or investing in a partner factory.</w:t>
      </w:r>
      <w:r w:rsidRPr="0021782D">
        <w:t xml:space="preserve"> Also, the lack of financial skills of the team members and the lack of tools for decision-making may </w:t>
      </w:r>
      <w:r w:rsidR="00574FFD">
        <w:t xml:space="preserve">still </w:t>
      </w:r>
      <w:r w:rsidRPr="0021782D">
        <w:t xml:space="preserve">be an issue that we will have to overcome in the coming quarters. Some good thinking and task division between the team members will lead us to the right decisions. </w:t>
      </w:r>
    </w:p>
    <w:p w14:paraId="5DEB7562" w14:textId="6B3565E1" w:rsidR="005E0BE1" w:rsidRDefault="005E0BE1" w:rsidP="00157D77">
      <w:pPr>
        <w:spacing w:before="120" w:after="120"/>
        <w:jc w:val="both"/>
      </w:pPr>
      <w:r w:rsidRPr="0021782D">
        <w:t>Therefore, we start our business confident that we are going to succeed in developing both a booming company and our skills in the business area.</w:t>
      </w:r>
    </w:p>
    <w:p w14:paraId="3C8CADAA" w14:textId="77777777" w:rsidR="005E3443" w:rsidRDefault="005E3443" w:rsidP="009C32B8">
      <w:pPr>
        <w:spacing w:before="120" w:after="120"/>
      </w:pPr>
    </w:p>
    <w:p w14:paraId="7BEF1A3C" w14:textId="6DACA4B6" w:rsidR="005E3443" w:rsidRDefault="005E3443" w:rsidP="005E3443">
      <w:pPr>
        <w:pStyle w:val="Heading1"/>
      </w:pPr>
      <w:bookmarkStart w:id="42" w:name="_Toc228335751"/>
      <w:r>
        <w:lastRenderedPageBreak/>
        <w:t>Annexes</w:t>
      </w:r>
      <w:bookmarkEnd w:id="42"/>
      <w:r>
        <w:t xml:space="preserve"> </w:t>
      </w:r>
    </w:p>
    <w:p w14:paraId="20F4E2C7" w14:textId="07793474" w:rsidR="005E3443" w:rsidRPr="005E3443" w:rsidRDefault="005E3443" w:rsidP="005E3443">
      <w:r>
        <w:t xml:space="preserve">In </w:t>
      </w:r>
      <w:r w:rsidR="00B47831">
        <w:t>the next pages</w:t>
      </w:r>
      <w:r>
        <w:t xml:space="preserve"> </w:t>
      </w:r>
      <w:proofErr w:type="gramStart"/>
      <w:r>
        <w:t>are the contact</w:t>
      </w:r>
      <w:proofErr w:type="gramEnd"/>
      <w:r>
        <w:t xml:space="preserve"> with supplier companies.</w:t>
      </w:r>
    </w:p>
    <w:sectPr w:rsidR="005E3443" w:rsidRPr="005E3443" w:rsidSect="00FE2755">
      <w:headerReference w:type="default" r:id="rId10"/>
      <w:footerReference w:type="even" r:id="rId11"/>
      <w:footerReference w:type="default" r:id="rId12"/>
      <w:pgSz w:w="12240" w:h="15840"/>
      <w:pgMar w:top="1440" w:right="1800" w:bottom="1440" w:left="1800" w:header="720" w:footer="720" w:gutter="0"/>
      <w:pgBorders w:display="firstPage">
        <w:top w:val="tornPaperBlack" w:sz="31" w:space="1" w:color="auto"/>
        <w:left w:val="tornPaperBlack" w:sz="31" w:space="4" w:color="auto"/>
        <w:bottom w:val="tornPaperBlack" w:sz="31" w:space="1" w:color="auto"/>
        <w:right w:val="tornPaperBlack" w:sz="31" w:space="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77644" w14:textId="77777777" w:rsidR="00E3572F" w:rsidRDefault="00E3572F" w:rsidP="00A65978">
      <w:r>
        <w:separator/>
      </w:r>
    </w:p>
  </w:endnote>
  <w:endnote w:type="continuationSeparator" w:id="0">
    <w:p w14:paraId="3767634E" w14:textId="77777777" w:rsidR="00E3572F" w:rsidRDefault="00E3572F" w:rsidP="00A6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enQuanYi Micro Hei">
    <w:panose1 w:val="00000000000000000000"/>
    <w:charset w:val="00"/>
    <w:family w:val="roman"/>
    <w:notTrueType/>
    <w:pitch w:val="default"/>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4B5D8B" w14:paraId="34B62B8D" w14:textId="77777777" w:rsidTr="004B5D8B">
      <w:tc>
        <w:tcPr>
          <w:tcW w:w="5000" w:type="pct"/>
          <w:shd w:val="clear" w:color="auto" w:fill="DBE5F1" w:themeFill="accent1" w:themeFillTint="33"/>
        </w:tcPr>
        <w:p w14:paraId="0255E81C" w14:textId="77C75D91" w:rsidR="004B5D8B" w:rsidRPr="00DD3452" w:rsidRDefault="004B5D8B" w:rsidP="004B5D8B">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DD6BE0">
            <w:rPr>
              <w:rFonts w:ascii="Calibri" w:hAnsi="Calibri"/>
              <w:b/>
              <w:noProof/>
              <w:sz w:val="24"/>
              <w:szCs w:val="24"/>
            </w:rPr>
            <w:t>4</w:t>
          </w:r>
          <w:r w:rsidRPr="00DD3452">
            <w:rPr>
              <w:rFonts w:ascii="Calibri" w:hAnsi="Calibri"/>
              <w:b/>
            </w:rPr>
            <w:fldChar w:fldCharType="end"/>
          </w:r>
          <w:r>
            <w:rPr>
              <w:rFonts w:ascii="Calibri" w:hAnsi="Calibri"/>
              <w:b/>
              <w:sz w:val="24"/>
              <w:szCs w:val="24"/>
            </w:rPr>
            <w:t xml:space="preserve"> The business plan</w:t>
          </w:r>
        </w:p>
      </w:tc>
    </w:tr>
  </w:tbl>
  <w:p w14:paraId="703BE709" w14:textId="77777777" w:rsidR="004B5D8B" w:rsidRDefault="004B5D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4B5D8B" w14:paraId="75B87445" w14:textId="77777777" w:rsidTr="004B5D8B">
      <w:tc>
        <w:tcPr>
          <w:tcW w:w="5000" w:type="pct"/>
          <w:shd w:val="clear" w:color="auto" w:fill="DBE5F1" w:themeFill="accent1" w:themeFillTint="33"/>
        </w:tcPr>
        <w:p w14:paraId="4BB18E99" w14:textId="40518276" w:rsidR="004B5D8B" w:rsidRPr="00DD3452" w:rsidRDefault="004B5D8B" w:rsidP="004B5D8B">
          <w:pPr>
            <w:jc w:val="right"/>
          </w:pPr>
          <w:r>
            <w:rPr>
              <w:rFonts w:ascii="Calibri" w:hAnsi="Calibri"/>
              <w:b/>
              <w:sz w:val="24"/>
              <w:szCs w:val="24"/>
            </w:rPr>
            <w:t xml:space="preserve">The business plan </w:t>
          </w:r>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DD6BE0">
            <w:rPr>
              <w:rFonts w:ascii="Calibri" w:hAnsi="Calibri"/>
              <w:b/>
              <w:noProof/>
              <w:sz w:val="24"/>
              <w:szCs w:val="24"/>
            </w:rPr>
            <w:t>3</w:t>
          </w:r>
          <w:r w:rsidRPr="00DD3452">
            <w:rPr>
              <w:rFonts w:ascii="Calibri" w:hAnsi="Calibri"/>
              <w:b/>
            </w:rPr>
            <w:fldChar w:fldCharType="end"/>
          </w:r>
        </w:p>
      </w:tc>
    </w:tr>
  </w:tbl>
  <w:p w14:paraId="41ABACE1" w14:textId="21C5664B" w:rsidR="004B5D8B" w:rsidRDefault="004B5D8B" w:rsidP="00FE2755">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D3425" w14:textId="77777777" w:rsidR="00E3572F" w:rsidRDefault="00E3572F" w:rsidP="00A65978">
      <w:r>
        <w:separator/>
      </w:r>
    </w:p>
  </w:footnote>
  <w:footnote w:type="continuationSeparator" w:id="0">
    <w:p w14:paraId="015205FD" w14:textId="77777777" w:rsidR="00E3572F" w:rsidRDefault="00E3572F" w:rsidP="00A659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BE17C" w14:textId="3B98D984" w:rsidR="004B5D8B" w:rsidRDefault="004B5D8B">
    <w:pPr>
      <w:pStyle w:val="Header"/>
    </w:pPr>
    <w:proofErr w:type="spellStart"/>
    <w:r>
      <w:t>ModTech</w:t>
    </w:r>
    <w:proofErr w:type="spellEnd"/>
    <w:r>
      <w:t xml:space="preserve">, </w:t>
    </w:r>
    <w:proofErr w:type="spellStart"/>
    <w:r>
      <w:t>Inc</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DD0"/>
    <w:multiLevelType w:val="multilevel"/>
    <w:tmpl w:val="72D0F678"/>
    <w:lvl w:ilvl="0">
      <w:start w:val="1"/>
      <w:numFmt w:val="bullet"/>
      <w:lvlText w:val="-"/>
      <w:lvlJc w:val="left"/>
      <w:pPr>
        <w:ind w:left="928"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50350F"/>
    <w:multiLevelType w:val="hybridMultilevel"/>
    <w:tmpl w:val="75EA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24511"/>
    <w:multiLevelType w:val="multilevel"/>
    <w:tmpl w:val="990E15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B2B6F"/>
    <w:multiLevelType w:val="multilevel"/>
    <w:tmpl w:val="D662E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88349D"/>
    <w:multiLevelType w:val="multilevel"/>
    <w:tmpl w:val="2FA4F8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A06EF4"/>
    <w:multiLevelType w:val="multilevel"/>
    <w:tmpl w:val="87901D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B9773AD"/>
    <w:multiLevelType w:val="multilevel"/>
    <w:tmpl w:val="27AC72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646BE8"/>
    <w:multiLevelType w:val="multilevel"/>
    <w:tmpl w:val="DD78E3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2856F7"/>
    <w:multiLevelType w:val="multilevel"/>
    <w:tmpl w:val="1722DF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1607E06"/>
    <w:multiLevelType w:val="multilevel"/>
    <w:tmpl w:val="D5BE7A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8506E5"/>
    <w:multiLevelType w:val="multilevel"/>
    <w:tmpl w:val="807C8D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3F37D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4D6B38"/>
    <w:multiLevelType w:val="multilevel"/>
    <w:tmpl w:val="164010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DFB4E7E"/>
    <w:multiLevelType w:val="hybridMultilevel"/>
    <w:tmpl w:val="4BE4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45E87"/>
    <w:multiLevelType w:val="multilevel"/>
    <w:tmpl w:val="1320F534"/>
    <w:styleLink w:val="Style1"/>
    <w:lvl w:ilvl="0">
      <w:start w:val="1"/>
      <w:numFmt w:val="bullet"/>
      <w:lvlText w:val=""/>
      <w:lvlJc w:val="left"/>
      <w:pPr>
        <w:ind w:left="720" w:hanging="360"/>
      </w:pPr>
      <w:rPr>
        <w:rFonts w:ascii="Symbol" w:hAnsi="Symbol" w:cs="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3F64016"/>
    <w:multiLevelType w:val="multilevel"/>
    <w:tmpl w:val="A5089FA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5782E77"/>
    <w:multiLevelType w:val="multilevel"/>
    <w:tmpl w:val="405673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2A694F"/>
    <w:multiLevelType w:val="hybridMultilevel"/>
    <w:tmpl w:val="B578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3F178B"/>
    <w:multiLevelType w:val="multilevel"/>
    <w:tmpl w:val="9AB20A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564475"/>
    <w:multiLevelType w:val="multilevel"/>
    <w:tmpl w:val="1320F534"/>
    <w:numStyleLink w:val="Style1"/>
  </w:abstractNum>
  <w:abstractNum w:abstractNumId="20">
    <w:nsid w:val="7A8169D5"/>
    <w:multiLevelType w:val="hybridMultilevel"/>
    <w:tmpl w:val="85023870"/>
    <w:lvl w:ilvl="0" w:tplc="04FC82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2D2D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3308EB"/>
    <w:multiLevelType w:val="multilevel"/>
    <w:tmpl w:val="C25CEA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FC62965"/>
    <w:multiLevelType w:val="multilevel"/>
    <w:tmpl w:val="6E0097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6"/>
  </w:num>
  <w:num w:numId="3">
    <w:abstractNumId w:val="7"/>
  </w:num>
  <w:num w:numId="4">
    <w:abstractNumId w:val="19"/>
  </w:num>
  <w:num w:numId="5">
    <w:abstractNumId w:val="11"/>
  </w:num>
  <w:num w:numId="6">
    <w:abstractNumId w:val="9"/>
  </w:num>
  <w:num w:numId="7">
    <w:abstractNumId w:val="21"/>
  </w:num>
  <w:num w:numId="8">
    <w:abstractNumId w:val="3"/>
  </w:num>
  <w:num w:numId="9">
    <w:abstractNumId w:val="18"/>
  </w:num>
  <w:num w:numId="10">
    <w:abstractNumId w:val="10"/>
  </w:num>
  <w:num w:numId="11">
    <w:abstractNumId w:val="4"/>
  </w:num>
  <w:num w:numId="12">
    <w:abstractNumId w:val="5"/>
  </w:num>
  <w:num w:numId="13">
    <w:abstractNumId w:val="12"/>
  </w:num>
  <w:num w:numId="14">
    <w:abstractNumId w:val="15"/>
  </w:num>
  <w:num w:numId="15">
    <w:abstractNumId w:val="22"/>
  </w:num>
  <w:num w:numId="16">
    <w:abstractNumId w:val="6"/>
  </w:num>
  <w:num w:numId="17">
    <w:abstractNumId w:val="8"/>
  </w:num>
  <w:num w:numId="18">
    <w:abstractNumId w:val="23"/>
  </w:num>
  <w:num w:numId="19">
    <w:abstractNumId w:val="20"/>
  </w:num>
  <w:num w:numId="20">
    <w:abstractNumId w:val="0"/>
  </w:num>
  <w:num w:numId="21">
    <w:abstractNumId w:val="13"/>
  </w:num>
  <w:num w:numId="22">
    <w:abstractNumId w:val="1"/>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ED"/>
    <w:rsid w:val="0000071F"/>
    <w:rsid w:val="000116EC"/>
    <w:rsid w:val="000276B2"/>
    <w:rsid w:val="0005381E"/>
    <w:rsid w:val="00074975"/>
    <w:rsid w:val="000D14B7"/>
    <w:rsid w:val="000F5429"/>
    <w:rsid w:val="001205A3"/>
    <w:rsid w:val="00157D77"/>
    <w:rsid w:val="00165880"/>
    <w:rsid w:val="001802F8"/>
    <w:rsid w:val="001B6094"/>
    <w:rsid w:val="001B7B6A"/>
    <w:rsid w:val="001E5B87"/>
    <w:rsid w:val="00212244"/>
    <w:rsid w:val="0021782D"/>
    <w:rsid w:val="002641C0"/>
    <w:rsid w:val="00271762"/>
    <w:rsid w:val="00273E3C"/>
    <w:rsid w:val="00282A2A"/>
    <w:rsid w:val="002A577F"/>
    <w:rsid w:val="002A6846"/>
    <w:rsid w:val="002B6B66"/>
    <w:rsid w:val="002E1103"/>
    <w:rsid w:val="00300E1B"/>
    <w:rsid w:val="003276D8"/>
    <w:rsid w:val="0034078A"/>
    <w:rsid w:val="003A2A7E"/>
    <w:rsid w:val="003A40D5"/>
    <w:rsid w:val="003F1DDC"/>
    <w:rsid w:val="003F1EAB"/>
    <w:rsid w:val="00407C1E"/>
    <w:rsid w:val="00442BC5"/>
    <w:rsid w:val="00487B7C"/>
    <w:rsid w:val="004B35B8"/>
    <w:rsid w:val="004B5D8B"/>
    <w:rsid w:val="004E1D7C"/>
    <w:rsid w:val="004E50A6"/>
    <w:rsid w:val="004F2C01"/>
    <w:rsid w:val="005007C4"/>
    <w:rsid w:val="00516A08"/>
    <w:rsid w:val="00521DAB"/>
    <w:rsid w:val="005466F9"/>
    <w:rsid w:val="00550424"/>
    <w:rsid w:val="00574FFD"/>
    <w:rsid w:val="005759A5"/>
    <w:rsid w:val="00587EB6"/>
    <w:rsid w:val="00594CD7"/>
    <w:rsid w:val="005E0BE1"/>
    <w:rsid w:val="005E3443"/>
    <w:rsid w:val="005E3B98"/>
    <w:rsid w:val="005E6988"/>
    <w:rsid w:val="00623182"/>
    <w:rsid w:val="00642434"/>
    <w:rsid w:val="00661F20"/>
    <w:rsid w:val="00687A1D"/>
    <w:rsid w:val="007517CA"/>
    <w:rsid w:val="00765F55"/>
    <w:rsid w:val="007724CF"/>
    <w:rsid w:val="0079312B"/>
    <w:rsid w:val="007D339C"/>
    <w:rsid w:val="007E208D"/>
    <w:rsid w:val="007E64DB"/>
    <w:rsid w:val="007F5B1C"/>
    <w:rsid w:val="007F74F4"/>
    <w:rsid w:val="00807146"/>
    <w:rsid w:val="008146AA"/>
    <w:rsid w:val="00816DEA"/>
    <w:rsid w:val="008739F3"/>
    <w:rsid w:val="00897CFB"/>
    <w:rsid w:val="008A4014"/>
    <w:rsid w:val="008B64AF"/>
    <w:rsid w:val="008C4D4F"/>
    <w:rsid w:val="009278CB"/>
    <w:rsid w:val="009365DB"/>
    <w:rsid w:val="009417B5"/>
    <w:rsid w:val="00955541"/>
    <w:rsid w:val="009672A6"/>
    <w:rsid w:val="00967CF3"/>
    <w:rsid w:val="00973A93"/>
    <w:rsid w:val="0098749B"/>
    <w:rsid w:val="009C32B8"/>
    <w:rsid w:val="009C5367"/>
    <w:rsid w:val="00A176CB"/>
    <w:rsid w:val="00A65978"/>
    <w:rsid w:val="00A6716A"/>
    <w:rsid w:val="00A70208"/>
    <w:rsid w:val="00B00A2B"/>
    <w:rsid w:val="00B30394"/>
    <w:rsid w:val="00B47831"/>
    <w:rsid w:val="00B74379"/>
    <w:rsid w:val="00BA5102"/>
    <w:rsid w:val="00BB3A1C"/>
    <w:rsid w:val="00BC3B0A"/>
    <w:rsid w:val="00BD1FBC"/>
    <w:rsid w:val="00C21A21"/>
    <w:rsid w:val="00C30E45"/>
    <w:rsid w:val="00C76315"/>
    <w:rsid w:val="00CA146D"/>
    <w:rsid w:val="00CB26B4"/>
    <w:rsid w:val="00CC6E5D"/>
    <w:rsid w:val="00CC77DC"/>
    <w:rsid w:val="00CE5D5F"/>
    <w:rsid w:val="00D03839"/>
    <w:rsid w:val="00D33AED"/>
    <w:rsid w:val="00D46C33"/>
    <w:rsid w:val="00D56E2E"/>
    <w:rsid w:val="00D92446"/>
    <w:rsid w:val="00DD6BE0"/>
    <w:rsid w:val="00DE1659"/>
    <w:rsid w:val="00E3572F"/>
    <w:rsid w:val="00F03BCD"/>
    <w:rsid w:val="00F16F32"/>
    <w:rsid w:val="00F26795"/>
    <w:rsid w:val="00F70A11"/>
    <w:rsid w:val="00FA0493"/>
    <w:rsid w:val="00FA18F5"/>
    <w:rsid w:val="00FE2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CEB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Style1">
    <w:name w:val="Style1"/>
    <w:uiPriority w:val="99"/>
    <w:rsid w:val="002B6B66"/>
    <w:pPr>
      <w:numPr>
        <w:numId w:val="2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customStyle="1" w:styleId="Style1">
    <w:name w:val="Style1"/>
    <w:uiPriority w:val="99"/>
    <w:rsid w:val="002B6B66"/>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978F1-B5AF-0A4F-BE4B-3B7D852E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2799</Words>
  <Characters>15959</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109</cp:revision>
  <dcterms:created xsi:type="dcterms:W3CDTF">2013-04-22T22:39:00Z</dcterms:created>
  <dcterms:modified xsi:type="dcterms:W3CDTF">2013-04-23T09:26:00Z</dcterms:modified>
</cp:coreProperties>
</file>