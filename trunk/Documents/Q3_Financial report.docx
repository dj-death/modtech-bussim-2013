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1                                                       THORELLI-GRAVES-LOPEZ                                   PERIOD:  3    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   INTERNATIONAL OPERATIONS SIMULATION 2000                          03/26/201</w:t>
      </w:r>
      <w:r w:rsidRPr="0090595D">
        <w:rPr>
          <w:rFonts w:ascii="Courier New" w:hAnsi="Courier New" w:cs="Courier New"/>
          <w:sz w:val="16"/>
          <w:szCs w:val="16"/>
        </w:rPr>
        <w:t xml:space="preserve">3 16:51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INTOPIA 2000 --                  UPPSALA U, TEST OF MAPASEQ.HT4</w:t>
      </w:r>
      <w:r w:rsidRPr="0090595D">
        <w:rPr>
          <w:rFonts w:ascii="Courier New" w:hAnsi="Courier New" w:cs="Courier New"/>
          <w:sz w:val="16"/>
          <w:szCs w:val="16"/>
        </w:rPr>
        <w:pgNum/>
        <w:t>: EURECOM INTOPIA CHALLENGE 2013               PAGE: 022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 4 USE TOOLBOX FOR NAME</w:t>
      </w:r>
      <w:bookmarkStart w:id="0" w:name="_GoBack"/>
      <w:bookmarkEnd w:id="0"/>
      <w:r w:rsidRPr="0090595D">
        <w:rPr>
          <w:rFonts w:ascii="Courier New" w:hAnsi="Courier New" w:cs="Courier New"/>
          <w:sz w:val="16"/>
          <w:szCs w:val="16"/>
        </w:rPr>
        <w:t xml:space="preserve">     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BALANCE SHEET                          US                        EU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    BRAZIL            LIECHTENST  CONSOLIDATED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U.S. DOLLAR                   EURO                      REAL            SWISS FRANC  SWISS FRANC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ASSETS                                 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CASH                                       3016745.                  2917258.                  3156147.       20000.    13480019.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A/R PERIOD   4                             1792</w:t>
      </w:r>
      <w:r w:rsidRPr="0090595D">
        <w:rPr>
          <w:rFonts w:ascii="Courier New" w:hAnsi="Courier New" w:cs="Courier New"/>
          <w:sz w:val="16"/>
          <w:szCs w:val="16"/>
        </w:rPr>
        <w:t>905.                  1365064.                        0.                  6136648.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A/R PERIOD   5                                   0.                  1021857.                        0.                  2043714.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INVENTORY STANDARD X           4700</w:t>
      </w:r>
      <w:r w:rsidRPr="0090595D">
        <w:rPr>
          <w:rFonts w:ascii="Courier New" w:hAnsi="Courier New" w:cs="Courier New"/>
          <w:sz w:val="16"/>
          <w:szCs w:val="16"/>
        </w:rPr>
        <w:t>00.                   363092.                        0.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DELUXE   X                0.                        0.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STANDARD Y                0.                  1000041.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</w:t>
      </w:r>
      <w:r w:rsidRPr="0090595D">
        <w:rPr>
          <w:rFonts w:ascii="Courier New" w:hAnsi="Courier New" w:cs="Courier New"/>
          <w:sz w:val="16"/>
          <w:szCs w:val="16"/>
        </w:rPr>
        <w:t xml:space="preserve">    DELUXE   Y                0.                        0.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TOTAL                             470000.                  1363133.                        0.                  3619266.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GOVERNMENT SECURITIES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2000000.                  1500000.                  1000000.           0.     7400000.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TOTAL CURRENT ASSETS                         7279650.                  8167312.                  4156147.       20000.    32679647.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NET PLANT AND EQU</w:t>
      </w:r>
      <w:r w:rsidRPr="0090595D">
        <w:rPr>
          <w:rFonts w:ascii="Courier New" w:hAnsi="Courier New" w:cs="Courier New"/>
          <w:sz w:val="16"/>
          <w:szCs w:val="16"/>
        </w:rPr>
        <w:t>IPMENT                          0.                        0.                        0.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INTER-COMPANY INVESTMENT/HEDGE                                                                                    0.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SUBSI</w:t>
      </w:r>
      <w:r w:rsidRPr="0090595D">
        <w:rPr>
          <w:rFonts w:ascii="Courier New" w:hAnsi="Courier New" w:cs="Courier New"/>
          <w:sz w:val="16"/>
          <w:szCs w:val="16"/>
        </w:rPr>
        <w:t>DIARY CONTROL                                                                                         24040000.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TOTAL ASSETS                                 7279650.                  8167312.                  4156147.    24060000.    32679647.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LIAB</w:t>
      </w:r>
      <w:r w:rsidRPr="0090595D">
        <w:rPr>
          <w:rFonts w:ascii="Courier New" w:hAnsi="Courier New" w:cs="Courier New"/>
          <w:sz w:val="16"/>
          <w:szCs w:val="16"/>
        </w:rPr>
        <w:t>ILITIES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A/P PERIOD   4                             1155641.                  1502095.                    18211.           0.     5210835.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A/P PERIOD   5                                   0.                   725500.                        0.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1451000.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SUPPLIER CREDIT                                  0.                        0.                        0.     4818011.     4818011.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AREA BANK LOANS                                  0.                        0. 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0.                        0.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>0TOTAL CURRENT LIABILITY                      1155641.                  2227595.                    18211.     4818011.    11479845.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INTER-COMPANY LOANS/HEDGE                                       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0.           0.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BANK LOANS PAYABLE                                                                                                0.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LONG-TERM BONDS                                     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 0.           0.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TOTAL LIABILITIES                            1155641.                  2227595.                    18211.     4818011.    11479845.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STOCKHOLDER EQUITY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COMMON STOCK AT PAR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20000000.    20000000.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PAID-IN-CAPITAL                                                                                                   0.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RETAINED EARNINGS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         524009.                   439716.                   137937.     -350011.     1607801.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HOME OFFICE CONTROL                        5600000.                  5500000.                  4000000.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UNREALIZED GAIN (LOSS)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  0.                        0.                        0.     -408000.     -408000.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lastRenderedPageBreak/>
        <w:t xml:space="preserve"> TOTAL EQUITY                                 6124009.                  5939716.                  4137937.    19241989.    21199801.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TOTAL LIABILITY A</w:t>
      </w:r>
      <w:r w:rsidRPr="0090595D">
        <w:rPr>
          <w:rFonts w:ascii="Courier New" w:hAnsi="Courier New" w:cs="Courier New"/>
          <w:sz w:val="16"/>
          <w:szCs w:val="16"/>
        </w:rPr>
        <w:t>ND EQUITY                   7279650.                  8167312.                  4156147.    24060000.    32679647.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NOTE: CASH IS IN A SENSE AN ARTIFICIAL ACCOUNT, REPRESENTING THE SUM OF POSITIVE AND NEGATIVE FOREIGN CURRENCY (FC) BALANCES IN AN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AREA</w:t>
      </w:r>
      <w:r w:rsidRPr="0090595D">
        <w:rPr>
          <w:rFonts w:ascii="Courier New" w:hAnsi="Courier New" w:cs="Courier New"/>
          <w:sz w:val="16"/>
          <w:szCs w:val="16"/>
        </w:rPr>
        <w:t xml:space="preserve">, IN ADDITION TO LOCAL CURRENCY (LC). IF THE FORMAL CASH BALANCE IS 0, THE OVERALL SUM OF CURRENCIES BEFORE SUPPLIER CREDIT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(SC) WOULD ALMOST INVARIABLY BE NEGATIVE. THE INTEGRITY OF THE BALANCE SHEET IS RESTORED BY THE SC ACCOUNT (WHICH INCLUDES SC  </w:t>
      </w:r>
      <w:r w:rsidRPr="0090595D">
        <w:rPr>
          <w:rFonts w:ascii="Courier New" w:hAnsi="Courier New" w:cs="Courier New"/>
          <w:sz w:val="16"/>
          <w:szCs w:val="16"/>
        </w:rPr>
        <w:t xml:space="preserve">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INTEREST AS WELL). FOR A DETAILED VIEW OF LC AND FC HOLDINGS IN UNITS AND THEIR VALUE IN LC SEE THE FOREIGN CURRENCY STATEMENT.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>1                                                       THORELLI-GRAVES-LOPEZ                                   PERIOD</w:t>
      </w:r>
      <w:r w:rsidRPr="0090595D">
        <w:rPr>
          <w:rFonts w:ascii="Courier New" w:hAnsi="Courier New" w:cs="Courier New"/>
          <w:sz w:val="16"/>
          <w:szCs w:val="16"/>
        </w:rPr>
        <w:t xml:space="preserve">:  3    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   INTERNATIONAL OPERATIONS SIMULATION 2000                          03/26/2013 16:51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INTOPIA 2000 --                  UPPSALA U, TEST OF MAPASEQ.HT4</w:t>
      </w:r>
      <w:r w:rsidRPr="0090595D">
        <w:rPr>
          <w:rFonts w:ascii="Courier New" w:hAnsi="Courier New" w:cs="Courier New"/>
          <w:sz w:val="16"/>
          <w:szCs w:val="16"/>
        </w:rPr>
        <w:pgNum/>
        <w:t xml:space="preserve">: EURECOM INTOPIA CHALLENGE 2013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PAGE: 023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 4 USE TOOLBOX FOR NAME     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INCOME STATEMENT                       US                        EU                      BRAZIL            LIECHTENST  CONSOLIDATED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U.S. DOLLAR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EURO                      REAL            SWISS FRANC  SWISS FRANC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CHIP          PC          CHIP          PC          CHIP          PC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STANDARD SALES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CONSUMER                     165850.     282</w:t>
      </w:r>
      <w:r w:rsidRPr="0090595D">
        <w:rPr>
          <w:rFonts w:ascii="Courier New" w:hAnsi="Courier New" w:cs="Courier New"/>
          <w:sz w:val="16"/>
          <w:szCs w:val="16"/>
        </w:rPr>
        <w:t>2325.      270530.     3135660.           0.           0.                 12489913.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INTRA-COMPANY                     0.           0.           0.           0.           0.           0.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INTER-COMPANY 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0.           0.           0.           0.           0.           0.                        0.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COMPONENT                         0.                        0.                        0.             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LESS COST OF GOODS    </w:t>
      </w:r>
      <w:r w:rsidRPr="0090595D">
        <w:rPr>
          <w:rFonts w:ascii="Courier New" w:hAnsi="Courier New" w:cs="Courier New"/>
          <w:sz w:val="16"/>
          <w:szCs w:val="16"/>
        </w:rPr>
        <w:t xml:space="preserve">          99510.     1881550.      174804.     2095191.           0.           0.                  8304004.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GROSS MARGIN                    66340.      940775.       95726.     1040469.           0.           0.                  4185909.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DELUXE SALES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CONSUMER                          0.           0.           0.           0.           0.           0.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INTRA-COMPANY                     0.           0.           0.           0.           0.           0.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INTER-COMPANY                     0.           0.           0.           0.           0.           0.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COMPONENT                         0.                        0.                        0.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LESS COST OF GOODS                  0.           0.           0.           0.           0.           0.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GROSS MARGIN                        0.           0.           0.           0.           0.   </w:t>
      </w:r>
      <w:r w:rsidRPr="0090595D">
        <w:rPr>
          <w:rFonts w:ascii="Courier New" w:hAnsi="Courier New" w:cs="Courier New"/>
          <w:sz w:val="16"/>
          <w:szCs w:val="16"/>
        </w:rPr>
        <w:t xml:space="preserve">        0.                        0.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TOTAL GROSS MARGIN                66340.      940775.       95726.     1040469.           0.           0.                  4185909.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>0OPERATING EXPENSE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COMMERCIAL AND ADMIN.           25009.      601833.       304</w:t>
      </w:r>
      <w:r w:rsidRPr="0090595D">
        <w:rPr>
          <w:rFonts w:ascii="Courier New" w:hAnsi="Courier New" w:cs="Courier New"/>
          <w:sz w:val="16"/>
          <w:szCs w:val="16"/>
        </w:rPr>
        <w:t>02.      520560.           0.           0.                  2292924.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ADVERTISING                      3000.        5000.        3000.        5000.           0.           0.                    31200.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TRANSFER                            0.           </w:t>
      </w:r>
      <w:r w:rsidRPr="0090595D">
        <w:rPr>
          <w:rFonts w:ascii="Courier New" w:hAnsi="Courier New" w:cs="Courier New"/>
          <w:sz w:val="16"/>
          <w:szCs w:val="16"/>
        </w:rPr>
        <w:t>0.           0.           0.           0.           0.                        0.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INVENTORY                           0.           0.        1252.       82006.           0.           0.                   166517.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SALES EXPEDITING                    0</w:t>
      </w:r>
      <w:r w:rsidRPr="0090595D">
        <w:rPr>
          <w:rFonts w:ascii="Courier New" w:hAnsi="Courier New" w:cs="Courier New"/>
          <w:sz w:val="16"/>
          <w:szCs w:val="16"/>
        </w:rPr>
        <w:t>.           0.           0.           0.           0.           0.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METHODS IMPROVEMENT                 0.           0.           0.           0.           0.           0.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DEPRECIATION AND FIXED   </w:t>
      </w:r>
      <w:r w:rsidRPr="0090595D">
        <w:rPr>
          <w:rFonts w:ascii="Courier New" w:hAnsi="Courier New" w:cs="Courier New"/>
          <w:sz w:val="16"/>
          <w:szCs w:val="16"/>
        </w:rPr>
        <w:t xml:space="preserve">           0.           0.           0.           0.           0.           0.                        0.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NET OPERATING EXPENSE             28009.      606833.       34654.      607567.           0.           0.                  2490641.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NET EARNINGS FR</w:t>
      </w:r>
      <w:r w:rsidRPr="0090595D">
        <w:rPr>
          <w:rFonts w:ascii="Courier New" w:hAnsi="Courier New" w:cs="Courier New"/>
          <w:sz w:val="16"/>
          <w:szCs w:val="16"/>
        </w:rPr>
        <w:t>OM OPER.           38331.      333942.       61072.      432902.           0.           0.                  1695268.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TOTAL NET OPER. EARNINGS                      372273.                   493975.                        0.                  1695268.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>0NON</w:t>
      </w:r>
      <w:r w:rsidRPr="0090595D">
        <w:rPr>
          <w:rFonts w:ascii="Courier New" w:hAnsi="Courier New" w:cs="Courier New"/>
          <w:sz w:val="16"/>
          <w:szCs w:val="16"/>
        </w:rPr>
        <w:t>-OPERATING INCOME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LICENSES  CHIP                                                                                                    0.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LICENSES  PC                                                                      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0.           0.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INTEREST INCOME                              55009.                    44514.                    60702.           0.      229965.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MISCELLANEOUS INCOME                             0.                        0.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0.           0.           0.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TOTAL NON-OPER. INCOME                         55009.                    44514.                    60702.           0.      229965.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>0NON-OPERATING EXPENSE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lastRenderedPageBreak/>
        <w:t xml:space="preserve">   LICENSES  CHIP                    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                   0.           0.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LICENSES  PC                                                                                                      0.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MARKET RESEARCH       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84000.       84000.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R &amp; D NEW CHIP                                                                                                    0.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R &amp; D NEW PC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0.           0.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INTEREST EXPENSE                                 0.                        0.                        0.      254634.      254634.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MISCELLANEOUS EX</w:t>
      </w:r>
      <w:r w:rsidRPr="0090595D">
        <w:rPr>
          <w:rFonts w:ascii="Courier New" w:hAnsi="Courier New" w:cs="Courier New"/>
          <w:sz w:val="16"/>
          <w:szCs w:val="16"/>
        </w:rPr>
        <w:t>PENSE                            0.                        0.                        0.           0.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COST OF EXCHANGE                                 0.                        0.                        0.       49200.       49200.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TOTAL </w:t>
      </w:r>
      <w:r w:rsidRPr="0090595D">
        <w:rPr>
          <w:rFonts w:ascii="Courier New" w:hAnsi="Courier New" w:cs="Courier New"/>
          <w:sz w:val="16"/>
          <w:szCs w:val="16"/>
        </w:rPr>
        <w:t>NON-OPER. EXPENSE                            0.                        0.                        0.      387834.      387834.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0REALIZED   GAIN (LOSS)                             0.                        0.                        0.           0.          </w:t>
      </w:r>
      <w:r w:rsidRPr="0090595D">
        <w:rPr>
          <w:rFonts w:ascii="Courier New" w:hAnsi="Courier New" w:cs="Courier New"/>
          <w:sz w:val="16"/>
          <w:szCs w:val="16"/>
        </w:rPr>
        <w:t xml:space="preserve">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GROSS EARNINGS                                427282.                   538488.                    60702.     -387834.     1537399.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INCOME TAX                                  213641.                   215395.                    18211.           </w:t>
      </w:r>
      <w:r w:rsidRPr="0090595D">
        <w:rPr>
          <w:rFonts w:ascii="Courier New" w:hAnsi="Courier New" w:cs="Courier New"/>
          <w:sz w:val="16"/>
          <w:szCs w:val="16"/>
        </w:rPr>
        <w:t>0.      847635.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CAPITAL TRANSFER TAX                             0.                        0.                        0.           0.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NET EARNINGS                                  213641.                   323093.                    42492</w:t>
      </w:r>
      <w:r w:rsidRPr="0090595D">
        <w:rPr>
          <w:rFonts w:ascii="Courier New" w:hAnsi="Courier New" w:cs="Courier New"/>
          <w:sz w:val="16"/>
          <w:szCs w:val="16"/>
        </w:rPr>
        <w:t>.     -387834.      689765.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DIVIDENDS                                                                                                         0.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TO RETAINED EARNINGS                          213641.                   323093.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42492.     -387834.      689765.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1                                                       THORELLI-GRAVES-LOPEZ                                   PERIOD:  3    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   INTERNATIONAL OPERATIONS SIMULATIO</w:t>
      </w:r>
      <w:r w:rsidRPr="0090595D">
        <w:rPr>
          <w:rFonts w:ascii="Courier New" w:hAnsi="Courier New" w:cs="Courier New"/>
          <w:sz w:val="16"/>
          <w:szCs w:val="16"/>
        </w:rPr>
        <w:t xml:space="preserve">N 2000                          03/26/2013 16:51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INTOPIA 2000 --                  UPPSALA U, TEST OF MAPASEQ.HT4</w:t>
      </w:r>
      <w:r w:rsidRPr="0090595D">
        <w:rPr>
          <w:rFonts w:ascii="Courier New" w:hAnsi="Courier New" w:cs="Courier New"/>
          <w:sz w:val="16"/>
          <w:szCs w:val="16"/>
        </w:rPr>
        <w:pgNum/>
        <w:t>: EURECOM INTOPIA CHALLENGE 2013               PAGE: 024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 4 USE TOOLBOX FOR NAME     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MANAGEMENT INFORMATION SYS</w:t>
      </w:r>
      <w:r w:rsidRPr="0090595D">
        <w:rPr>
          <w:rFonts w:ascii="Courier New" w:hAnsi="Courier New" w:cs="Courier New"/>
          <w:sz w:val="16"/>
          <w:szCs w:val="16"/>
        </w:rPr>
        <w:t xml:space="preserve">TEM             US                               EU                             BRAZIL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CHIP             PC              CHIP             PC              CHIP             PC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STANDARD SALES UNITS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CONSUM</w:t>
      </w:r>
      <w:r w:rsidRPr="0090595D">
        <w:rPr>
          <w:rFonts w:ascii="Courier New" w:hAnsi="Courier New" w:cs="Courier New"/>
          <w:sz w:val="16"/>
          <w:szCs w:val="16"/>
        </w:rPr>
        <w:t>ER                          3317.             17105.         4162.             14253.           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INTRA-COMPANY                        0.                 0.            0.                 0.           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INTE</w:t>
      </w:r>
      <w:r w:rsidRPr="0090595D">
        <w:rPr>
          <w:rFonts w:ascii="Courier New" w:hAnsi="Courier New" w:cs="Courier New"/>
          <w:sz w:val="16"/>
          <w:szCs w:val="16"/>
        </w:rPr>
        <w:t>R-COMPANY                        0.                 0.            0.                 0.           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COMPONENT                            0.                               0.       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DELUXE   SALES UNITS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</w:t>
      </w:r>
      <w:r w:rsidRPr="0090595D">
        <w:rPr>
          <w:rFonts w:ascii="Courier New" w:hAnsi="Courier New" w:cs="Courier New"/>
          <w:sz w:val="16"/>
          <w:szCs w:val="16"/>
        </w:rPr>
        <w:t xml:space="preserve">  CONSUMER                             0.                 0.            0.                 0.           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INTRA-COMPANY                        0.                 0.            0.                 0.           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INTER-COMPANY                        0.                 0.            0.                 0.           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COMPONENT                            0.                               0.       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MANUFACTURING</w:t>
      </w:r>
      <w:r w:rsidRPr="0090595D">
        <w:rPr>
          <w:rFonts w:ascii="Courier New" w:hAnsi="Courier New" w:cs="Courier New"/>
          <w:sz w:val="16"/>
          <w:szCs w:val="16"/>
        </w:rPr>
        <w:t xml:space="preserve"> COST ANALYSIS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PL(1) STANDARD COST                  0.       0./       0.            0.       0./       0.            0.       0./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UNITS                 0.                 0.            0.                 0.            0.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DELUXE   COST                  0.       0./       0.            0.       0./       0.            0.       0./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UNITS                 0.                 0.            0.                 0.            0.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PL(2) STANDARD COST                  0.       0./       0.            0.       0./       0.            0.       0./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UNITS                 0.                 0.            0.                 0.            0</w:t>
      </w:r>
      <w:r w:rsidRPr="0090595D">
        <w:rPr>
          <w:rFonts w:ascii="Courier New" w:hAnsi="Courier New" w:cs="Courier New"/>
          <w:sz w:val="16"/>
          <w:szCs w:val="16"/>
        </w:rPr>
        <w:t>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DELUXE   COST                  0.       0./       0.            0.       0./       0.            0.       0./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UNITS                 0.                 0.            0.                 0.           </w:t>
      </w:r>
      <w:r w:rsidRPr="0090595D">
        <w:rPr>
          <w:rFonts w:ascii="Courier New" w:hAnsi="Courier New" w:cs="Courier New"/>
          <w:sz w:val="16"/>
          <w:szCs w:val="16"/>
        </w:rPr>
        <w:t xml:space="preserve">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PL(3) STANDARD COST                  0.       0./       0.            0.       0./       0.            0.       0./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UNITS                 0.                 0.            0.                 0.         </w:t>
      </w:r>
      <w:r w:rsidRPr="0090595D">
        <w:rPr>
          <w:rFonts w:ascii="Courier New" w:hAnsi="Courier New" w:cs="Courier New"/>
          <w:sz w:val="16"/>
          <w:szCs w:val="16"/>
        </w:rPr>
        <w:t xml:space="preserve">  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DELUXE   COST                  0.       0./       0.            0.       0./       0.            0.       0./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UNITS                 0.                 0.            0.                 0.       </w:t>
      </w:r>
      <w:r w:rsidRPr="0090595D">
        <w:rPr>
          <w:rFonts w:ascii="Courier New" w:hAnsi="Courier New" w:cs="Courier New"/>
          <w:sz w:val="16"/>
          <w:szCs w:val="16"/>
        </w:rPr>
        <w:t xml:space="preserve">    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STANDARD GRADE                 0.                 0.            0.                 0.           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lastRenderedPageBreak/>
        <w:t xml:space="preserve">         DELUXE   GRADE                 0.                 0.            0.                 0.     </w:t>
      </w:r>
      <w:r w:rsidRPr="0090595D">
        <w:rPr>
          <w:rFonts w:ascii="Courier New" w:hAnsi="Courier New" w:cs="Courier New"/>
          <w:sz w:val="16"/>
          <w:szCs w:val="16"/>
        </w:rPr>
        <w:t xml:space="preserve">      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INTRA-CO. PURCHASES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COST                  0.                 0.            0.                 0.           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UNITS                 0.                 0.            </w:t>
      </w:r>
      <w:r w:rsidRPr="0090595D">
        <w:rPr>
          <w:rFonts w:ascii="Courier New" w:hAnsi="Courier New" w:cs="Courier New"/>
          <w:sz w:val="16"/>
          <w:szCs w:val="16"/>
        </w:rPr>
        <w:t>0.                 0.            0.                 0.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INTER-CO. PURCHASES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COST             470000.           1650000.       320000.           2205000.           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UNITS             10000.     </w:t>
      </w:r>
      <w:r w:rsidRPr="0090595D">
        <w:rPr>
          <w:rFonts w:ascii="Courier New" w:hAnsi="Courier New" w:cs="Courier New"/>
          <w:sz w:val="16"/>
          <w:szCs w:val="16"/>
        </w:rPr>
        <w:t xml:space="preserve">        15000.         5000.             15000.            0.                 0.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>0COMPONENTS EXPEDITED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COSTS                 0.                               0.       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UNITS                 0</w:t>
      </w:r>
      <w:r w:rsidRPr="0090595D">
        <w:rPr>
          <w:rFonts w:ascii="Courier New" w:hAnsi="Courier New" w:cs="Courier New"/>
          <w:sz w:val="16"/>
          <w:szCs w:val="16"/>
        </w:rPr>
        <w:t>.                               0.       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GRADE                 0.                               0.       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ENDING INVENTORY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STANDARD UNITS                   10000.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0.         6026.              6803.            0.                 0.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GRADE                       0.                 0.            0.                 0.           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DELUXE   UNITS                       0.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0.            0.                 0.            0.                 0.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GRADE                       0.                 0.            0.                 0.           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0PLANTS BUILT AND BUILDING              0.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0.            0.                 0.            0.                 0.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PLANT NUMBERS                                                                                                         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0NO. REG. SALES OFFICES                 3.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      3.                               0.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MAX. PRODUCIBLE GRADE                  0.                 0.            0.                 0.           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MAX. OWNED GRADE                       0.                 0.       </w:t>
      </w:r>
      <w:r w:rsidRPr="0090595D">
        <w:rPr>
          <w:rFonts w:ascii="Courier New" w:hAnsi="Courier New" w:cs="Courier New"/>
          <w:sz w:val="16"/>
          <w:szCs w:val="16"/>
        </w:rPr>
        <w:t xml:space="preserve">     0.                 0.            0.                 0.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1                                                       THORELLI-GRAVES-LOPEZ                                   PERIOD:  3    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   INTERNATIONAL </w:t>
      </w:r>
      <w:r w:rsidRPr="0090595D">
        <w:rPr>
          <w:rFonts w:ascii="Courier New" w:hAnsi="Courier New" w:cs="Courier New"/>
          <w:sz w:val="16"/>
          <w:szCs w:val="16"/>
        </w:rPr>
        <w:t xml:space="preserve">OPERATIONS SIMULATION 2000                          03/26/2013 16:51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INTOPIA 2000 --                  UPPSALA U, TEST OF MAPASEQ.HT4</w:t>
      </w:r>
      <w:r w:rsidRPr="0090595D">
        <w:rPr>
          <w:rFonts w:ascii="Courier New" w:hAnsi="Courier New" w:cs="Courier New"/>
          <w:sz w:val="16"/>
          <w:szCs w:val="16"/>
        </w:rPr>
        <w:pgNum/>
        <w:t>: EURECOM INTOPIA CHALLENGE 2013               PAGE: 025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COMPANY   4                                       FORE</w:t>
      </w:r>
      <w:r w:rsidRPr="0090595D">
        <w:rPr>
          <w:rFonts w:ascii="Courier New" w:hAnsi="Courier New" w:cs="Courier New"/>
          <w:sz w:val="16"/>
          <w:szCs w:val="16"/>
        </w:rPr>
        <w:t>IGN CURRENCY STATEMENT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0SUMMARY OF CURRENCY HOLDINGS              US                        EU                      BRAZIL                 LIECHTENST.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UNITS        VALUE        UNITS        VALUE        UNITS        </w:t>
      </w:r>
      <w:r w:rsidRPr="0090595D">
        <w:rPr>
          <w:rFonts w:ascii="Courier New" w:hAnsi="Courier New" w:cs="Courier New"/>
          <w:sz w:val="16"/>
          <w:szCs w:val="16"/>
        </w:rPr>
        <w:t>VALUE        UNITS        VALUE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U.S. DOLLAR                     3016745.     3016745.           0.           0.           0.           0.           0.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EURO                                  0.           0.     2917258.     2917258.         </w:t>
      </w:r>
      <w:r w:rsidRPr="0090595D">
        <w:rPr>
          <w:rFonts w:ascii="Courier New" w:hAnsi="Courier New" w:cs="Courier New"/>
          <w:sz w:val="16"/>
          <w:szCs w:val="16"/>
        </w:rPr>
        <w:t xml:space="preserve">  0.           0.           0.           0.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REAL                                  0.           0.           0.           0.     3156147.     3156147.           0.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SWISS FRANC                           0.           0.           0.          </w:t>
      </w:r>
      <w:r w:rsidRPr="0090595D">
        <w:rPr>
          <w:rFonts w:ascii="Courier New" w:hAnsi="Courier New" w:cs="Courier New"/>
          <w:sz w:val="16"/>
          <w:szCs w:val="16"/>
        </w:rPr>
        <w:t xml:space="preserve"> 0.           0.           0.       20000.       20000.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------------              ------------              ------------              ------------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CASH ON BALANCE SHEET:                       3016745.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2917258.                  3156147.                    20000.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0AMOUNTS ARE STATED IN THE UNITS OF THE CURRENCY INDICATED IN THE UPPER LEFT HAND CORNER OF EACH TABLE BELOW, EXCEPT FOR THE LAST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THREE LINES. THESE INDENTED LINES ARE IN THE CURREN</w:t>
      </w:r>
      <w:r w:rsidRPr="0090595D">
        <w:rPr>
          <w:rFonts w:ascii="Courier New" w:hAnsi="Courier New" w:cs="Courier New"/>
          <w:sz w:val="16"/>
          <w:szCs w:val="16"/>
        </w:rPr>
        <w:t>CIES OF THE AREA NAMED AT THE TOP OF THE COLUMNS.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"VALUE OF HOLDINGS" NUMBERS OF ALL CURRENCIES IN AN AREA COLUMN ADD UP TO THE CASH AMOUNT ON THE BALANCE SHEET OF THAT AREA.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"INTEREST (+)/(-)" INDICATE UNITS OF CORRESPONDING CURRENCY RECEIVED/PAID IN </w:t>
      </w:r>
      <w:r w:rsidRPr="0090595D">
        <w:rPr>
          <w:rFonts w:ascii="Courier New" w:hAnsi="Courier New" w:cs="Courier New"/>
          <w:sz w:val="16"/>
          <w:szCs w:val="16"/>
        </w:rPr>
        <w:t xml:space="preserve">THE CURRENT PERIOD. THE SUM OF THESE AMOUNTS EXPRESSED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 THE AREA CURRENCY CORRESPOND TO INCOME STATEMENT DATA.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SECURITIES IN FOREIGN CURRENCIES ARE RECORDED IN HOME OFFICE ONLY; AS AREA SECURITIES CAN ONLY BE HELD IN LOCAL CURRENCIES, THEY ARE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NOT</w:t>
      </w:r>
      <w:r w:rsidRPr="0090595D">
        <w:rPr>
          <w:rFonts w:ascii="Courier New" w:hAnsi="Courier New" w:cs="Courier New"/>
          <w:sz w:val="16"/>
          <w:szCs w:val="16"/>
        </w:rPr>
        <w:t xml:space="preserve"> A SEPARATE COMPONENT OF THE FOREIGN CURRENCY STATEMENT. INITIAL HOLDINGS OF AN F.C. THIS Q EQUAL HOLDING UNITS OF PAST Q FCS.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NOTE: SUPPLIER CREDIT (PRINCIPAL) IS INCLUDED IN RECEIPTS IN RESPECTIVE LOCAL CURRENCY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U.S. DOLLAR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-----------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US                EU              BRAZIL         LIECHTENST.    CONSOLIDATED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EXCHANGE RATE                   1.000              .950             3.167             1.900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RECEIPTS                     5781434.                0.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0.          3000000.          8781434.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lastRenderedPageBreak/>
        <w:t xml:space="preserve"> DISBURSEMENT                 5148558.                0.                0.          3000000.          8148558.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HOLDING UNITS                3016745.                0.                0.                0.          3</w:t>
      </w:r>
      <w:r w:rsidRPr="0090595D">
        <w:rPr>
          <w:rFonts w:ascii="Courier New" w:hAnsi="Courier New" w:cs="Courier New"/>
          <w:sz w:val="16"/>
          <w:szCs w:val="16"/>
        </w:rPr>
        <w:t>016745.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A/R PERIOD   4               1792905.                </w:t>
      </w:r>
      <w:r w:rsidRPr="0090595D">
        <w:rPr>
          <w:rFonts w:ascii="Courier New" w:hAnsi="Courier New" w:cs="Courier New"/>
          <w:sz w:val="16"/>
          <w:szCs w:val="16"/>
          <w:lang w:val="pt-PT"/>
        </w:rPr>
        <w:t>0.                0.                            1792905.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A/R PERIOD   5                     0.                0.                0.          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A/P PERIOD   4        </w:t>
      </w: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      1155641.                </w:t>
      </w:r>
      <w:r w:rsidRPr="0090595D">
        <w:rPr>
          <w:rFonts w:ascii="Courier New" w:hAnsi="Courier New" w:cs="Courier New"/>
          <w:sz w:val="16"/>
          <w:szCs w:val="16"/>
        </w:rPr>
        <w:t>0.                0.                            1155641.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A/P PERIOD   5                     0.                0.                0.          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INTEREST (+)                   55009.                0</w:t>
      </w:r>
      <w:r w:rsidRPr="0090595D">
        <w:rPr>
          <w:rFonts w:ascii="Courier New" w:hAnsi="Courier New" w:cs="Courier New"/>
          <w:sz w:val="16"/>
          <w:szCs w:val="16"/>
        </w:rPr>
        <w:t>.                0.                0.            55009.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INTEREST (-)                       0.                0.                0.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SECURITIES IN HOME OFFICE                                           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BONDS IN HOME OFFICE                                                     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INTER-CO INVESTMENT/HEDGE                                                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LOANS/</w:t>
      </w:r>
      <w:r w:rsidRPr="0090595D">
        <w:rPr>
          <w:rFonts w:ascii="Courier New" w:hAnsi="Courier New" w:cs="Courier New"/>
          <w:sz w:val="16"/>
          <w:szCs w:val="16"/>
        </w:rPr>
        <w:t>HEDGE PAYABLE                                                      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UNREALIZED G/L                  0.                0.                0.          -210000.          -210000.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REALIZED G/L                    0.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0.                0.                0.                0.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de-DE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VALUE OF HOLDINGS         3016745.                </w:t>
      </w:r>
      <w:r w:rsidRPr="0090595D">
        <w:rPr>
          <w:rFonts w:ascii="Courier New" w:hAnsi="Courier New" w:cs="Courier New"/>
          <w:sz w:val="16"/>
          <w:szCs w:val="16"/>
          <w:lang w:val="de-DE"/>
        </w:rPr>
        <w:t>0.                0.                0.          5731816.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de-DE"/>
        </w:rPr>
      </w:pPr>
      <w:r w:rsidRPr="0090595D">
        <w:rPr>
          <w:rFonts w:ascii="Courier New" w:hAnsi="Courier New" w:cs="Courier New"/>
          <w:sz w:val="16"/>
          <w:szCs w:val="16"/>
          <w:lang w:val="de-DE"/>
        </w:rPr>
        <w:t xml:space="preserve">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de-DE"/>
        </w:rPr>
      </w:pPr>
      <w:r w:rsidRPr="0090595D">
        <w:rPr>
          <w:rFonts w:ascii="Courier New" w:hAnsi="Courier New" w:cs="Courier New"/>
          <w:sz w:val="16"/>
          <w:szCs w:val="16"/>
          <w:lang w:val="de-DE"/>
        </w:rPr>
        <w:t xml:space="preserve"> EURO 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  <w:lang w:val="de-DE"/>
        </w:rPr>
        <w:t xml:space="preserve"> ----                             US                E</w:t>
      </w:r>
      <w:r w:rsidRPr="0090595D">
        <w:rPr>
          <w:rFonts w:ascii="Courier New" w:hAnsi="Courier New" w:cs="Courier New"/>
          <w:sz w:val="16"/>
          <w:szCs w:val="16"/>
          <w:lang w:val="de-DE"/>
        </w:rPr>
        <w:t xml:space="preserve">U              BRAZIL         LIECHTENST.    </w:t>
      </w:r>
      <w:r w:rsidRPr="0090595D">
        <w:rPr>
          <w:rFonts w:ascii="Courier New" w:hAnsi="Courier New" w:cs="Courier New"/>
          <w:sz w:val="16"/>
          <w:szCs w:val="16"/>
        </w:rPr>
        <w:t>CONSOLIDATED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EXCHANGE RATE                   1.053             1.000             3.333             2.000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RECEIPTS                           0.          6131986.                0.          3000000.          9</w:t>
      </w:r>
      <w:r w:rsidRPr="0090595D">
        <w:rPr>
          <w:rFonts w:ascii="Courier New" w:hAnsi="Courier New" w:cs="Courier New"/>
          <w:sz w:val="16"/>
          <w:szCs w:val="16"/>
        </w:rPr>
        <w:t>131986.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DISBURSEMENT                       0.          4765932.                0.          3000000.          7765932.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HOLDING UNITS                      0.          2917258.                0.                0.          2917258.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A/R PERIOD   4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0.          </w:t>
      </w:r>
      <w:r w:rsidRPr="0090595D">
        <w:rPr>
          <w:rFonts w:ascii="Courier New" w:hAnsi="Courier New" w:cs="Courier New"/>
          <w:sz w:val="16"/>
          <w:szCs w:val="16"/>
          <w:lang w:val="pt-PT"/>
        </w:rPr>
        <w:t>1365064.                0.                            1365064.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A/R PERIOD   5                     0.          1021857.                0.                            1021857.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A/P PERIOD   4                     0.          </w:t>
      </w:r>
      <w:r w:rsidRPr="0090595D">
        <w:rPr>
          <w:rFonts w:ascii="Courier New" w:hAnsi="Courier New" w:cs="Courier New"/>
          <w:sz w:val="16"/>
          <w:szCs w:val="16"/>
        </w:rPr>
        <w:t>1502095</w:t>
      </w:r>
      <w:r w:rsidRPr="0090595D">
        <w:rPr>
          <w:rFonts w:ascii="Courier New" w:hAnsi="Courier New" w:cs="Courier New"/>
          <w:sz w:val="16"/>
          <w:szCs w:val="16"/>
        </w:rPr>
        <w:t>.                0.                            1502095.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A/P PERIOD   5                     0.           725500.                0.                             725500.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INTEREST (+)                       0.            44514.                0.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0.            44514.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INTEREST (-)                       0.                0.                0.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SECURITIES IN HOME OFFICE                                                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BONDS </w:t>
      </w:r>
      <w:r w:rsidRPr="0090595D">
        <w:rPr>
          <w:rFonts w:ascii="Courier New" w:hAnsi="Courier New" w:cs="Courier New"/>
          <w:sz w:val="16"/>
          <w:szCs w:val="16"/>
        </w:rPr>
        <w:t>IN HOME OFFICE                                                     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INTER-CO INVESTMENT/HEDGE                                                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LOANS/HEDGE PAYABLE 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UNREALIZED G/L                  0.                0.                0.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REALIZED G/L                    0.                0.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0.                0.                0.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VALUE OF HOLDINGS               0.          2917258.                0.                0.          5834515.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1                                                       THORELLI-GRAVES-LOPEZ     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PERIOD:  3    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   INTERNATIONAL OPERATIONS SIMULATION 2000                          03/26/2013 16:51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INTOPIA 2000 --                  UPPSALA U, TEST OF MAPASEQ.HT4</w:t>
      </w:r>
      <w:r w:rsidRPr="0090595D">
        <w:rPr>
          <w:rFonts w:ascii="Courier New" w:hAnsi="Courier New" w:cs="Courier New"/>
          <w:sz w:val="16"/>
          <w:szCs w:val="16"/>
        </w:rPr>
        <w:pgNum/>
        <w:t>: EURECOM INTOPIA CHA</w:t>
      </w:r>
      <w:r w:rsidRPr="0090595D">
        <w:rPr>
          <w:rFonts w:ascii="Courier New" w:hAnsi="Courier New" w:cs="Courier New"/>
          <w:sz w:val="16"/>
          <w:szCs w:val="16"/>
        </w:rPr>
        <w:t>LLENGE 2013               PAGE: 026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de-DE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</w:t>
      </w:r>
      <w:r w:rsidRPr="0090595D">
        <w:rPr>
          <w:rFonts w:ascii="Courier New" w:hAnsi="Courier New" w:cs="Courier New"/>
          <w:sz w:val="16"/>
          <w:szCs w:val="16"/>
          <w:lang w:val="de-DE"/>
        </w:rPr>
        <w:t xml:space="preserve">REAL 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  <w:lang w:val="de-DE"/>
        </w:rPr>
        <w:t xml:space="preserve"> ----                             US                EU              BRAZIL         LIECHTENST.    </w:t>
      </w:r>
      <w:r w:rsidRPr="0090595D">
        <w:rPr>
          <w:rFonts w:ascii="Courier New" w:hAnsi="Courier New" w:cs="Courier New"/>
          <w:sz w:val="16"/>
          <w:szCs w:val="16"/>
        </w:rPr>
        <w:t>CONSOLIDATED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EXCHANGE RATE                    .316              .300             1.000              .6</w:t>
      </w:r>
      <w:r w:rsidRPr="0090595D">
        <w:rPr>
          <w:rFonts w:ascii="Courier New" w:hAnsi="Courier New" w:cs="Courier New"/>
          <w:sz w:val="16"/>
          <w:szCs w:val="16"/>
        </w:rPr>
        <w:t>00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RECEIPTS                           0.                0.          4060702.          1000000.          5060702.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DISBURSEMENT                       0.                0.          1040905.          1000000.          2040905.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HOLDING UNITS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0.                0.          3156147.                0.          3156147.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A/R PERIOD   4                     0.                </w:t>
      </w:r>
      <w:r w:rsidRPr="0090595D">
        <w:rPr>
          <w:rFonts w:ascii="Courier New" w:hAnsi="Courier New" w:cs="Courier New"/>
          <w:sz w:val="16"/>
          <w:szCs w:val="16"/>
          <w:lang w:val="pt-PT"/>
        </w:rPr>
        <w:t>0.                0.                                  0.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A/R PERIOD   5                     0.                0.    </w:t>
      </w: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           0.                                  0.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A/P PERIOD   4                     0.                </w:t>
      </w:r>
      <w:r w:rsidRPr="0090595D">
        <w:rPr>
          <w:rFonts w:ascii="Courier New" w:hAnsi="Courier New" w:cs="Courier New"/>
          <w:sz w:val="16"/>
          <w:szCs w:val="16"/>
        </w:rPr>
        <w:t>0.            18211.                              18211.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A/P PERIOD   5                     0.                0.                0.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lastRenderedPageBreak/>
        <w:t xml:space="preserve"> INTEREST (+)                       0.                0.            60702.                0.            60702.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INTEREST (-)                       0.                0.                0.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SECURITIES </w:t>
      </w:r>
      <w:r w:rsidRPr="0090595D">
        <w:rPr>
          <w:rFonts w:ascii="Courier New" w:hAnsi="Courier New" w:cs="Courier New"/>
          <w:sz w:val="16"/>
          <w:szCs w:val="16"/>
        </w:rPr>
        <w:t>IN HOME OFFICE                                                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BONDS IN HOME OFFICE                                                     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INTER-CO INVESTMENT/HEDGE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LOANS/HEDGE PAYABLE                                                      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UNREALIZED G/L                  0.                0.                0.  </w:t>
      </w:r>
      <w:r w:rsidRPr="0090595D">
        <w:rPr>
          <w:rFonts w:ascii="Courier New" w:hAnsi="Courier New" w:cs="Courier New"/>
          <w:sz w:val="16"/>
          <w:szCs w:val="16"/>
        </w:rPr>
        <w:t xml:space="preserve">        -198000.          -198000.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REALIZED G/L                    0.                0.                0.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de-DE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VALUE OF HOLDINGS               0.                </w:t>
      </w:r>
      <w:r w:rsidRPr="0090595D">
        <w:rPr>
          <w:rFonts w:ascii="Courier New" w:hAnsi="Courier New" w:cs="Courier New"/>
          <w:sz w:val="16"/>
          <w:szCs w:val="16"/>
          <w:lang w:val="de-DE"/>
        </w:rPr>
        <w:t>0.          3156147.                0.          189368</w:t>
      </w:r>
      <w:r w:rsidRPr="0090595D">
        <w:rPr>
          <w:rFonts w:ascii="Courier New" w:hAnsi="Courier New" w:cs="Courier New"/>
          <w:sz w:val="16"/>
          <w:szCs w:val="16"/>
          <w:lang w:val="de-DE"/>
        </w:rPr>
        <w:t>8.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de-DE"/>
        </w:rPr>
      </w:pPr>
      <w:r w:rsidRPr="0090595D">
        <w:rPr>
          <w:rFonts w:ascii="Courier New" w:hAnsi="Courier New" w:cs="Courier New"/>
          <w:sz w:val="16"/>
          <w:szCs w:val="16"/>
          <w:lang w:val="de-DE"/>
        </w:rPr>
        <w:t xml:space="preserve">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de-DE"/>
        </w:rPr>
      </w:pPr>
      <w:r w:rsidRPr="0090595D">
        <w:rPr>
          <w:rFonts w:ascii="Courier New" w:hAnsi="Courier New" w:cs="Courier New"/>
          <w:sz w:val="16"/>
          <w:szCs w:val="16"/>
          <w:lang w:val="de-DE"/>
        </w:rPr>
        <w:t xml:space="preserve"> SWISS FRANC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  <w:lang w:val="de-DE"/>
        </w:rPr>
        <w:t xml:space="preserve"> -----------                      US                EU              BRAZIL         LIECHTENST.    </w:t>
      </w:r>
      <w:r w:rsidRPr="0090595D">
        <w:rPr>
          <w:rFonts w:ascii="Courier New" w:hAnsi="Courier New" w:cs="Courier New"/>
          <w:sz w:val="16"/>
          <w:szCs w:val="16"/>
        </w:rPr>
        <w:t>CONSOLIDATED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EXCHANGE RATE                    .526              .500             1.667             1.000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RECEIPTS 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0.                0.                0.          4639245.          4639245.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DISBURSEMENT                       0.                0.                0.         12513190.         12513190.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HOLDING UNITS                      0.                0.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0.            20000.            20000.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A/R PERIOD   4                     0.                </w:t>
      </w:r>
      <w:r w:rsidRPr="0090595D">
        <w:rPr>
          <w:rFonts w:ascii="Courier New" w:hAnsi="Courier New" w:cs="Courier New"/>
          <w:sz w:val="16"/>
          <w:szCs w:val="16"/>
          <w:lang w:val="pt-PT"/>
        </w:rPr>
        <w:t>0.                0.                                  0.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A/R PERIOD   5                     0.                0.                0.                  </w:t>
      </w: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A/P PERIOD   4                     0.                </w:t>
      </w:r>
      <w:r w:rsidRPr="0090595D">
        <w:rPr>
          <w:rFonts w:ascii="Courier New" w:hAnsi="Courier New" w:cs="Courier New"/>
          <w:sz w:val="16"/>
          <w:szCs w:val="16"/>
        </w:rPr>
        <w:t>0.                0.                0.                0.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A/P PERIOD   5                     0.                0.                0.                  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INTEREST (+</w:t>
      </w:r>
      <w:r w:rsidRPr="0090595D">
        <w:rPr>
          <w:rFonts w:ascii="Courier New" w:hAnsi="Courier New" w:cs="Courier New"/>
          <w:sz w:val="16"/>
          <w:szCs w:val="16"/>
        </w:rPr>
        <w:t>)                       0.                0.                0.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INTEREST (-)                       0.                0.                0.           254634.           254634.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SECURITIES IN HOME OFFICE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BONDS IN HOME OFFICE                                                     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INTER-CO INVESTMENT/HEDGE                                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LOANS/HEDGE PAYABLE                                                      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UNREALIZED G/L                  0.                0.                0.                0.                </w:t>
      </w:r>
      <w:r w:rsidRPr="0090595D">
        <w:rPr>
          <w:rFonts w:ascii="Courier New" w:hAnsi="Courier New" w:cs="Courier New"/>
          <w:sz w:val="16"/>
          <w:szCs w:val="16"/>
        </w:rPr>
        <w:t>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REALIZED G/L                    0.                0.                0.                0.  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VALUE OF HOLDINGS               0.                0.                0.            20000.            20000.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1      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               THORELLI-GRAVES-LOPEZ                                   PERIOD:  3    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   INTERNATIONAL OPERATIONS SIMULATION 2000                          03/26/2013 16:51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INTOPIA 20</w:t>
      </w:r>
      <w:r w:rsidRPr="0090595D">
        <w:rPr>
          <w:rFonts w:ascii="Courier New" w:hAnsi="Courier New" w:cs="Courier New"/>
          <w:sz w:val="16"/>
          <w:szCs w:val="16"/>
        </w:rPr>
        <w:t>00 --                  UPPSALA U, TEST OF MAPASEQ.HT4</w:t>
      </w:r>
      <w:r w:rsidRPr="0090595D">
        <w:rPr>
          <w:rFonts w:ascii="Courier New" w:hAnsi="Courier New" w:cs="Courier New"/>
          <w:sz w:val="16"/>
          <w:szCs w:val="16"/>
        </w:rPr>
        <w:pgNum/>
        <w:t>: EURECOM INTOPIA CHALLENGE 2013               PAGE: 027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 4 MARKET RESEARCH NUMBER 3 :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TOTAL IND. CONSUMER SALES PERIOD   3. IN THOUSANDS OF UNITS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US                              EU                            BRAZIL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CHIP             PC             CHIP             PC             CHIP             PC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TOTAL SALES :    .    .    .  </w:t>
      </w:r>
      <w:r w:rsidRPr="0090595D">
        <w:rPr>
          <w:rFonts w:ascii="Courier New" w:hAnsi="Courier New" w:cs="Courier New"/>
          <w:sz w:val="16"/>
          <w:szCs w:val="16"/>
        </w:rPr>
        <w:t xml:space="preserve">  .         25.19           79.58            9.56           55.41            1.35            6.16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 4 MARKET RESEARCH NUMBER 28: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PRICES POSTED FOR PERIOD  3.          NOTE: PRICE MAY BE RESET IF PRICE CHANGE WAS LESS THAN MINIMUM.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US                              EU                            BRAZIL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CHIP             PC             CHIP             PC             CHIP             PC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</w:t>
      </w:r>
      <w:r w:rsidRPr="0090595D">
        <w:rPr>
          <w:rFonts w:ascii="Courier New" w:hAnsi="Courier New" w:cs="Courier New"/>
          <w:sz w:val="16"/>
          <w:szCs w:val="16"/>
          <w:lang w:val="es-ES"/>
        </w:rPr>
        <w:t xml:space="preserve">STD.    DEL.    STD.    DEL.    STD.    </w:t>
      </w:r>
      <w:r w:rsidRPr="0090595D">
        <w:rPr>
          <w:rFonts w:ascii="Courier New" w:hAnsi="Courier New" w:cs="Courier New"/>
          <w:sz w:val="16"/>
          <w:szCs w:val="16"/>
        </w:rPr>
        <w:t>DEL.    STD.    DEL.    STD.    DEL.    STD.    DEL.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1  .    .    .    .    .        48.      0.    160.      0.     66.      0.    195.      0.    230.      0.   1200</w:t>
      </w:r>
      <w:r w:rsidRPr="0090595D">
        <w:rPr>
          <w:rFonts w:ascii="Courier New" w:hAnsi="Courier New" w:cs="Courier New"/>
          <w:sz w:val="16"/>
          <w:szCs w:val="16"/>
        </w:rPr>
        <w:t>.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2  .    .    .    .    .         0.      0.    165.      0.      0.      0.      0.      0.      0.      0.      0.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3  .    .    .    .    .         0.      0.      0.      0.      0.      0.      0.      0.      0. </w:t>
      </w:r>
      <w:r w:rsidRPr="0090595D">
        <w:rPr>
          <w:rFonts w:ascii="Courier New" w:hAnsi="Courier New" w:cs="Courier New"/>
          <w:sz w:val="16"/>
          <w:szCs w:val="16"/>
        </w:rPr>
        <w:t xml:space="preserve">     0.      0.      0.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4  .    .    .    .    .        50.      0.    165.      0.     65.      0.    220.      0.      0.      0.      0.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lastRenderedPageBreak/>
        <w:t xml:space="preserve"> COMPANY  5  .    .    .    .    .        47.      0.      0.      0.     65.      0.      0.   </w:t>
      </w:r>
      <w:r w:rsidRPr="0090595D">
        <w:rPr>
          <w:rFonts w:ascii="Courier New" w:hAnsi="Courier New" w:cs="Courier New"/>
          <w:sz w:val="16"/>
          <w:szCs w:val="16"/>
        </w:rPr>
        <w:t xml:space="preserve">   0.      0.      0.      0.      0.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6  .    .    .    .    .        46.      0.      0.      0.      0.      0.      0.      0.      0.      0.      0.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7  .    .    .    .    .         0.      0.    240.      0.      0.     </w:t>
      </w:r>
      <w:r w:rsidRPr="0090595D">
        <w:rPr>
          <w:rFonts w:ascii="Courier New" w:hAnsi="Courier New" w:cs="Courier New"/>
          <w:sz w:val="16"/>
          <w:szCs w:val="16"/>
        </w:rPr>
        <w:t xml:space="preserve"> 0.    215.    280.      0.      0.      0.      0.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8  .    .    .    .    .         0.      0.    178.      0.      0.      0.    230.      0.      0.      0.      0.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 4 MARKET RESEARCH NUMBER 17: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GRADES SOLD IN CONSUMER</w:t>
      </w:r>
      <w:r w:rsidRPr="0090595D">
        <w:rPr>
          <w:rFonts w:ascii="Courier New" w:hAnsi="Courier New" w:cs="Courier New"/>
          <w:sz w:val="16"/>
          <w:szCs w:val="16"/>
        </w:rPr>
        <w:t xml:space="preserve"> SALES THIS PERIOD.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         US                              EU                            BRAZIL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CHIP             PC             CHIP             PC             C</w:t>
      </w:r>
      <w:r w:rsidRPr="0090595D">
        <w:rPr>
          <w:rFonts w:ascii="Courier New" w:hAnsi="Courier New" w:cs="Courier New"/>
          <w:sz w:val="16"/>
          <w:szCs w:val="16"/>
        </w:rPr>
        <w:t xml:space="preserve">HIP             PC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</w:t>
      </w:r>
      <w:r w:rsidRPr="0090595D">
        <w:rPr>
          <w:rFonts w:ascii="Courier New" w:hAnsi="Courier New" w:cs="Courier New"/>
          <w:sz w:val="16"/>
          <w:szCs w:val="16"/>
          <w:lang w:val="es-ES"/>
        </w:rPr>
        <w:t xml:space="preserve">STD.    DEL.    STD.    DEL.    STD.    </w:t>
      </w:r>
      <w:r w:rsidRPr="0090595D">
        <w:rPr>
          <w:rFonts w:ascii="Courier New" w:hAnsi="Courier New" w:cs="Courier New"/>
          <w:sz w:val="16"/>
          <w:szCs w:val="16"/>
        </w:rPr>
        <w:t>DEL.    STD.    DEL.    STD.    DEL.    STD.    DEL.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1  .    .    .    .    .         0.     -1.      0.     -1.      0.     -1.      0. </w:t>
      </w:r>
      <w:r w:rsidRPr="0090595D">
        <w:rPr>
          <w:rFonts w:ascii="Courier New" w:hAnsi="Courier New" w:cs="Courier New"/>
          <w:sz w:val="16"/>
          <w:szCs w:val="16"/>
        </w:rPr>
        <w:t xml:space="preserve">    -1.      0.     -1.      0.     -1.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2  .    .    .    .    .        -1.     -1.      0.     -1.     -1.     -1.     -1.     -1.     -1.     -1.     -1.     -1.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3  .    .    .    .    .        -1.     -1.     -1.     -1.     -1.   </w:t>
      </w:r>
      <w:r w:rsidRPr="0090595D">
        <w:rPr>
          <w:rFonts w:ascii="Courier New" w:hAnsi="Courier New" w:cs="Courier New"/>
          <w:sz w:val="16"/>
          <w:szCs w:val="16"/>
        </w:rPr>
        <w:t xml:space="preserve">  -1.     -1.     -1.     -1.     -1.     -1.     -1.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4  .    .    .    .    .         0.     -1.      0.     -1.      0.     -1.      0.     -1.     -1.     -1.     -1.     -1.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5  .    .    .    .    .         0.     -1.     -1.     </w:t>
      </w:r>
      <w:r w:rsidRPr="0090595D">
        <w:rPr>
          <w:rFonts w:ascii="Courier New" w:hAnsi="Courier New" w:cs="Courier New"/>
          <w:sz w:val="16"/>
          <w:szCs w:val="16"/>
        </w:rPr>
        <w:t>-1.      0.     -1.     -1.     -1.     -1.     -1.     -1.     -1.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6  .    .    .    .    .         0.     -1.     -1.     -1.     -1.     -1.     -1.     -1.     -1.     -1.     -1.     -1.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7  .    .    .    .    .        -1.     -1</w:t>
      </w:r>
      <w:r w:rsidRPr="0090595D">
        <w:rPr>
          <w:rFonts w:ascii="Courier New" w:hAnsi="Courier New" w:cs="Courier New"/>
          <w:sz w:val="16"/>
          <w:szCs w:val="16"/>
        </w:rPr>
        <w:t>.      1.     -1.     -1.     -1.      0.      1.     -1.     -1.     -1.     -1.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8  .    .    .    .    .        -1.     -1.      0.     -1.     -1.     -1.      0.     -1.     -1.     -1.     -1.     -1.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NOTE: -</w:t>
      </w:r>
      <w:r w:rsidRPr="0090595D">
        <w:rPr>
          <w:rFonts w:ascii="Courier New" w:hAnsi="Courier New" w:cs="Courier New"/>
          <w:sz w:val="16"/>
          <w:szCs w:val="16"/>
        </w:rPr>
        <w:t>1 DENOTES NO SALES, 0 DENOTES THAT ZERO IS THE GRADE SOLD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 4 MARKET RESEARCH NUMBER 10 :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NUMBER OF PRODUCING PLANTS DURING PERIOD #  3.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         US                              EU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BRAZIL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CHIP             PC             CHIP             PC             CHIP             PC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  4               5               1               1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3               2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 4 MARKET RESEARCH NUMBER 6 :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CURR. ADVERTISING EXPENSE BY COMPANY (000)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         US                              EU                            BRAZIL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CHIP             PC             CHIP             PC             CHIP             PC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1  .    .    .    .    .          0.              0.              0.              0.              0.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2  .    .    .    .    .          0.            100.              0.              0.              0.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3  .    .    .    .    .          0.              0.              0.              0.              0.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4  .    .    .    .    .          3.              5.              3.              5.              0.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5  .    .    .    .    .         10.              0.             10.              0.              0.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6  .    .    .    .    .          0.              0.              0.              0.              0.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7  .    .    .    .    .          0.            200.              0.            100.              0.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8  .    .    .    .    .          0.            100.              0.             90.              0.              0.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 4 MARKET RESEARCH NUMBER 2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CONSUMER SALES PERIOD   3. IN THOUSANDS OF UNITS.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  US                              EU                            BRAZIL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CHIP             PC             CHIP             PC             CHIP             PC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</w:t>
      </w:r>
      <w:r w:rsidRPr="0090595D">
        <w:rPr>
          <w:rFonts w:ascii="Courier New" w:hAnsi="Courier New" w:cs="Courier New"/>
          <w:sz w:val="16"/>
          <w:szCs w:val="16"/>
          <w:lang w:val="es-ES"/>
        </w:rPr>
        <w:t xml:space="preserve">STD.    DEL.    STD.    DEL.    STD.    </w:t>
      </w:r>
      <w:r w:rsidRPr="0090595D">
        <w:rPr>
          <w:rFonts w:ascii="Courier New" w:hAnsi="Courier New" w:cs="Courier New"/>
          <w:sz w:val="16"/>
          <w:szCs w:val="16"/>
        </w:rPr>
        <w:t>DEL.    STD.    DEL.    STD.    DEL.    STD.    DEL.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1  .    .    .    .    .       9.91     .00   24.00     .00    3.66     .00   17.46     .00    1.35     .00    6.16     .00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2  .</w:t>
      </w:r>
      <w:r w:rsidRPr="0090595D">
        <w:rPr>
          <w:rFonts w:ascii="Courier New" w:hAnsi="Courier New" w:cs="Courier New"/>
          <w:sz w:val="16"/>
          <w:szCs w:val="16"/>
        </w:rPr>
        <w:t xml:space="preserve">    .    .    .    .        .00     .00   16.46     .00     .00     .00     .00     .00     .00     .00     .00     .00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3  .    .    .    .    .        .00     .00     .00     .00     .00     .00     .00     .00     .00     .00     .00     .00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4  .    .    .    .    .       3.32     .00   17.11     .00    4.16     .00   14.25     .00     .00     .00     .00     .00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5  .    .    .    .    .       6.01     .00     .00     .00    1.74     .00     .00     .00     .00     .00    </w:t>
      </w:r>
      <w:r w:rsidRPr="0090595D">
        <w:rPr>
          <w:rFonts w:ascii="Courier New" w:hAnsi="Courier New" w:cs="Courier New"/>
          <w:sz w:val="16"/>
          <w:szCs w:val="16"/>
        </w:rPr>
        <w:t xml:space="preserve"> .00     .00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lastRenderedPageBreak/>
        <w:t xml:space="preserve"> COMPANY  6  .    .    .    .    .       5.95     .00     .00     .00     .00     .00     .00     .00     .00     .00     .00     .00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7  .    .    .    .    .        .00     .00    6.20     .00     .00     .00    5.24    7.25     .</w:t>
      </w:r>
      <w:r w:rsidRPr="0090595D">
        <w:rPr>
          <w:rFonts w:ascii="Courier New" w:hAnsi="Courier New" w:cs="Courier New"/>
          <w:sz w:val="16"/>
          <w:szCs w:val="16"/>
        </w:rPr>
        <w:t>00     .00     .00     .00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8  .    .    .    .    .        .00     .00   15.82     .00     .00     .00   11.21     .00     .00     .00     .00     .00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TOTAL SALES :    .    .    .    .      25.19     .00   79.58     .00    9.56     .00   48.</w:t>
      </w:r>
      <w:r w:rsidRPr="0090595D">
        <w:rPr>
          <w:rFonts w:ascii="Courier New" w:hAnsi="Courier New" w:cs="Courier New"/>
          <w:sz w:val="16"/>
          <w:szCs w:val="16"/>
        </w:rPr>
        <w:t>16    7.25    1.35     .00    6.16     .00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CONSUMER SALES IN PERCENTAGE OF UNITS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         US                              EU                            BRAZIL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CHIP             PC             CHIP             PC             CHIP             PC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1  .    .    .    .    .         39.4            30.2            38.3            31.5           100.0           100.0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2  .    .    .    .    . </w:t>
      </w:r>
      <w:r w:rsidRPr="0090595D">
        <w:rPr>
          <w:rFonts w:ascii="Courier New" w:hAnsi="Courier New" w:cs="Courier New"/>
          <w:sz w:val="16"/>
          <w:szCs w:val="16"/>
        </w:rPr>
        <w:t xml:space="preserve">          .0            20.7              .0              .0              .0              .0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3  .    .    .    .    .           .0              .0              .0              .0              .0              .0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4  .    .    .    .    </w:t>
      </w:r>
      <w:r w:rsidRPr="0090595D">
        <w:rPr>
          <w:rFonts w:ascii="Courier New" w:hAnsi="Courier New" w:cs="Courier New"/>
          <w:sz w:val="16"/>
          <w:szCs w:val="16"/>
        </w:rPr>
        <w:t>.         13.2            21.5            43.5            25.7              .0              .0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5  .    .    .    .    .         23.8              .0            18.2              .0              .0              .0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6  .    .    .    .  </w:t>
      </w:r>
      <w:r w:rsidRPr="0090595D">
        <w:rPr>
          <w:rFonts w:ascii="Courier New" w:hAnsi="Courier New" w:cs="Courier New"/>
          <w:sz w:val="16"/>
          <w:szCs w:val="16"/>
        </w:rPr>
        <w:t xml:space="preserve">  .         23.6              .0              .0              .0              .0              .0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7  .    .    .    .    .           .0             7.8              .0            22.5              .0              .0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COMPANY  8  .    .    .    .</w:t>
      </w:r>
      <w:r w:rsidRPr="0090595D">
        <w:rPr>
          <w:rFonts w:ascii="Courier New" w:hAnsi="Courier New" w:cs="Courier New"/>
          <w:sz w:val="16"/>
          <w:szCs w:val="16"/>
        </w:rPr>
        <w:t xml:space="preserve">    .           .0            19.9              .0            20.2              .0              .0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1                                                       THORELLI-GRAVES-LOPEZ                                   PERIOD:  3    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                   INTERNATIONAL OPERATIONS SIMULATION 2000                          03/26/2013 16:51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INTOPIA 2000 --                  UPPSALA U, TEST OF MAPASEQ.HT4</w:t>
      </w:r>
      <w:r w:rsidRPr="0090595D">
        <w:rPr>
          <w:rFonts w:ascii="Courier New" w:hAnsi="Courier New" w:cs="Courier New"/>
          <w:sz w:val="16"/>
          <w:szCs w:val="16"/>
        </w:rPr>
        <w:pgNum/>
        <w:t>: EURECOM INTOPIA CHALLENGE 2013               PAGE: 028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DECISION FORMS F</w:t>
      </w:r>
      <w:r w:rsidRPr="0090595D">
        <w:rPr>
          <w:rFonts w:ascii="Courier New" w:hAnsi="Courier New" w:cs="Courier New"/>
          <w:sz w:val="16"/>
          <w:szCs w:val="16"/>
        </w:rPr>
        <w:t>OR COMPANY NUMBER:  4.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0AREA MARKETING          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---OPEN/CLOSE----  -----      CHIP      ----------  -----       PC       ----------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FORM NUMBER DEL PER CO. AREA  REG.OFFICE NUMBER  PRICE STD PRICE DEL ADVERTISING</w:t>
      </w:r>
      <w:r w:rsidRPr="0090595D">
        <w:rPr>
          <w:rFonts w:ascii="Courier New" w:hAnsi="Courier New" w:cs="Courier New"/>
          <w:sz w:val="16"/>
          <w:szCs w:val="16"/>
        </w:rPr>
        <w:t xml:space="preserve">  PRICE STD PRICE DEL ADVERTISING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</w:t>
      </w:r>
      <w:r w:rsidRPr="0090595D">
        <w:rPr>
          <w:rFonts w:ascii="Courier New" w:hAnsi="Courier New" w:cs="Courier New"/>
          <w:sz w:val="16"/>
          <w:szCs w:val="16"/>
          <w:lang w:val="pt-PT"/>
        </w:rPr>
        <w:t>A1     36   N   3.  4.  2.       O        2.       65.00       .00      3.00       220.00       .00      5.00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 A1     35   N   3.  4.  1.       O        2.       50.00       .00      3.00       165.00       .00     </w:t>
      </w: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5.00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  <w:r w:rsidRPr="0090595D">
        <w:rPr>
          <w:rFonts w:ascii="Courier New" w:hAnsi="Courier New" w:cs="Courier New"/>
          <w:sz w:val="16"/>
          <w:szCs w:val="16"/>
          <w:lang w:val="pt-PT"/>
        </w:rPr>
        <w:t>0AREA FINANCE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                             </w:t>
      </w:r>
      <w:r w:rsidRPr="0090595D">
        <w:rPr>
          <w:rFonts w:ascii="Courier New" w:hAnsi="Courier New" w:cs="Courier New"/>
          <w:sz w:val="16"/>
          <w:szCs w:val="16"/>
        </w:rPr>
        <w:t>-------------CASH TRANSFER--------------   INV/           AUTO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FORM NUMBER DEL PER CO. AREA  TYPE   CURRENCY     AMOUNT  CONVERSION?   </w:t>
      </w:r>
      <w:r w:rsidRPr="0090595D">
        <w:rPr>
          <w:rFonts w:ascii="Courier New" w:hAnsi="Courier New" w:cs="Courier New"/>
          <w:sz w:val="16"/>
          <w:szCs w:val="16"/>
          <w:lang w:val="pt-PT"/>
        </w:rPr>
        <w:t>BORR  AMOUNT   CONV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 A3     40   N   3.  4.  1.     F        1.</w:t>
      </w: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     3000.00      NO         I   2000.00     N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 A3     39   N   3.  4.  3.     F        3.      1000.00      NO         I   1000.00     N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 A3     38   N   3.  4.  2.     F        2.      3000.00      NO         I   1500.00     N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0HOME OFFICE         </w:t>
      </w:r>
      <w:r w:rsidRPr="0090595D">
        <w:rPr>
          <w:rFonts w:ascii="Courier New" w:hAnsi="Courier New" w:cs="Courier New"/>
          <w:sz w:val="16"/>
          <w:szCs w:val="16"/>
        </w:rPr>
        <w:t xml:space="preserve">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            RESEARCH &amp; DEVELOPMENT            ------------------MARKET RESEARCH &amp; CONSULTING------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FORM NUMBER DEL PER CO.        </w:t>
      </w:r>
      <w:r w:rsidRPr="0090595D">
        <w:rPr>
          <w:rFonts w:ascii="Courier New" w:hAnsi="Courier New" w:cs="Courier New"/>
          <w:sz w:val="16"/>
          <w:szCs w:val="16"/>
          <w:lang w:val="pt-PT"/>
        </w:rPr>
        <w:t>CHIP                  PC            SPEC.SERV  ITEM.1 ITEM.2 ITEM.3 ITEM.4 ITEM.5 ITEM.6  DIVIDE</w:t>
      </w:r>
      <w:r w:rsidRPr="0090595D">
        <w:rPr>
          <w:rFonts w:ascii="Courier New" w:hAnsi="Courier New" w:cs="Courier New"/>
          <w:sz w:val="16"/>
          <w:szCs w:val="16"/>
          <w:lang w:val="pt-PT"/>
        </w:rPr>
        <w:t>NDS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 H1     34   N   3.  </w:t>
      </w:r>
      <w:r w:rsidRPr="0090595D">
        <w:rPr>
          <w:rFonts w:ascii="Courier New" w:hAnsi="Courier New" w:cs="Courier New"/>
          <w:sz w:val="16"/>
          <w:szCs w:val="16"/>
        </w:rPr>
        <w:t>4.         .00                  .00                .00      2.     6.     0.     0.     0.     0.        .00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0INDUSTRIAL SALE      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                    SELLER-- BUYER---  --PAYMENT %--- AUTO                                 </w:t>
      </w:r>
      <w:r w:rsidRPr="0090595D">
        <w:rPr>
          <w:rFonts w:ascii="Courier New" w:hAnsi="Courier New" w:cs="Courier New"/>
          <w:sz w:val="16"/>
          <w:szCs w:val="16"/>
        </w:rPr>
        <w:t xml:space="preserve">      UNIT          EXEC. COMPANY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FORM NUMBER DEL PER  CO. AREA CO. AREA  CASH NEXT SUBS CONV.   PRODUCT      GRADE   UNITS CURR.   PRICE FREIGHT PER   SUBMITT.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</w:t>
      </w:r>
      <w:r w:rsidRPr="0090595D">
        <w:rPr>
          <w:rFonts w:ascii="Courier New" w:hAnsi="Courier New" w:cs="Courier New"/>
          <w:sz w:val="16"/>
          <w:szCs w:val="16"/>
          <w:lang w:val="pt-PT"/>
        </w:rPr>
        <w:t>H6     62   N   3.   5.  1.   4. 1.     40.  60.   0.   N       CHIP         0     10.00</w:t>
      </w: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 1.   47.00   SURF     3.      5.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 H6     61   N   3.   5.  2.   4. 2.     50.  30.  20.   N       CHIP         0      5.00  2.   64.00   SURF     3.      5.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 H6      6   N   3.  99.  1.   4. 1.     60.  40.   0.   N        PC          0     15.00  1.</w:t>
      </w: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 110.00   AIR      3.     99.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 H6      5   N   3.  </w:t>
      </w:r>
      <w:r w:rsidRPr="0090595D">
        <w:rPr>
          <w:rFonts w:ascii="Courier New" w:hAnsi="Courier New" w:cs="Courier New"/>
          <w:sz w:val="16"/>
          <w:szCs w:val="16"/>
        </w:rPr>
        <w:t>99.  2.   4. 2.     50.  20.  30.   N        PC          0     15.00  2.  147.00   AIR      3.     99.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>0BANK CURRENCY EXCHANGE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  <w:lang w:val="pt-PT"/>
        </w:rPr>
      </w:pPr>
      <w:r w:rsidRPr="0090595D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</w:t>
      </w: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-------------------------------T R A N S </w:t>
      </w:r>
      <w:r w:rsidRPr="0090595D">
        <w:rPr>
          <w:rFonts w:ascii="Courier New" w:hAnsi="Courier New" w:cs="Courier New"/>
          <w:sz w:val="16"/>
          <w:szCs w:val="16"/>
          <w:lang w:val="pt-PT"/>
        </w:rPr>
        <w:t>A C T I O N S----------------------------------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  <w:lang w:val="pt-PT"/>
        </w:rPr>
        <w:t xml:space="preserve"> </w:t>
      </w:r>
      <w:r w:rsidRPr="0090595D">
        <w:rPr>
          <w:rFonts w:ascii="Courier New" w:hAnsi="Courier New" w:cs="Courier New"/>
          <w:sz w:val="16"/>
          <w:szCs w:val="16"/>
        </w:rPr>
        <w:t>FORM NUMBER DEL PER  CO. AREA  TYPE CU.  AMOUNT  TYPE CU.  AMOUNT  TYPE CU.  AMOUNT  TYPE CU.  AMOUNT  TYPE CU.  AMOUNT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 W3     37   N   3.   4.   H     B  1.  3000.00    B  2.  3000.00    B  3.  1000.0</w:t>
      </w:r>
      <w:r w:rsidRPr="0090595D">
        <w:rPr>
          <w:rFonts w:ascii="Courier New" w:hAnsi="Courier New" w:cs="Courier New"/>
          <w:sz w:val="16"/>
          <w:szCs w:val="16"/>
        </w:rPr>
        <w:t>0       0.      .00       0.      .00</w:t>
      </w: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C41B9" w:rsidRPr="0090595D" w:rsidRDefault="0090595D" w:rsidP="00DC41B9">
      <w:pPr>
        <w:pStyle w:val="PlainText"/>
        <w:rPr>
          <w:rFonts w:ascii="Courier New" w:hAnsi="Courier New" w:cs="Courier New"/>
          <w:sz w:val="16"/>
          <w:szCs w:val="16"/>
        </w:rPr>
      </w:pPr>
      <w:r w:rsidRPr="0090595D">
        <w:rPr>
          <w:rFonts w:ascii="Courier New" w:hAnsi="Courier New" w:cs="Courier New"/>
          <w:sz w:val="16"/>
          <w:szCs w:val="16"/>
        </w:rPr>
        <w:t xml:space="preserve"> SUMMARY OF COMMITMENTS FOR THE FUTURE FOR COMPANY NUMBER:   4.</w:t>
      </w:r>
    </w:p>
    <w:sectPr w:rsidR="00DC41B9" w:rsidRPr="0090595D" w:rsidSect="0090595D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779"/>
    <w:rsid w:val="007C2779"/>
    <w:rsid w:val="0090595D"/>
    <w:rsid w:val="00DC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4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41B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4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41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88F8EBCD</Template>
  <TotalTime>1</TotalTime>
  <Pages>9</Pages>
  <Words>6091</Words>
  <Characters>34720</Characters>
  <Application>Microsoft Office Word</Application>
  <DocSecurity>0</DocSecurity>
  <Lines>289</Lines>
  <Paragraphs>81</Paragraphs>
  <ScaleCrop>false</ScaleCrop>
  <Company>EURECOM</Company>
  <LinksUpToDate>false</LinksUpToDate>
  <CharactersWithSpaces>40730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Dung Le</dc:creator>
  <cp:lastModifiedBy>Anh Dung Le</cp:lastModifiedBy>
  <cp:revision>2</cp:revision>
  <dcterms:created xsi:type="dcterms:W3CDTF">2013-03-26T15:59:00Z</dcterms:created>
  <dcterms:modified xsi:type="dcterms:W3CDTF">2013-03-26T15:59:00Z</dcterms:modified>
</cp:coreProperties>
</file>