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60A" w:rsidRPr="00F00166" w:rsidRDefault="00F00166" w:rsidP="00F00166">
      <w:pPr>
        <w:jc w:val="center"/>
        <w:rPr>
          <w:b/>
          <w:sz w:val="24"/>
        </w:rPr>
      </w:pPr>
      <w:r w:rsidRPr="00F00166">
        <w:rPr>
          <w:b/>
          <w:sz w:val="24"/>
        </w:rPr>
        <w:t>BusSim: decision list, 13/05/2013</w:t>
      </w:r>
    </w:p>
    <w:p w:rsidR="00F00166" w:rsidRDefault="00F00166"/>
    <w:p w:rsidR="00F00166" w:rsidRPr="00F00166" w:rsidRDefault="00F00166">
      <w:pPr>
        <w:rPr>
          <w:sz w:val="24"/>
        </w:rPr>
      </w:pPr>
      <w:r w:rsidRPr="00F00166">
        <w:rPr>
          <w:sz w:val="24"/>
        </w:rPr>
        <w:t xml:space="preserve">TODO : </w:t>
      </w:r>
    </w:p>
    <w:p w:rsidR="00F00166" w:rsidRPr="00F00166" w:rsidRDefault="00F00166" w:rsidP="00F00166">
      <w:pPr>
        <w:pStyle w:val="ListParagraph"/>
        <w:numPr>
          <w:ilvl w:val="0"/>
          <w:numId w:val="1"/>
        </w:numPr>
        <w:rPr>
          <w:sz w:val="24"/>
        </w:rPr>
      </w:pPr>
      <w:r w:rsidRPr="00F00166">
        <w:rPr>
          <w:sz w:val="24"/>
        </w:rPr>
        <w:t>Sell the plant. We have a potential investor. Price: we want around 3.5M</w:t>
      </w:r>
    </w:p>
    <w:p w:rsidR="00F00166" w:rsidRPr="00F00166" w:rsidRDefault="00F00166" w:rsidP="00F00166">
      <w:pPr>
        <w:pStyle w:val="ListParagraph"/>
        <w:numPr>
          <w:ilvl w:val="0"/>
          <w:numId w:val="1"/>
        </w:numPr>
        <w:rPr>
          <w:sz w:val="24"/>
        </w:rPr>
      </w:pPr>
      <w:r w:rsidRPr="00F00166">
        <w:rPr>
          <w:sz w:val="24"/>
        </w:rPr>
        <w:t xml:space="preserve">Transfer Y0 from Brazil: </w:t>
      </w:r>
    </w:p>
    <w:p w:rsidR="00F00166" w:rsidRPr="00F00166" w:rsidRDefault="00F00166" w:rsidP="00F00166">
      <w:pPr>
        <w:pStyle w:val="ListParagraph"/>
        <w:numPr>
          <w:ilvl w:val="1"/>
          <w:numId w:val="1"/>
        </w:numPr>
        <w:rPr>
          <w:sz w:val="24"/>
        </w:rPr>
      </w:pPr>
      <w:r w:rsidRPr="00F00166">
        <w:rPr>
          <w:sz w:val="24"/>
        </w:rPr>
        <w:t>leave 2254 in Brazil and keep the same price (goal is to sell everything)</w:t>
      </w:r>
    </w:p>
    <w:p w:rsidR="00F00166" w:rsidRPr="00F00166" w:rsidRDefault="00F00166" w:rsidP="00F00166">
      <w:pPr>
        <w:pStyle w:val="ListParagraph"/>
        <w:numPr>
          <w:ilvl w:val="1"/>
          <w:numId w:val="1"/>
        </w:numPr>
        <w:rPr>
          <w:sz w:val="24"/>
        </w:rPr>
      </w:pPr>
      <w:r w:rsidRPr="00F00166">
        <w:rPr>
          <w:sz w:val="24"/>
        </w:rPr>
        <w:t>transfer 50</w:t>
      </w:r>
      <w:r>
        <w:rPr>
          <w:sz w:val="24"/>
        </w:rPr>
        <w:t>0</w:t>
      </w:r>
      <w:bookmarkStart w:id="0" w:name="_GoBack"/>
      <w:bookmarkEnd w:id="0"/>
      <w:r w:rsidRPr="00F00166">
        <w:rPr>
          <w:sz w:val="24"/>
        </w:rPr>
        <w:t xml:space="preserve">0 units to US. TODO: set up a price </w:t>
      </w:r>
    </w:p>
    <w:p w:rsidR="00F00166" w:rsidRPr="00F00166" w:rsidRDefault="00F00166" w:rsidP="00F00166">
      <w:pPr>
        <w:pStyle w:val="ListParagraph"/>
        <w:numPr>
          <w:ilvl w:val="1"/>
          <w:numId w:val="1"/>
        </w:numPr>
        <w:rPr>
          <w:sz w:val="24"/>
        </w:rPr>
      </w:pPr>
      <w:r w:rsidRPr="00F00166">
        <w:rPr>
          <w:sz w:val="24"/>
        </w:rPr>
        <w:t xml:space="preserve">transfer 8000 units to Eureope. TODO: set up a price </w:t>
      </w:r>
    </w:p>
    <w:p w:rsidR="00F00166" w:rsidRPr="00F00166" w:rsidRDefault="00F00166" w:rsidP="00F00166">
      <w:pPr>
        <w:pStyle w:val="ListParagraph"/>
        <w:numPr>
          <w:ilvl w:val="0"/>
          <w:numId w:val="1"/>
        </w:numPr>
        <w:rPr>
          <w:sz w:val="24"/>
        </w:rPr>
      </w:pPr>
      <w:r w:rsidRPr="00F00166">
        <w:rPr>
          <w:sz w:val="24"/>
        </w:rPr>
        <w:t>sell all X2 to a company to build PCs and get Y3 in return the next quarter</w:t>
      </w:r>
    </w:p>
    <w:p w:rsidR="00F00166" w:rsidRPr="00F00166" w:rsidRDefault="00F00166" w:rsidP="00F00166">
      <w:pPr>
        <w:pStyle w:val="ListParagraph"/>
        <w:numPr>
          <w:ilvl w:val="0"/>
          <w:numId w:val="1"/>
        </w:numPr>
        <w:rPr>
          <w:sz w:val="24"/>
        </w:rPr>
      </w:pPr>
      <w:r w:rsidRPr="00F00166">
        <w:rPr>
          <w:sz w:val="24"/>
        </w:rPr>
        <w:t>dealing with X3: we have a lot. We cannot sell them in Brazil because there is a price limit. We are not going to sell them all in the other areas because we have so much. So the idea is to keep them in Brazil right now because inventory price is lower. We can also look at inter-company sales.</w:t>
      </w:r>
    </w:p>
    <w:p w:rsidR="00F00166" w:rsidRPr="00F00166" w:rsidRDefault="00F00166" w:rsidP="00F00166">
      <w:pPr>
        <w:pStyle w:val="ListParagraph"/>
        <w:numPr>
          <w:ilvl w:val="0"/>
          <w:numId w:val="1"/>
        </w:numPr>
        <w:rPr>
          <w:sz w:val="24"/>
        </w:rPr>
      </w:pPr>
      <w:r w:rsidRPr="00F00166">
        <w:rPr>
          <w:sz w:val="24"/>
        </w:rPr>
        <w:t xml:space="preserve">Y1 sells very well. We need to keep buying them and manage to get the good prices to sell them. </w:t>
      </w:r>
    </w:p>
    <w:sectPr w:rsidR="00F00166" w:rsidRPr="00F00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32463"/>
    <w:multiLevelType w:val="hybridMultilevel"/>
    <w:tmpl w:val="4FC0D7F2"/>
    <w:lvl w:ilvl="0" w:tplc="2C144FF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66"/>
    <w:rsid w:val="000F1C5B"/>
    <w:rsid w:val="00466487"/>
    <w:rsid w:val="007D660A"/>
    <w:rsid w:val="00F0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230D874C.dotm</Template>
  <TotalTime>7</TotalTime>
  <Pages>1</Pages>
  <Words>117</Words>
  <Characters>670</Characters>
  <Application>Microsoft Office Word</Application>
  <DocSecurity>0</DocSecurity>
  <Lines>5</Lines>
  <Paragraphs>1</Paragraphs>
  <ScaleCrop>false</ScaleCrop>
  <Company>EURECOM</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Sahuguet</dc:creator>
  <cp:lastModifiedBy>Mathilde Sahuguet</cp:lastModifiedBy>
  <cp:revision>1</cp:revision>
  <dcterms:created xsi:type="dcterms:W3CDTF">2013-05-13T13:16:00Z</dcterms:created>
  <dcterms:modified xsi:type="dcterms:W3CDTF">2013-05-13T13:23:00Z</dcterms:modified>
</cp:coreProperties>
</file>